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10FFD" w14:textId="178AB252" w:rsidR="00055B14" w:rsidRPr="00764208" w:rsidRDefault="00764208" w:rsidP="00CA5F93">
      <w:pPr>
        <w:pStyle w:val="Titel"/>
        <w:rPr>
          <w:lang w:val="en-AT"/>
        </w:rPr>
      </w:pPr>
      <w:r>
        <w:rPr>
          <w:lang w:val="en-AT"/>
        </w:rPr>
        <w:t>Subnetting2</w:t>
      </w:r>
    </w:p>
    <w:p w14:paraId="2ACF0F14" w14:textId="55805630" w:rsidR="004A4962" w:rsidRDefault="00764208" w:rsidP="00764208">
      <w:pPr>
        <w:pStyle w:val="berschrift1"/>
        <w:rPr>
          <w:lang w:val="en-AT"/>
        </w:rPr>
      </w:pPr>
      <w:proofErr w:type="spellStart"/>
      <w:r>
        <w:rPr>
          <w:lang w:val="en-AT"/>
        </w:rPr>
        <w:t>Beispiel</w:t>
      </w:r>
      <w:proofErr w:type="spellEnd"/>
    </w:p>
    <w:p w14:paraId="1AF834C3" w14:textId="4096AFFF" w:rsidR="00764208" w:rsidRDefault="00764208" w:rsidP="00764208">
      <w:pPr>
        <w:rPr>
          <w:lang w:val="en-AT"/>
        </w:rPr>
      </w:pPr>
      <w:r>
        <w:rPr>
          <w:lang w:val="en-AT"/>
        </w:rPr>
        <w:t xml:space="preserve">10.10.240.0 /20 </w:t>
      </w:r>
      <w:r w:rsidRPr="00764208">
        <w:rPr>
          <w:lang w:val="en-AT"/>
        </w:rPr>
        <w:sym w:font="Wingdings" w:char="F0E0"/>
      </w:r>
      <w:r>
        <w:rPr>
          <w:lang w:val="en-AT"/>
        </w:rPr>
        <w:t xml:space="preserve"> 6 </w:t>
      </w:r>
      <w:proofErr w:type="spellStart"/>
      <w:r>
        <w:rPr>
          <w:lang w:val="en-AT"/>
        </w:rPr>
        <w:t>Netze</w:t>
      </w:r>
      <w:proofErr w:type="spellEnd"/>
      <w:r>
        <w:rPr>
          <w:lang w:val="en-AT"/>
        </w:rPr>
        <w:t xml:space="preserve"> (1, 3, 6)</w:t>
      </w:r>
    </w:p>
    <w:tbl>
      <w:tblPr>
        <w:tblStyle w:val="Tabellenraster"/>
        <w:tblpPr w:leftFromText="180" w:rightFromText="180" w:vertAnchor="text" w:horzAnchor="page" w:tblpX="9943" w:tblpY="1492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</w:tblGrid>
      <w:tr w:rsidR="00FC59DC" w14:paraId="4920442F" w14:textId="77777777" w:rsidTr="00FC59DC">
        <w:tc>
          <w:tcPr>
            <w:tcW w:w="0" w:type="auto"/>
          </w:tcPr>
          <w:p w14:paraId="12BEF97E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</w:tcPr>
          <w:p w14:paraId="43760827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</w:tcPr>
          <w:p w14:paraId="22238E8C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</w:tr>
      <w:tr w:rsidR="00FC59DC" w14:paraId="07ABE40C" w14:textId="77777777" w:rsidTr="00FC59DC">
        <w:tc>
          <w:tcPr>
            <w:tcW w:w="0" w:type="auto"/>
          </w:tcPr>
          <w:p w14:paraId="75E4A92B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</w:tcPr>
          <w:p w14:paraId="603ADE9D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</w:tcPr>
          <w:p w14:paraId="4D7B20F3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FC59DC" w14:paraId="6890C5D2" w14:textId="77777777" w:rsidTr="00FC59DC">
        <w:tc>
          <w:tcPr>
            <w:tcW w:w="0" w:type="auto"/>
          </w:tcPr>
          <w:p w14:paraId="685844B3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</w:tcPr>
          <w:p w14:paraId="1D50648A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</w:tcPr>
          <w:p w14:paraId="302DCFFC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</w:tr>
      <w:tr w:rsidR="00FC59DC" w14:paraId="21AFA57F" w14:textId="77777777" w:rsidTr="00FC59DC">
        <w:tc>
          <w:tcPr>
            <w:tcW w:w="0" w:type="auto"/>
          </w:tcPr>
          <w:p w14:paraId="1501E9E0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</w:tcPr>
          <w:p w14:paraId="0575EF06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</w:tcPr>
          <w:p w14:paraId="185F78F2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FC59DC" w14:paraId="6531C931" w14:textId="77777777" w:rsidTr="00FC59DC">
        <w:tc>
          <w:tcPr>
            <w:tcW w:w="0" w:type="auto"/>
          </w:tcPr>
          <w:p w14:paraId="6A6CBAD9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</w:tcPr>
          <w:p w14:paraId="6848FC22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</w:tcPr>
          <w:p w14:paraId="52FD945E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</w:tr>
      <w:tr w:rsidR="00FC59DC" w14:paraId="474120AD" w14:textId="77777777" w:rsidTr="00FC59DC">
        <w:tc>
          <w:tcPr>
            <w:tcW w:w="0" w:type="auto"/>
          </w:tcPr>
          <w:p w14:paraId="42003DFC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</w:tcPr>
          <w:p w14:paraId="1E56B694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  <w:tc>
          <w:tcPr>
            <w:tcW w:w="0" w:type="auto"/>
          </w:tcPr>
          <w:p w14:paraId="7FA710EC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  <w:tr w:rsidR="00FC59DC" w14:paraId="2D6A17BB" w14:textId="77777777" w:rsidTr="00FC59DC">
        <w:tc>
          <w:tcPr>
            <w:tcW w:w="0" w:type="auto"/>
          </w:tcPr>
          <w:p w14:paraId="288F58E7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</w:tcPr>
          <w:p w14:paraId="1E525768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</w:tcPr>
          <w:p w14:paraId="57F0012E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0</w:t>
            </w:r>
          </w:p>
        </w:tc>
      </w:tr>
      <w:tr w:rsidR="00FC59DC" w14:paraId="031F9FFF" w14:textId="77777777" w:rsidTr="00FC59DC">
        <w:tc>
          <w:tcPr>
            <w:tcW w:w="0" w:type="auto"/>
          </w:tcPr>
          <w:p w14:paraId="5A1D287D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</w:tcPr>
          <w:p w14:paraId="2BA72F29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  <w:tc>
          <w:tcPr>
            <w:tcW w:w="0" w:type="auto"/>
          </w:tcPr>
          <w:p w14:paraId="47C8F303" w14:textId="77777777" w:rsidR="00FC59DC" w:rsidRDefault="00FC59DC" w:rsidP="00FC59DC">
            <w:pPr>
              <w:rPr>
                <w:lang w:val="en-AT"/>
              </w:rPr>
            </w:pPr>
            <w:r>
              <w:rPr>
                <w:lang w:val="en-AT"/>
              </w:rPr>
              <w:t>1</w:t>
            </w:r>
          </w:p>
        </w:tc>
      </w:tr>
    </w:tbl>
    <w:p w14:paraId="0AA60ED5" w14:textId="5D5D541C" w:rsidR="00F654E8" w:rsidRDefault="00764208" w:rsidP="00F654E8">
      <w:pPr>
        <w:rPr>
          <w:lang w:val="en-AT"/>
        </w:rPr>
      </w:pPr>
      <w:r>
        <w:rPr>
          <w:lang w:val="en-AT"/>
        </w:rPr>
        <w:t>3 bits -&gt; 000 100 010 001 110 011 101 111</w:t>
      </w:r>
    </w:p>
    <w:p w14:paraId="385F3F81" w14:textId="6F49AE4F" w:rsidR="00F654E8" w:rsidRDefault="00F654E8" w:rsidP="00764208">
      <w:pPr>
        <w:rPr>
          <w:lang w:val="en-AT"/>
        </w:rPr>
      </w:pPr>
      <w:r>
        <w:rPr>
          <w:lang w:val="en-AT"/>
        </w:rPr>
        <w:t xml:space="preserve">In </w:t>
      </w:r>
      <w:proofErr w:type="spellStart"/>
      <w:r>
        <w:rPr>
          <w:lang w:val="en-AT"/>
        </w:rPr>
        <w:t>Binär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gewandelt</w:t>
      </w:r>
      <w:proofErr w:type="spellEnd"/>
      <w:r>
        <w:rPr>
          <w:lang w:val="en-AT"/>
        </w:rPr>
        <w:t>.</w:t>
      </w:r>
      <w:r>
        <w:rPr>
          <w:lang w:val="en-AT"/>
        </w:rPr>
        <w:br/>
        <w:t xml:space="preserve">Neue </w:t>
      </w:r>
      <w:proofErr w:type="spellStart"/>
      <w:r>
        <w:rPr>
          <w:lang w:val="en-AT"/>
        </w:rPr>
        <w:t>Subnetmaske</w:t>
      </w:r>
      <w:proofErr w:type="spellEnd"/>
      <w:r>
        <w:rPr>
          <w:lang w:val="en-AT"/>
        </w:rPr>
        <w:t xml:space="preserve">: 3 </w:t>
      </w:r>
      <w:proofErr w:type="gramStart"/>
      <w:r>
        <w:rPr>
          <w:lang w:val="en-AT"/>
        </w:rPr>
        <w:t>bit</w:t>
      </w:r>
      <w:proofErr w:type="gramEnd"/>
    </w:p>
    <w:p w14:paraId="1AF882DF" w14:textId="32130F99" w:rsidR="00F654E8" w:rsidRDefault="008F2987" w:rsidP="008F2987">
      <w:pPr>
        <w:rPr>
          <w:lang w:val="en-AT"/>
        </w:rPr>
      </w:pPr>
      <w:r>
        <w:rPr>
          <w:lang w:val="en-AT"/>
        </w:rPr>
        <w:t>Adress</w:t>
      </w:r>
      <w:r w:rsidRPr="008F2987">
        <w:rPr>
          <w:vertAlign w:val="subscript"/>
          <w:lang w:val="en-AT"/>
        </w:rPr>
        <w:t>2</w:t>
      </w:r>
      <w:r w:rsidRPr="008F2987">
        <w:rPr>
          <w:lang w:val="en-AT"/>
        </w:rPr>
        <w:t>:</w:t>
      </w:r>
      <w:r>
        <w:rPr>
          <w:vertAlign w:val="subscript"/>
          <w:lang w:val="en-AT"/>
        </w:rPr>
        <w:tab/>
      </w:r>
      <w:r w:rsidR="00F654E8">
        <w:rPr>
          <w:lang w:val="en-AT"/>
        </w:rPr>
        <w:t>0000 1010</w:t>
      </w:r>
      <w:r w:rsidR="00F654E8">
        <w:rPr>
          <w:lang w:val="en-AT"/>
        </w:rPr>
        <w:tab/>
        <w:t>0000 1010</w:t>
      </w:r>
      <w:r w:rsidR="00F654E8">
        <w:rPr>
          <w:lang w:val="en-AT"/>
        </w:rPr>
        <w:tab/>
      </w:r>
      <w:r w:rsidR="00F654E8" w:rsidRPr="00764208">
        <w:rPr>
          <w:lang w:val="en-AT"/>
        </w:rPr>
        <w:t>1111</w:t>
      </w:r>
      <w:r w:rsidR="00F654E8">
        <w:rPr>
          <w:lang w:val="en-AT"/>
        </w:rPr>
        <w:t xml:space="preserve"> </w:t>
      </w:r>
      <w:r w:rsidR="00F654E8" w:rsidRPr="008F2987">
        <w:rPr>
          <w:b/>
          <w:lang w:val="en-AT"/>
        </w:rPr>
        <w:t>000</w:t>
      </w:r>
      <w:r w:rsidR="00F654E8" w:rsidRPr="00764208">
        <w:rPr>
          <w:lang w:val="en-AT"/>
        </w:rPr>
        <w:t>0</w:t>
      </w:r>
      <w:r w:rsidR="00F654E8">
        <w:rPr>
          <w:lang w:val="en-AT"/>
        </w:rPr>
        <w:tab/>
        <w:t>0000 0000</w:t>
      </w:r>
      <w:r w:rsidR="00F654E8">
        <w:rPr>
          <w:lang w:val="en-AT"/>
        </w:rPr>
        <w:br/>
      </w:r>
      <w:r>
        <w:rPr>
          <w:lang w:val="en-AT"/>
        </w:rPr>
        <w:t>N Mask:</w:t>
      </w:r>
      <w:r>
        <w:rPr>
          <w:lang w:val="en-AT"/>
        </w:rPr>
        <w:tab/>
      </w:r>
      <w:r w:rsidR="00F654E8">
        <w:rPr>
          <w:lang w:val="en-AT"/>
        </w:rPr>
        <w:t>1111</w:t>
      </w:r>
      <w:r w:rsidR="008F5793">
        <w:rPr>
          <w:lang w:val="en-AT"/>
        </w:rPr>
        <w:t xml:space="preserve"> </w:t>
      </w:r>
      <w:r w:rsidR="00F654E8">
        <w:rPr>
          <w:lang w:val="en-AT"/>
        </w:rPr>
        <w:t>1111</w:t>
      </w:r>
      <w:r w:rsidR="00F654E8">
        <w:rPr>
          <w:lang w:val="en-AT"/>
        </w:rPr>
        <w:tab/>
        <w:t>1111 1111</w:t>
      </w:r>
      <w:r w:rsidR="00F654E8">
        <w:rPr>
          <w:lang w:val="en-AT"/>
        </w:rPr>
        <w:tab/>
        <w:t xml:space="preserve">1111 </w:t>
      </w:r>
      <w:r w:rsidRPr="008F2987">
        <w:rPr>
          <w:b/>
          <w:lang w:val="en-AT"/>
        </w:rPr>
        <w:t>111</w:t>
      </w:r>
      <w:r w:rsidR="00F654E8">
        <w:rPr>
          <w:lang w:val="en-AT"/>
        </w:rPr>
        <w:t>0</w:t>
      </w:r>
      <w:r w:rsidR="00F654E8">
        <w:rPr>
          <w:lang w:val="en-AT"/>
        </w:rPr>
        <w:tab/>
        <w:t>0000 0000</w:t>
      </w:r>
      <w:r>
        <w:rPr>
          <w:lang w:val="en-AT"/>
        </w:rPr>
        <w:t xml:space="preserve"> /23</w:t>
      </w:r>
    </w:p>
    <w:p w14:paraId="580E4FD9" w14:textId="35AD8A37" w:rsidR="00F654E8" w:rsidRDefault="008F2987" w:rsidP="00764208">
      <w:pPr>
        <w:rPr>
          <w:lang w:val="en-AT"/>
        </w:rPr>
      </w:pPr>
      <w:r>
        <w:rPr>
          <w:lang w:val="en-AT"/>
        </w:rPr>
        <w:t>NWA:</w:t>
      </w:r>
      <w:r>
        <w:rPr>
          <w:lang w:val="en-AT"/>
        </w:rPr>
        <w:tab/>
        <w:t>0000 1010</w:t>
      </w:r>
      <w:r>
        <w:rPr>
          <w:lang w:val="en-AT"/>
        </w:rPr>
        <w:tab/>
        <w:t>0000 1010</w:t>
      </w:r>
      <w:r>
        <w:rPr>
          <w:lang w:val="en-AT"/>
        </w:rPr>
        <w:tab/>
        <w:t xml:space="preserve">1111 </w:t>
      </w:r>
      <w:r>
        <w:rPr>
          <w:b/>
          <w:lang w:val="en-AT"/>
        </w:rPr>
        <w:t>000</w:t>
      </w:r>
      <w:r>
        <w:rPr>
          <w:lang w:val="en-AT"/>
        </w:rPr>
        <w:t>0</w:t>
      </w:r>
      <w:r>
        <w:rPr>
          <w:lang w:val="en-AT"/>
        </w:rPr>
        <w:tab/>
        <w:t>0000 0000</w:t>
      </w:r>
      <w:r>
        <w:rPr>
          <w:lang w:val="en-AT"/>
        </w:rPr>
        <w:tab/>
        <w:t>10.10.240.0</w:t>
      </w:r>
      <w:r>
        <w:rPr>
          <w:lang w:val="en-AT"/>
        </w:rPr>
        <w:br/>
        <w:t>1 H:</w:t>
      </w:r>
      <w:r>
        <w:rPr>
          <w:lang w:val="en-AT"/>
        </w:rPr>
        <w:tab/>
        <w:t>0000 1010</w:t>
      </w:r>
      <w:r>
        <w:rPr>
          <w:lang w:val="en-AT"/>
        </w:rPr>
        <w:tab/>
        <w:t>0000 1010</w:t>
      </w:r>
      <w:r>
        <w:rPr>
          <w:lang w:val="en-AT"/>
        </w:rPr>
        <w:tab/>
        <w:t xml:space="preserve">1111 </w:t>
      </w:r>
      <w:r>
        <w:rPr>
          <w:b/>
          <w:lang w:val="en-AT"/>
        </w:rPr>
        <w:t>000</w:t>
      </w:r>
      <w:r>
        <w:rPr>
          <w:lang w:val="en-AT"/>
        </w:rPr>
        <w:t>0</w:t>
      </w:r>
      <w:r>
        <w:rPr>
          <w:lang w:val="en-AT"/>
        </w:rPr>
        <w:tab/>
        <w:t>0000 0001</w:t>
      </w:r>
      <w:r>
        <w:rPr>
          <w:lang w:val="en-AT"/>
        </w:rPr>
        <w:tab/>
        <w:t>10.10.240.1</w:t>
      </w:r>
      <w:r>
        <w:rPr>
          <w:lang w:val="en-AT"/>
        </w:rPr>
        <w:br/>
        <w:t>L H:</w:t>
      </w:r>
      <w:r>
        <w:rPr>
          <w:lang w:val="en-AT"/>
        </w:rPr>
        <w:tab/>
        <w:t>0000 1010</w:t>
      </w:r>
      <w:r>
        <w:rPr>
          <w:lang w:val="en-AT"/>
        </w:rPr>
        <w:tab/>
        <w:t>0000 1010</w:t>
      </w:r>
      <w:r>
        <w:rPr>
          <w:lang w:val="en-AT"/>
        </w:rPr>
        <w:tab/>
        <w:t xml:space="preserve">1111 </w:t>
      </w:r>
      <w:r>
        <w:rPr>
          <w:b/>
          <w:lang w:val="en-AT"/>
        </w:rPr>
        <w:t>000</w:t>
      </w:r>
      <w:r w:rsidRPr="008F2987">
        <w:rPr>
          <w:color w:val="FF0000"/>
          <w:lang w:val="en-AT"/>
        </w:rPr>
        <w:t>1</w:t>
      </w:r>
      <w:r>
        <w:rPr>
          <w:lang w:val="en-AT"/>
        </w:rPr>
        <w:tab/>
        <w:t>1111 1110</w:t>
      </w:r>
      <w:r>
        <w:rPr>
          <w:lang w:val="en-AT"/>
        </w:rPr>
        <w:tab/>
        <w:t>10.10.240.254</w:t>
      </w:r>
      <w:r>
        <w:rPr>
          <w:lang w:val="en-AT"/>
        </w:rPr>
        <w:br/>
        <w:t>BCA:</w:t>
      </w:r>
      <w:r>
        <w:rPr>
          <w:lang w:val="en-AT"/>
        </w:rPr>
        <w:tab/>
        <w:t>0000 1010</w:t>
      </w:r>
      <w:r>
        <w:rPr>
          <w:lang w:val="en-AT"/>
        </w:rPr>
        <w:tab/>
        <w:t>0000 1010</w:t>
      </w:r>
      <w:r>
        <w:rPr>
          <w:lang w:val="en-AT"/>
        </w:rPr>
        <w:tab/>
        <w:t xml:space="preserve">1111 </w:t>
      </w:r>
      <w:r>
        <w:rPr>
          <w:b/>
          <w:lang w:val="en-AT"/>
        </w:rPr>
        <w:t>000</w:t>
      </w:r>
      <w:r w:rsidRPr="008F2987">
        <w:rPr>
          <w:color w:val="FF0000"/>
          <w:lang w:val="en-AT"/>
        </w:rPr>
        <w:t>1</w:t>
      </w:r>
      <w:r>
        <w:rPr>
          <w:lang w:val="en-AT"/>
        </w:rPr>
        <w:tab/>
        <w:t>1111 1111</w:t>
      </w:r>
      <w:r>
        <w:rPr>
          <w:lang w:val="en-AT"/>
        </w:rPr>
        <w:tab/>
        <w:t>10.10.240.255</w:t>
      </w:r>
    </w:p>
    <w:p w14:paraId="04FD9E82" w14:textId="5BD5BE8A" w:rsidR="008F2987" w:rsidRDefault="008F2987" w:rsidP="008F2987">
      <w:pPr>
        <w:rPr>
          <w:lang w:val="en-AT"/>
        </w:rPr>
      </w:pPr>
      <w:r>
        <w:rPr>
          <w:lang w:val="en-AT"/>
        </w:rPr>
        <w:t>NWA:</w:t>
      </w:r>
      <w:r>
        <w:rPr>
          <w:lang w:val="en-AT"/>
        </w:rPr>
        <w:tab/>
        <w:t>0000 1010</w:t>
      </w:r>
      <w:r>
        <w:rPr>
          <w:lang w:val="en-AT"/>
        </w:rPr>
        <w:tab/>
        <w:t>0000 1010</w:t>
      </w:r>
      <w:r>
        <w:rPr>
          <w:lang w:val="en-AT"/>
        </w:rPr>
        <w:tab/>
        <w:t xml:space="preserve">1111 </w:t>
      </w:r>
      <w:r>
        <w:rPr>
          <w:b/>
          <w:lang w:val="en-AT"/>
        </w:rPr>
        <w:t>010</w:t>
      </w:r>
      <w:r>
        <w:rPr>
          <w:lang w:val="en-AT"/>
        </w:rPr>
        <w:t>0</w:t>
      </w:r>
      <w:r>
        <w:rPr>
          <w:lang w:val="en-AT"/>
        </w:rPr>
        <w:tab/>
        <w:t>0000 0000</w:t>
      </w:r>
      <w:r>
        <w:rPr>
          <w:lang w:val="en-AT"/>
        </w:rPr>
        <w:tab/>
        <w:t>10.10.244.0</w:t>
      </w:r>
      <w:r>
        <w:rPr>
          <w:lang w:val="en-AT"/>
        </w:rPr>
        <w:br/>
        <w:t>1 H:</w:t>
      </w:r>
      <w:r>
        <w:rPr>
          <w:lang w:val="en-AT"/>
        </w:rPr>
        <w:tab/>
        <w:t>0000 1010</w:t>
      </w:r>
      <w:r>
        <w:rPr>
          <w:lang w:val="en-AT"/>
        </w:rPr>
        <w:tab/>
        <w:t>0000 1010</w:t>
      </w:r>
      <w:r>
        <w:rPr>
          <w:lang w:val="en-AT"/>
        </w:rPr>
        <w:tab/>
        <w:t xml:space="preserve">1111 </w:t>
      </w:r>
      <w:r>
        <w:rPr>
          <w:b/>
          <w:lang w:val="en-AT"/>
        </w:rPr>
        <w:t>010</w:t>
      </w:r>
      <w:r>
        <w:rPr>
          <w:lang w:val="en-AT"/>
        </w:rPr>
        <w:t>0</w:t>
      </w:r>
      <w:r>
        <w:rPr>
          <w:lang w:val="en-AT"/>
        </w:rPr>
        <w:tab/>
        <w:t>0000 0001</w:t>
      </w:r>
      <w:r>
        <w:rPr>
          <w:lang w:val="en-AT"/>
        </w:rPr>
        <w:tab/>
        <w:t>10.10.244.1</w:t>
      </w:r>
      <w:r>
        <w:rPr>
          <w:lang w:val="en-AT"/>
        </w:rPr>
        <w:br/>
        <w:t>L H:</w:t>
      </w:r>
      <w:r>
        <w:rPr>
          <w:lang w:val="en-AT"/>
        </w:rPr>
        <w:tab/>
        <w:t>0000 1010</w:t>
      </w:r>
      <w:r>
        <w:rPr>
          <w:lang w:val="en-AT"/>
        </w:rPr>
        <w:tab/>
        <w:t>0000 1010</w:t>
      </w:r>
      <w:r>
        <w:rPr>
          <w:lang w:val="en-AT"/>
        </w:rPr>
        <w:tab/>
        <w:t xml:space="preserve">1111 </w:t>
      </w:r>
      <w:r>
        <w:rPr>
          <w:b/>
          <w:lang w:val="en-AT"/>
        </w:rPr>
        <w:t>010</w:t>
      </w:r>
      <w:r>
        <w:rPr>
          <w:lang w:val="en-AT"/>
        </w:rPr>
        <w:t>1</w:t>
      </w:r>
      <w:r>
        <w:rPr>
          <w:lang w:val="en-AT"/>
        </w:rPr>
        <w:tab/>
        <w:t>1111 1110</w:t>
      </w:r>
      <w:r>
        <w:rPr>
          <w:lang w:val="en-AT"/>
        </w:rPr>
        <w:tab/>
        <w:t>10.10.245.254</w:t>
      </w:r>
      <w:r>
        <w:rPr>
          <w:lang w:val="en-AT"/>
        </w:rPr>
        <w:br/>
        <w:t>BCA:</w:t>
      </w:r>
      <w:r>
        <w:rPr>
          <w:lang w:val="en-AT"/>
        </w:rPr>
        <w:tab/>
        <w:t>0000 1010</w:t>
      </w:r>
      <w:r>
        <w:rPr>
          <w:lang w:val="en-AT"/>
        </w:rPr>
        <w:tab/>
        <w:t>0000 1010</w:t>
      </w:r>
      <w:r>
        <w:rPr>
          <w:lang w:val="en-AT"/>
        </w:rPr>
        <w:tab/>
        <w:t xml:space="preserve">1111 </w:t>
      </w:r>
      <w:r>
        <w:rPr>
          <w:b/>
          <w:lang w:val="en-AT"/>
        </w:rPr>
        <w:t>010</w:t>
      </w:r>
      <w:r>
        <w:rPr>
          <w:lang w:val="en-AT"/>
        </w:rPr>
        <w:t>1</w:t>
      </w:r>
      <w:r>
        <w:rPr>
          <w:lang w:val="en-AT"/>
        </w:rPr>
        <w:tab/>
        <w:t>1111 1111</w:t>
      </w:r>
      <w:r>
        <w:rPr>
          <w:lang w:val="en-AT"/>
        </w:rPr>
        <w:tab/>
        <w:t>10.10.245.255</w:t>
      </w:r>
    </w:p>
    <w:p w14:paraId="66B4FE74" w14:textId="6C89B23A" w:rsidR="008F2987" w:rsidRDefault="008F2987" w:rsidP="008F2987">
      <w:pPr>
        <w:rPr>
          <w:lang w:val="en-AT"/>
        </w:rPr>
      </w:pPr>
      <w:r>
        <w:rPr>
          <w:lang w:val="en-AT"/>
        </w:rPr>
        <w:t>NWA:</w:t>
      </w:r>
      <w:r>
        <w:rPr>
          <w:lang w:val="en-AT"/>
        </w:rPr>
        <w:tab/>
        <w:t>0000 1010</w:t>
      </w:r>
      <w:r>
        <w:rPr>
          <w:lang w:val="en-AT"/>
        </w:rPr>
        <w:tab/>
        <w:t>0000 1010</w:t>
      </w:r>
      <w:r>
        <w:rPr>
          <w:lang w:val="en-AT"/>
        </w:rPr>
        <w:tab/>
        <w:t xml:space="preserve">1111 </w:t>
      </w:r>
      <w:r>
        <w:rPr>
          <w:b/>
          <w:lang w:val="en-AT"/>
        </w:rPr>
        <w:t>101</w:t>
      </w:r>
      <w:r>
        <w:rPr>
          <w:lang w:val="en-AT"/>
        </w:rPr>
        <w:t>0</w:t>
      </w:r>
      <w:r>
        <w:rPr>
          <w:lang w:val="en-AT"/>
        </w:rPr>
        <w:tab/>
        <w:t>0000 0000</w:t>
      </w:r>
      <w:r>
        <w:rPr>
          <w:lang w:val="en-AT"/>
        </w:rPr>
        <w:tab/>
        <w:t>10.10.2</w:t>
      </w:r>
      <w:r w:rsidR="00CA3F0A">
        <w:rPr>
          <w:lang w:val="en-AT"/>
        </w:rPr>
        <w:t>50</w:t>
      </w:r>
      <w:r>
        <w:rPr>
          <w:lang w:val="en-AT"/>
        </w:rPr>
        <w:t>.0</w:t>
      </w:r>
      <w:r>
        <w:rPr>
          <w:lang w:val="en-AT"/>
        </w:rPr>
        <w:br/>
        <w:t>1 H:</w:t>
      </w:r>
      <w:r>
        <w:rPr>
          <w:lang w:val="en-AT"/>
        </w:rPr>
        <w:tab/>
        <w:t>0000 1010</w:t>
      </w:r>
      <w:r>
        <w:rPr>
          <w:lang w:val="en-AT"/>
        </w:rPr>
        <w:tab/>
        <w:t>0000 1010</w:t>
      </w:r>
      <w:r>
        <w:rPr>
          <w:lang w:val="en-AT"/>
        </w:rPr>
        <w:tab/>
        <w:t xml:space="preserve">1111 </w:t>
      </w:r>
      <w:r>
        <w:rPr>
          <w:b/>
          <w:lang w:val="en-AT"/>
        </w:rPr>
        <w:t>101</w:t>
      </w:r>
      <w:r>
        <w:rPr>
          <w:lang w:val="en-AT"/>
        </w:rPr>
        <w:t>0</w:t>
      </w:r>
      <w:r>
        <w:rPr>
          <w:lang w:val="en-AT"/>
        </w:rPr>
        <w:tab/>
        <w:t>0000 0001</w:t>
      </w:r>
      <w:r>
        <w:rPr>
          <w:lang w:val="en-AT"/>
        </w:rPr>
        <w:tab/>
        <w:t>10.10.2</w:t>
      </w:r>
      <w:r w:rsidR="00CA3F0A">
        <w:rPr>
          <w:lang w:val="en-AT"/>
        </w:rPr>
        <w:t>50</w:t>
      </w:r>
      <w:r>
        <w:rPr>
          <w:lang w:val="en-AT"/>
        </w:rPr>
        <w:t>.1</w:t>
      </w:r>
      <w:r>
        <w:rPr>
          <w:lang w:val="en-AT"/>
        </w:rPr>
        <w:br/>
        <w:t>L H:</w:t>
      </w:r>
      <w:r>
        <w:rPr>
          <w:lang w:val="en-AT"/>
        </w:rPr>
        <w:tab/>
        <w:t>0000 1010</w:t>
      </w:r>
      <w:r>
        <w:rPr>
          <w:lang w:val="en-AT"/>
        </w:rPr>
        <w:tab/>
        <w:t>0000 1010</w:t>
      </w:r>
      <w:r>
        <w:rPr>
          <w:lang w:val="en-AT"/>
        </w:rPr>
        <w:tab/>
        <w:t xml:space="preserve">1111 </w:t>
      </w:r>
      <w:r>
        <w:rPr>
          <w:b/>
          <w:lang w:val="en-AT"/>
        </w:rPr>
        <w:t>101</w:t>
      </w:r>
      <w:r>
        <w:rPr>
          <w:lang w:val="en-AT"/>
        </w:rPr>
        <w:t>1</w:t>
      </w:r>
      <w:r>
        <w:rPr>
          <w:lang w:val="en-AT"/>
        </w:rPr>
        <w:tab/>
        <w:t>1111 1110</w:t>
      </w:r>
      <w:r>
        <w:rPr>
          <w:lang w:val="en-AT"/>
        </w:rPr>
        <w:tab/>
        <w:t>10.10.2</w:t>
      </w:r>
      <w:r w:rsidR="00CA3F0A">
        <w:rPr>
          <w:lang w:val="en-AT"/>
        </w:rPr>
        <w:t>51</w:t>
      </w:r>
      <w:r>
        <w:rPr>
          <w:lang w:val="en-AT"/>
        </w:rPr>
        <w:t>.254</w:t>
      </w:r>
      <w:r>
        <w:rPr>
          <w:lang w:val="en-AT"/>
        </w:rPr>
        <w:br/>
        <w:t>BCA:</w:t>
      </w:r>
      <w:r>
        <w:rPr>
          <w:lang w:val="en-AT"/>
        </w:rPr>
        <w:tab/>
        <w:t>0000 1010</w:t>
      </w:r>
      <w:r>
        <w:rPr>
          <w:lang w:val="en-AT"/>
        </w:rPr>
        <w:tab/>
        <w:t>0000 1010</w:t>
      </w:r>
      <w:r>
        <w:rPr>
          <w:lang w:val="en-AT"/>
        </w:rPr>
        <w:tab/>
        <w:t xml:space="preserve">1111 </w:t>
      </w:r>
      <w:r>
        <w:rPr>
          <w:b/>
          <w:lang w:val="en-AT"/>
        </w:rPr>
        <w:t>101</w:t>
      </w:r>
      <w:r>
        <w:rPr>
          <w:lang w:val="en-AT"/>
        </w:rPr>
        <w:t>1</w:t>
      </w:r>
      <w:r>
        <w:rPr>
          <w:lang w:val="en-AT"/>
        </w:rPr>
        <w:tab/>
        <w:t>1111 1111</w:t>
      </w:r>
      <w:r>
        <w:rPr>
          <w:lang w:val="en-AT"/>
        </w:rPr>
        <w:tab/>
        <w:t>10.10.2</w:t>
      </w:r>
      <w:r w:rsidR="00CA3F0A">
        <w:rPr>
          <w:lang w:val="en-AT"/>
        </w:rPr>
        <w:t>51</w:t>
      </w:r>
      <w:r>
        <w:rPr>
          <w:lang w:val="en-AT"/>
        </w:rPr>
        <w:t>.255</w:t>
      </w:r>
    </w:p>
    <w:p w14:paraId="5F135DC6" w14:textId="370746FE" w:rsidR="008F2987" w:rsidRDefault="00CA3F0A" w:rsidP="00764208">
      <w:pPr>
        <w:rPr>
          <w:lang w:val="en-AT"/>
        </w:rPr>
      </w:pPr>
      <w:r>
        <w:rPr>
          <w:lang w:val="en-AT"/>
        </w:rPr>
        <w:t xml:space="preserve">HT hat 9 bit -&gt; </w:t>
      </w:r>
      <w:r w:rsidRPr="00CA3F0A">
        <w:rPr>
          <w:u w:val="double"/>
          <w:lang w:val="en-AT"/>
        </w:rPr>
        <w:t xml:space="preserve">2^9 </w:t>
      </w:r>
      <w:r>
        <w:rPr>
          <w:u w:val="double"/>
          <w:lang w:val="en-AT"/>
        </w:rPr>
        <w:t>–</w:t>
      </w:r>
      <w:r w:rsidRPr="00CA3F0A">
        <w:rPr>
          <w:u w:val="double"/>
          <w:lang w:val="en-AT"/>
        </w:rPr>
        <w:t xml:space="preserve"> 2</w:t>
      </w:r>
      <w:r w:rsidRPr="00CA3F0A">
        <w:rPr>
          <w:lang w:val="en-AT"/>
        </w:rPr>
        <w:t xml:space="preserve"> </w:t>
      </w:r>
      <w:proofErr w:type="spellStart"/>
      <w:r w:rsidRPr="00CA3F0A">
        <w:rPr>
          <w:lang w:val="en-AT"/>
        </w:rPr>
        <w:t>Rechner</w:t>
      </w:r>
      <w:proofErr w:type="spellEnd"/>
    </w:p>
    <w:p w14:paraId="2D3B5DF5" w14:textId="398596F9" w:rsidR="00CA3F0A" w:rsidRDefault="00CA3F0A" w:rsidP="00CA3F0A">
      <w:pPr>
        <w:pStyle w:val="berschrift1"/>
        <w:rPr>
          <w:lang w:val="en-AT"/>
        </w:rPr>
      </w:pPr>
      <w:proofErr w:type="spellStart"/>
      <w:r>
        <w:rPr>
          <w:lang w:val="en-AT"/>
        </w:rPr>
        <w:t>Beispiel</w:t>
      </w:r>
      <w:proofErr w:type="spellEnd"/>
      <w:r>
        <w:rPr>
          <w:lang w:val="en-AT"/>
        </w:rPr>
        <w:t xml:space="preserve"> 2 (</w:t>
      </w:r>
      <w:proofErr w:type="spellStart"/>
      <w:r>
        <w:rPr>
          <w:lang w:val="en-AT"/>
        </w:rPr>
        <w:t>Umgekehrt</w:t>
      </w:r>
      <w:proofErr w:type="spellEnd"/>
      <w:r w:rsidR="00FC59DC">
        <w:rPr>
          <w:lang w:val="en-AT"/>
        </w:rPr>
        <w:t>)</w:t>
      </w:r>
    </w:p>
    <w:p w14:paraId="2938BB18" w14:textId="23F7C6C6" w:rsidR="00CA3F0A" w:rsidRDefault="00CA3F0A" w:rsidP="00CA3F0A">
      <w:pPr>
        <w:rPr>
          <w:lang w:val="en-AT"/>
        </w:rPr>
      </w:pPr>
      <w:r>
        <w:rPr>
          <w:lang w:val="en-AT"/>
        </w:rPr>
        <w:t>/20</w:t>
      </w:r>
    </w:p>
    <w:p w14:paraId="2845011A" w14:textId="195ECAEC" w:rsidR="00CA3F0A" w:rsidRPr="00CA3F0A" w:rsidRDefault="00CA3F0A" w:rsidP="00CA3F0A">
      <w:pPr>
        <w:rPr>
          <w:lang w:val="en-AT"/>
        </w:rPr>
      </w:pPr>
      <w:r>
        <w:rPr>
          <w:lang w:val="en-AT"/>
        </w:rPr>
        <w:t xml:space="preserve">100 </w:t>
      </w:r>
      <w:proofErr w:type="spellStart"/>
      <w:r>
        <w:rPr>
          <w:lang w:val="en-AT"/>
        </w:rPr>
        <w:t>Rechner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unterbringen</w:t>
      </w:r>
      <w:proofErr w:type="spellEnd"/>
      <w:r>
        <w:rPr>
          <w:lang w:val="en-AT"/>
        </w:rPr>
        <w:t xml:space="preserve"> -&gt; 7bit</w:t>
      </w:r>
      <w:r>
        <w:rPr>
          <w:lang w:val="en-AT"/>
        </w:rPr>
        <w:br/>
        <w:t xml:space="preserve">Daher </w:t>
      </w:r>
      <w:proofErr w:type="spellStart"/>
      <w:r>
        <w:rPr>
          <w:lang w:val="en-AT"/>
        </w:rPr>
        <w:t>neue</w:t>
      </w:r>
      <w:proofErr w:type="spellEnd"/>
      <w:r>
        <w:rPr>
          <w:lang w:val="en-AT"/>
        </w:rPr>
        <w:t xml:space="preserve"> Mask: /25</w:t>
      </w:r>
      <w:r>
        <w:rPr>
          <w:lang w:val="en-AT"/>
        </w:rPr>
        <w:br/>
        <w:t xml:space="preserve">Neue </w:t>
      </w:r>
      <w:proofErr w:type="spellStart"/>
      <w:r>
        <w:rPr>
          <w:lang w:val="en-AT"/>
        </w:rPr>
        <w:t>mögliche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Netze</w:t>
      </w:r>
      <w:proofErr w:type="spellEnd"/>
      <w:r>
        <w:rPr>
          <w:lang w:val="en-AT"/>
        </w:rPr>
        <w:t xml:space="preserve">: </w:t>
      </w:r>
      <w:r w:rsidRPr="00CA3F0A">
        <w:rPr>
          <w:b/>
          <w:lang w:val="en-AT"/>
        </w:rPr>
        <w:t>32</w:t>
      </w:r>
    </w:p>
    <w:p w14:paraId="6381A806" w14:textId="4E4217DE" w:rsidR="00CA3F0A" w:rsidRDefault="00CA3F0A" w:rsidP="00CA3F0A">
      <w:pPr>
        <w:rPr>
          <w:lang w:val="en-AT"/>
        </w:rPr>
      </w:pPr>
      <w:r>
        <w:rPr>
          <w:lang w:val="en-AT"/>
        </w:rPr>
        <w:t>0000 1010</w:t>
      </w:r>
      <w:r>
        <w:rPr>
          <w:lang w:val="en-AT"/>
        </w:rPr>
        <w:tab/>
        <w:t>0000 1010</w:t>
      </w:r>
      <w:r>
        <w:rPr>
          <w:lang w:val="en-AT"/>
        </w:rPr>
        <w:tab/>
        <w:t xml:space="preserve">1111 </w:t>
      </w:r>
      <w:r w:rsidRPr="00CA3F0A">
        <w:rPr>
          <w:b/>
          <w:lang w:val="en-AT"/>
        </w:rPr>
        <w:t>0000</w:t>
      </w:r>
      <w:r w:rsidRPr="00CA3F0A">
        <w:rPr>
          <w:b/>
          <w:lang w:val="en-AT"/>
        </w:rPr>
        <w:tab/>
        <w:t>0</w:t>
      </w:r>
      <w:r>
        <w:rPr>
          <w:lang w:val="en-AT"/>
        </w:rPr>
        <w:t>000 0000</w:t>
      </w:r>
    </w:p>
    <w:p w14:paraId="6BE4273D" w14:textId="77777777" w:rsidR="00CA3F0A" w:rsidRPr="00CA3F0A" w:rsidRDefault="00CA3F0A" w:rsidP="00CA3F0A">
      <w:pPr>
        <w:rPr>
          <w:lang w:val="en-AT"/>
        </w:rPr>
      </w:pPr>
    </w:p>
    <w:sectPr w:rsidR="00CA3F0A" w:rsidRPr="00CA3F0A" w:rsidSect="006849AE">
      <w:headerReference w:type="default" r:id="rId11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FD75C" w14:textId="77777777" w:rsidR="00714B43" w:rsidRDefault="00714B43" w:rsidP="00C02EF0">
      <w:pPr>
        <w:spacing w:after="0" w:line="240" w:lineRule="auto"/>
      </w:pPr>
      <w:r>
        <w:separator/>
      </w:r>
    </w:p>
  </w:endnote>
  <w:endnote w:type="continuationSeparator" w:id="0">
    <w:p w14:paraId="04F867C3" w14:textId="77777777" w:rsidR="00714B43" w:rsidRDefault="00714B43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224E0" w14:textId="77777777" w:rsidR="00714B43" w:rsidRDefault="00714B43" w:rsidP="00C02EF0">
      <w:pPr>
        <w:spacing w:after="0" w:line="240" w:lineRule="auto"/>
      </w:pPr>
      <w:r>
        <w:separator/>
      </w:r>
    </w:p>
  </w:footnote>
  <w:footnote w:type="continuationSeparator" w:id="0">
    <w:p w14:paraId="5D1057F4" w14:textId="77777777" w:rsidR="00714B43" w:rsidRDefault="00714B43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CE307" w14:textId="77777777"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51C1D25" wp14:editId="2296CC57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963727" w14:textId="77777777" w:rsidR="00C02EF0" w:rsidRDefault="00714B43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2EF0">
                                <w:t>INF -</w:t>
                              </w:r>
                              <w:r w:rsidR="00507E29">
                                <w:t>APC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1C1D25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" o:allowincell="f" filled="f" stroked="f">
              <v:textbox inset=",0,,0">
                <w:txbxContent>
                  <w:p w14:paraId="5C963727" w14:textId="77777777" w:rsidR="00C02EF0" w:rsidRDefault="008A2AB7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02EF0">
                          <w:t>INF -</w:t>
                        </w:r>
                        <w:r w:rsidR="00507E29">
                          <w:t>APC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29EC6B" wp14:editId="795F6AE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5A11E8EA" w14:textId="77777777"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9EC6B" id="Textfeld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14:paraId="5A11E8EA" w14:textId="77777777"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83ACE"/>
    <w:multiLevelType w:val="hybridMultilevel"/>
    <w:tmpl w:val="FBA0B0C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08"/>
    <w:rsid w:val="0003044C"/>
    <w:rsid w:val="00055B14"/>
    <w:rsid w:val="001D38E2"/>
    <w:rsid w:val="00292AD3"/>
    <w:rsid w:val="002E610E"/>
    <w:rsid w:val="0032350B"/>
    <w:rsid w:val="0033252E"/>
    <w:rsid w:val="00364AB5"/>
    <w:rsid w:val="003D239E"/>
    <w:rsid w:val="00497912"/>
    <w:rsid w:val="004A4962"/>
    <w:rsid w:val="00507E29"/>
    <w:rsid w:val="005B7B02"/>
    <w:rsid w:val="005F20D0"/>
    <w:rsid w:val="006849AE"/>
    <w:rsid w:val="0069670C"/>
    <w:rsid w:val="00714B43"/>
    <w:rsid w:val="00733356"/>
    <w:rsid w:val="00764208"/>
    <w:rsid w:val="008A2AB7"/>
    <w:rsid w:val="008F2987"/>
    <w:rsid w:val="008F5793"/>
    <w:rsid w:val="00970D90"/>
    <w:rsid w:val="00A74162"/>
    <w:rsid w:val="00AA1D4F"/>
    <w:rsid w:val="00C02EF0"/>
    <w:rsid w:val="00C434A5"/>
    <w:rsid w:val="00CA3F0A"/>
    <w:rsid w:val="00CA5F93"/>
    <w:rsid w:val="00DF19B9"/>
    <w:rsid w:val="00EA69D3"/>
    <w:rsid w:val="00ED508B"/>
    <w:rsid w:val="00F654E8"/>
    <w:rsid w:val="00FC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ED8DD60"/>
  <w15:docId w15:val="{F23C4F9C-C76A-45E8-BC23-C6EFC530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54E8"/>
    <w:pPr>
      <w:jc w:val="left"/>
    </w:pPr>
    <w:rPr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A69D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3356"/>
    <w:pPr>
      <w:spacing w:after="0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69D3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EA69D3"/>
    <w:pPr>
      <w:spacing w:after="0" w:line="240" w:lineRule="auto"/>
      <w:jc w:val="left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  <w:style w:type="paragraph" w:styleId="Listenabsatz">
    <w:name w:val="List Paragraph"/>
    <w:basedOn w:val="Standard"/>
    <w:uiPriority w:val="34"/>
    <w:qFormat/>
    <w:rsid w:val="00764208"/>
    <w:pPr>
      <w:ind w:left="720"/>
      <w:contextualSpacing/>
    </w:pPr>
  </w:style>
  <w:style w:type="table" w:styleId="Tabellenraster">
    <w:name w:val="Table Grid"/>
    <w:basedOn w:val="NormaleTabelle"/>
    <w:uiPriority w:val="59"/>
    <w:rsid w:val="00F65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Schoo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597E94-FF54-4298-AECA-00A6BC3B6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fd18-408f-4a6b-8ff4-92d6f6776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6E435-FA08-486A-AA4F-5E527EDB2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DA2D8F-5D79-438B-909A-987FACB139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School.dotx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 -APC</vt:lpstr>
    </vt:vector>
  </TitlesOfParts>
  <Company>Hewlett-Packard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 -APC</dc:title>
  <dc:creator>Tim Hofmann</dc:creator>
  <cp:lastModifiedBy>Tim Hofmann</cp:lastModifiedBy>
  <cp:revision>2</cp:revision>
  <cp:lastPrinted>2019-05-06T06:02:00Z</cp:lastPrinted>
  <dcterms:created xsi:type="dcterms:W3CDTF">2021-02-04T12:49:00Z</dcterms:created>
  <dcterms:modified xsi:type="dcterms:W3CDTF">2021-02-23T18:38:00Z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  <property fmtid="{D5CDD505-2E9C-101B-9397-08002B2CF9AE}" pid="3" name="IsMyDocuments">
    <vt:bool>true</vt:bool>
  </property>
</Properties>
</file>