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F9B5" w14:textId="171DFCF1" w:rsidR="00055B14" w:rsidRPr="00CA5073" w:rsidRDefault="00044749" w:rsidP="00CA5F93">
      <w:pPr>
        <w:pStyle w:val="Titel"/>
      </w:pPr>
      <w:r w:rsidRPr="00CA5073">
        <w:t>Draw Character: Dokumentation</w:t>
      </w:r>
    </w:p>
    <w:p w14:paraId="05D17018" w14:textId="474EEAB4" w:rsidR="004A4962" w:rsidRPr="00CA5073" w:rsidRDefault="00044749" w:rsidP="00044749">
      <w:pPr>
        <w:pStyle w:val="berschrift1"/>
      </w:pPr>
      <w:r w:rsidRPr="00CA5073">
        <w:t>Erstellung des Projekts</w:t>
      </w:r>
    </w:p>
    <w:p w14:paraId="1490914C" w14:textId="5600F33B" w:rsidR="00044749" w:rsidRPr="00CA5073" w:rsidRDefault="00044749" w:rsidP="00044749">
      <w:r w:rsidRPr="00CA5073">
        <w:rPr>
          <w:noProof/>
        </w:rPr>
        <w:drawing>
          <wp:inline distT="0" distB="0" distL="0" distR="0" wp14:anchorId="01420EBC" wp14:editId="35BCD50E">
            <wp:extent cx="3444949" cy="2976357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453" cy="30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342" w14:textId="3FE04E02" w:rsidR="00DB3FA5" w:rsidRPr="00CA5073" w:rsidRDefault="00DB3FA5" w:rsidP="00DB3FA5">
      <w:r w:rsidRPr="00CA5073">
        <w:rPr>
          <w:noProof/>
        </w:rPr>
        <w:drawing>
          <wp:anchor distT="0" distB="0" distL="114300" distR="114300" simplePos="0" relativeHeight="251658240" behindDoc="0" locked="0" layoutInCell="1" allowOverlap="1" wp14:anchorId="7D29089D" wp14:editId="609D0B0C">
            <wp:simplePos x="0" y="0"/>
            <wp:positionH relativeFrom="margin">
              <wp:align>left</wp:align>
            </wp:positionH>
            <wp:positionV relativeFrom="paragraph">
              <wp:posOffset>2195092</wp:posOffset>
            </wp:positionV>
            <wp:extent cx="3455035" cy="208407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66" cy="209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749" w:rsidRPr="00CA5073">
        <w:rPr>
          <w:noProof/>
        </w:rPr>
        <w:drawing>
          <wp:inline distT="0" distB="0" distL="0" distR="0" wp14:anchorId="67DBA7B9" wp14:editId="4760CD88">
            <wp:extent cx="3444875" cy="2078621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748" cy="21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8BC7" w14:textId="57881E18" w:rsidR="00CA5073" w:rsidRPr="00CA5073" w:rsidRDefault="00CA5073" w:rsidP="00DB3FA5"/>
    <w:p w14:paraId="1BF75F87" w14:textId="7C188B97" w:rsidR="00CA5073" w:rsidRPr="00CA5073" w:rsidRDefault="00CA5073" w:rsidP="00DB3FA5"/>
    <w:p w14:paraId="54B01FFB" w14:textId="03C7D167" w:rsidR="00CA5073" w:rsidRPr="00CA5073" w:rsidRDefault="00CA5073" w:rsidP="00DB3FA5"/>
    <w:p w14:paraId="23B92181" w14:textId="1047177A" w:rsidR="00CA5073" w:rsidRPr="00CA5073" w:rsidRDefault="00CA5073" w:rsidP="00DB3FA5"/>
    <w:p w14:paraId="125C4CFC" w14:textId="7A0212B8" w:rsidR="00CA5073" w:rsidRPr="00CA5073" w:rsidRDefault="00CA5073" w:rsidP="00DB3FA5"/>
    <w:p w14:paraId="3C951F5F" w14:textId="3FE1432C" w:rsidR="00CA5073" w:rsidRPr="00CA5073" w:rsidRDefault="00CA5073" w:rsidP="00DB3FA5"/>
    <w:p w14:paraId="3FDAC9A6" w14:textId="4776B6E7" w:rsidR="00CA5073" w:rsidRPr="00CA5073" w:rsidRDefault="00CA5073" w:rsidP="00DB3FA5"/>
    <w:p w14:paraId="54A8B275" w14:textId="6E23845C" w:rsidR="0024289D" w:rsidRDefault="0024289D" w:rsidP="00DB3FA5"/>
    <w:p w14:paraId="70B63DFB" w14:textId="409984DC" w:rsidR="0024289D" w:rsidRDefault="0024289D" w:rsidP="0024289D">
      <w:pPr>
        <w:pStyle w:val="berschrift1"/>
        <w:rPr>
          <w:lang w:val="en-AT"/>
        </w:rPr>
      </w:pPr>
      <w:proofErr w:type="spellStart"/>
      <w:r>
        <w:rPr>
          <w:lang w:val="en-AT"/>
        </w:rPr>
        <w:lastRenderedPageBreak/>
        <w:t>Testen</w:t>
      </w:r>
      <w:proofErr w:type="spellEnd"/>
    </w:p>
    <w:p w14:paraId="732582F8" w14:textId="56873AB5" w:rsidR="000142B6" w:rsidRDefault="000142B6" w:rsidP="000142B6">
      <w:pPr>
        <w:pStyle w:val="Listenabsatz"/>
        <w:numPr>
          <w:ilvl w:val="0"/>
          <w:numId w:val="1"/>
        </w:numPr>
        <w:rPr>
          <w:lang w:val="en-AT"/>
        </w:rPr>
      </w:pPr>
      <w:r>
        <w:rPr>
          <w:lang w:val="en-AT"/>
        </w:rPr>
        <w:t xml:space="preserve">Breakpoint </w:t>
      </w:r>
      <w:proofErr w:type="spellStart"/>
      <w:r>
        <w:rPr>
          <w:lang w:val="en-AT"/>
        </w:rPr>
        <w:t>setzen</w:t>
      </w:r>
      <w:proofErr w:type="spellEnd"/>
    </w:p>
    <w:p w14:paraId="1CE40DC5" w14:textId="6F658D72" w:rsidR="000142B6" w:rsidRDefault="000142B6" w:rsidP="000142B6">
      <w:pPr>
        <w:pStyle w:val="Listenabsatz"/>
        <w:rPr>
          <w:lang w:val="en-AT"/>
        </w:rPr>
      </w:pPr>
      <w:r>
        <w:rPr>
          <w:noProof/>
        </w:rPr>
        <w:drawing>
          <wp:inline distT="0" distB="0" distL="0" distR="0" wp14:anchorId="3972835C" wp14:editId="6CAC7E6A">
            <wp:extent cx="5472727" cy="18924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956" cy="19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3944" w14:textId="56D444D0" w:rsidR="000142B6" w:rsidRDefault="000142B6" w:rsidP="000142B6">
      <w:pPr>
        <w:pStyle w:val="Listenabsatz"/>
        <w:numPr>
          <w:ilvl w:val="0"/>
          <w:numId w:val="1"/>
        </w:numPr>
        <w:rPr>
          <w:lang w:val="en-AT"/>
        </w:rPr>
      </w:pPr>
      <w:proofErr w:type="spellStart"/>
      <w:r>
        <w:rPr>
          <w:lang w:val="en-AT"/>
        </w:rPr>
        <w:t>Projekt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wählen</w:t>
      </w:r>
      <w:proofErr w:type="spellEnd"/>
      <w:r>
        <w:rPr>
          <w:lang w:val="en-AT"/>
        </w:rPr>
        <w:t xml:space="preserve"> (</w:t>
      </w:r>
      <w:proofErr w:type="spellStart"/>
      <w:r>
        <w:rPr>
          <w:lang w:val="en-AT"/>
        </w:rPr>
        <w:t>aufgrund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meiner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eigenen</w:t>
      </w:r>
      <w:proofErr w:type="spellEnd"/>
      <w:r>
        <w:rPr>
          <w:lang w:val="en-AT"/>
        </w:rPr>
        <w:t xml:space="preserve"> Solution)</w:t>
      </w:r>
    </w:p>
    <w:p w14:paraId="0222F520" w14:textId="69EDE892" w:rsidR="000142B6" w:rsidRDefault="000142B6" w:rsidP="000142B6">
      <w:pPr>
        <w:pStyle w:val="Listenabsatz"/>
        <w:rPr>
          <w:lang w:val="en-AT"/>
        </w:rPr>
      </w:pPr>
      <w:r>
        <w:rPr>
          <w:noProof/>
        </w:rPr>
        <w:drawing>
          <wp:inline distT="0" distB="0" distL="0" distR="0" wp14:anchorId="39E35631" wp14:editId="616E7688">
            <wp:extent cx="5476190" cy="119047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D58A" w14:textId="4DA305D1" w:rsidR="000142B6" w:rsidRDefault="000142B6" w:rsidP="000142B6">
      <w:pPr>
        <w:pStyle w:val="Listenabsatz"/>
        <w:numPr>
          <w:ilvl w:val="0"/>
          <w:numId w:val="1"/>
        </w:numPr>
        <w:rPr>
          <w:lang w:val="en-AT"/>
        </w:rPr>
      </w:pPr>
      <w:proofErr w:type="spellStart"/>
      <w:r>
        <w:rPr>
          <w:lang w:val="en-AT"/>
        </w:rPr>
        <w:t>Starten</w:t>
      </w:r>
      <w:proofErr w:type="spellEnd"/>
    </w:p>
    <w:p w14:paraId="7F3F82E1" w14:textId="12228A12" w:rsidR="000142B6" w:rsidRDefault="000142B6" w:rsidP="000142B6">
      <w:pPr>
        <w:pStyle w:val="Listenabsatz"/>
        <w:rPr>
          <w:lang w:val="en-AT"/>
        </w:rPr>
      </w:pPr>
      <w:r>
        <w:rPr>
          <w:noProof/>
        </w:rPr>
        <w:drawing>
          <wp:inline distT="0" distB="0" distL="0" distR="0" wp14:anchorId="543E797B" wp14:editId="7BC7343A">
            <wp:extent cx="5447619" cy="952381"/>
            <wp:effectExtent l="0" t="0" r="127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85EB" w14:textId="0F710B5D" w:rsidR="000142B6" w:rsidRDefault="000142B6" w:rsidP="000142B6">
      <w:pPr>
        <w:pStyle w:val="Listenabsatz"/>
        <w:numPr>
          <w:ilvl w:val="0"/>
          <w:numId w:val="1"/>
        </w:numPr>
        <w:rPr>
          <w:lang w:val="en-AT"/>
        </w:rPr>
      </w:pPr>
      <w:proofErr w:type="spellStart"/>
      <w:r>
        <w:rPr>
          <w:lang w:val="en-AT"/>
        </w:rPr>
        <w:t>Mit</w:t>
      </w:r>
      <w:proofErr w:type="spellEnd"/>
      <w:r>
        <w:rPr>
          <w:lang w:val="en-AT"/>
        </w:rPr>
        <w:t xml:space="preserve"> F11 “</w:t>
      </w:r>
      <w:proofErr w:type="spellStart"/>
      <w:r>
        <w:rPr>
          <w:lang w:val="en-AT"/>
        </w:rPr>
        <w:t>durch-iterieren</w:t>
      </w:r>
      <w:proofErr w:type="spellEnd"/>
      <w:r>
        <w:rPr>
          <w:lang w:val="en-AT"/>
        </w:rPr>
        <w:t>”</w:t>
      </w:r>
    </w:p>
    <w:p w14:paraId="60CEA690" w14:textId="40BEAF4E" w:rsidR="000142B6" w:rsidRDefault="000142B6" w:rsidP="000142B6">
      <w:pPr>
        <w:pStyle w:val="Listenabsatz"/>
        <w:rPr>
          <w:lang w:val="en-AT"/>
        </w:rPr>
      </w:pPr>
      <w:r>
        <w:rPr>
          <w:noProof/>
        </w:rPr>
        <w:drawing>
          <wp:inline distT="0" distB="0" distL="0" distR="0" wp14:anchorId="1DC4F655" wp14:editId="7956BBD6">
            <wp:extent cx="5760720" cy="20256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190D" w14:textId="4069D601" w:rsidR="000142B6" w:rsidRDefault="000142B6" w:rsidP="000142B6">
      <w:pPr>
        <w:pStyle w:val="Listenabsatz"/>
        <w:rPr>
          <w:lang w:val="en-AT"/>
        </w:rPr>
      </w:pPr>
    </w:p>
    <w:p w14:paraId="61FDE0FA" w14:textId="77777777" w:rsidR="00F47093" w:rsidRDefault="00F47093" w:rsidP="00F47093">
      <w:pPr>
        <w:pStyle w:val="Listenabsatz"/>
        <w:rPr>
          <w:lang w:val="en-AT"/>
        </w:rPr>
      </w:pPr>
      <w:r>
        <w:rPr>
          <w:lang w:val="en-AT"/>
        </w:rPr>
        <w:t>F5:</w:t>
      </w:r>
      <w:r>
        <w:rPr>
          <w:lang w:val="en-AT"/>
        </w:rPr>
        <w:tab/>
      </w:r>
      <w:proofErr w:type="spellStart"/>
      <w:r>
        <w:rPr>
          <w:lang w:val="en-AT"/>
        </w:rPr>
        <w:t>Startet</w:t>
      </w:r>
      <w:proofErr w:type="spellEnd"/>
      <w:r>
        <w:rPr>
          <w:lang w:val="en-AT"/>
        </w:rPr>
        <w:t xml:space="preserve"> das Program.</w:t>
      </w:r>
      <w:r>
        <w:rPr>
          <w:lang w:val="en-AT"/>
        </w:rPr>
        <w:br/>
        <w:t>F10:</w:t>
      </w:r>
      <w:r>
        <w:rPr>
          <w:lang w:val="en-AT"/>
        </w:rPr>
        <w:tab/>
        <w:t>“</w:t>
      </w:r>
      <w:proofErr w:type="spellStart"/>
      <w:r>
        <w:rPr>
          <w:lang w:val="en-AT"/>
        </w:rPr>
        <w:t>Läuft</w:t>
      </w:r>
      <w:proofErr w:type="spellEnd"/>
      <w:r>
        <w:rPr>
          <w:lang w:val="en-AT"/>
        </w:rPr>
        <w:t xml:space="preserve">” </w:t>
      </w:r>
      <w:proofErr w:type="spellStart"/>
      <w:r>
        <w:rPr>
          <w:lang w:val="en-AT"/>
        </w:rPr>
        <w:t>durch</w:t>
      </w:r>
      <w:proofErr w:type="spellEnd"/>
      <w:r>
        <w:rPr>
          <w:lang w:val="en-AT"/>
        </w:rPr>
        <w:t xml:space="preserve"> das Program </w:t>
      </w:r>
      <w:proofErr w:type="spellStart"/>
      <w:r>
        <w:rPr>
          <w:lang w:val="en-AT"/>
        </w:rPr>
        <w:t>durch</w:t>
      </w:r>
      <w:proofErr w:type="spellEnd"/>
      <w:r>
        <w:rPr>
          <w:lang w:val="en-AT"/>
        </w:rPr>
        <w:t xml:space="preserve">. </w:t>
      </w:r>
      <w:proofErr w:type="spellStart"/>
      <w:r>
        <w:rPr>
          <w:lang w:val="en-AT"/>
        </w:rPr>
        <w:t>Methoden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werden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übersprungen</w:t>
      </w:r>
      <w:proofErr w:type="spellEnd"/>
      <w:r>
        <w:rPr>
          <w:lang w:val="en-AT"/>
        </w:rPr>
        <w:t>.</w:t>
      </w:r>
    </w:p>
    <w:p w14:paraId="63ACBD65" w14:textId="77777777" w:rsidR="00F47093" w:rsidRDefault="00F47093" w:rsidP="00F47093">
      <w:pPr>
        <w:pStyle w:val="Listenabsatz"/>
        <w:rPr>
          <w:lang w:val="en-AT"/>
        </w:rPr>
      </w:pPr>
      <w:r>
        <w:rPr>
          <w:lang w:val="en-AT"/>
        </w:rPr>
        <w:t>F11:</w:t>
      </w:r>
      <w:r>
        <w:rPr>
          <w:lang w:val="en-AT"/>
        </w:rPr>
        <w:tab/>
        <w:t>“</w:t>
      </w:r>
      <w:proofErr w:type="spellStart"/>
      <w:r>
        <w:rPr>
          <w:lang w:val="en-AT"/>
        </w:rPr>
        <w:t>Läuft</w:t>
      </w:r>
      <w:proofErr w:type="spellEnd"/>
      <w:r>
        <w:rPr>
          <w:lang w:val="en-AT"/>
        </w:rPr>
        <w:t xml:space="preserve">” </w:t>
      </w:r>
      <w:proofErr w:type="spellStart"/>
      <w:r>
        <w:rPr>
          <w:lang w:val="en-AT"/>
        </w:rPr>
        <w:t>durch</w:t>
      </w:r>
      <w:proofErr w:type="spellEnd"/>
      <w:r>
        <w:rPr>
          <w:lang w:val="en-AT"/>
        </w:rPr>
        <w:t xml:space="preserve"> das Program </w:t>
      </w:r>
      <w:proofErr w:type="spellStart"/>
      <w:r>
        <w:rPr>
          <w:lang w:val="en-AT"/>
        </w:rPr>
        <w:t>durch</w:t>
      </w:r>
      <w:proofErr w:type="spellEnd"/>
      <w:r>
        <w:rPr>
          <w:lang w:val="en-AT"/>
        </w:rPr>
        <w:t xml:space="preserve">. In </w:t>
      </w:r>
      <w:proofErr w:type="spellStart"/>
      <w:r>
        <w:rPr>
          <w:lang w:val="en-AT"/>
        </w:rPr>
        <w:t>Methoden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wird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hineingesprungen</w:t>
      </w:r>
      <w:proofErr w:type="spellEnd"/>
      <w:r>
        <w:rPr>
          <w:lang w:val="en-AT"/>
        </w:rPr>
        <w:t>.</w:t>
      </w:r>
    </w:p>
    <w:p w14:paraId="3743AAA6" w14:textId="39F66451" w:rsidR="00F47093" w:rsidRDefault="00F47093" w:rsidP="000142B6">
      <w:pPr>
        <w:pStyle w:val="Listenabsatz"/>
        <w:rPr>
          <w:lang w:val="en-AT"/>
        </w:rPr>
      </w:pPr>
    </w:p>
    <w:p w14:paraId="60D6F315" w14:textId="313866B0" w:rsidR="00F47093" w:rsidRPr="00F47093" w:rsidRDefault="00F47093" w:rsidP="00F47093">
      <w:pPr>
        <w:rPr>
          <w:lang w:val="en-AT"/>
        </w:rPr>
      </w:pPr>
    </w:p>
    <w:p w14:paraId="5BC843A7" w14:textId="77777777" w:rsidR="00F47093" w:rsidRDefault="00F47093" w:rsidP="000142B6">
      <w:pPr>
        <w:pStyle w:val="Listenabsatz"/>
        <w:rPr>
          <w:lang w:val="en-AT"/>
        </w:rPr>
      </w:pPr>
    </w:p>
    <w:p w14:paraId="003BD44D" w14:textId="77777777" w:rsidR="000142B6" w:rsidRPr="00CA5073" w:rsidRDefault="000142B6" w:rsidP="000142B6">
      <w:r w:rsidRPr="00CA5073">
        <w:lastRenderedPageBreak/>
        <w:t>Anmerkung zu Code: Da ich eine eigene “Berufschule” Solution habe, ist keine .</w:t>
      </w:r>
      <w:proofErr w:type="spellStart"/>
      <w:r w:rsidRPr="00CA5073">
        <w:t>sln</w:t>
      </w:r>
      <w:proofErr w:type="spellEnd"/>
      <w:r w:rsidRPr="00CA5073">
        <w:t xml:space="preserve"> in der </w:t>
      </w:r>
      <w:proofErr w:type="spellStart"/>
      <w:r w:rsidRPr="00CA5073">
        <w:t>DrawCharacter.rar</w:t>
      </w:r>
      <w:proofErr w:type="spellEnd"/>
      <w:r w:rsidRPr="00CA5073">
        <w:t xml:space="preserve"> enthalten.</w:t>
      </w:r>
    </w:p>
    <w:p w14:paraId="124C31B7" w14:textId="77777777" w:rsidR="000142B6" w:rsidRPr="00CA5073" w:rsidRDefault="000142B6" w:rsidP="000142B6">
      <w:r w:rsidRPr="00CA5073">
        <w:t>Falls dies ein Problem in der Zukunft ist, sagen Sie es mir und ich werde einzelne Solutions für die Aufgaben jeweils machen.</w:t>
      </w:r>
    </w:p>
    <w:p w14:paraId="714BB3C1" w14:textId="47E8D7BA" w:rsidR="000142B6" w:rsidRPr="000142B6" w:rsidRDefault="000142B6" w:rsidP="000142B6">
      <w:r w:rsidRPr="00CA5073">
        <w:rPr>
          <w:noProof/>
        </w:rPr>
        <w:drawing>
          <wp:inline distT="0" distB="0" distL="0" distR="0" wp14:anchorId="52E527B3" wp14:editId="3C30DB04">
            <wp:extent cx="2628900" cy="14670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729" cy="14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8DD2D" wp14:editId="22C26598">
            <wp:extent cx="5760720" cy="17799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B6" w:rsidRPr="000142B6" w:rsidSect="006849AE">
      <w:headerReference w:type="default" r:id="rId2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641CA" w14:textId="77777777" w:rsidR="00A3012B" w:rsidRDefault="00A3012B" w:rsidP="00C02EF0">
      <w:pPr>
        <w:spacing w:after="0" w:line="240" w:lineRule="auto"/>
      </w:pPr>
      <w:r>
        <w:separator/>
      </w:r>
    </w:p>
  </w:endnote>
  <w:endnote w:type="continuationSeparator" w:id="0">
    <w:p w14:paraId="1D95A430" w14:textId="77777777" w:rsidR="00A3012B" w:rsidRDefault="00A3012B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4ACE1" w14:textId="77777777" w:rsidR="00A3012B" w:rsidRDefault="00A3012B" w:rsidP="00C02EF0">
      <w:pPr>
        <w:spacing w:after="0" w:line="240" w:lineRule="auto"/>
      </w:pPr>
      <w:r>
        <w:separator/>
      </w:r>
    </w:p>
  </w:footnote>
  <w:footnote w:type="continuationSeparator" w:id="0">
    <w:p w14:paraId="447512E4" w14:textId="77777777" w:rsidR="00A3012B" w:rsidRDefault="00A3012B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F84C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14C2AC6" wp14:editId="2211B2DE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A1E1" w14:textId="38741229" w:rsidR="00C02EF0" w:rsidRDefault="004F6802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4749">
                                <w:rPr>
                                  <w:lang w:val="en-AT"/>
                                </w:rPr>
                                <w:t>ITL</w:t>
                              </w:r>
                              <w:r w:rsidR="00C02EF0">
                                <w:t xml:space="preserve"> -</w:t>
                              </w:r>
                              <w:r w:rsidR="00044749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C2AC6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2FCBA1E1" w14:textId="38741229" w:rsidR="00C02EF0" w:rsidRDefault="004F6802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44749">
                          <w:rPr>
                            <w:lang w:val="en-AT"/>
                          </w:rPr>
                          <w:t>ITL</w:t>
                        </w:r>
                        <w:r w:rsidR="00C02EF0">
                          <w:t xml:space="preserve"> -</w:t>
                        </w:r>
                        <w:r w:rsidR="00044749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07A653" wp14:editId="6C8470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BFC875B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7A653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5BFC875B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2C92"/>
    <w:multiLevelType w:val="hybridMultilevel"/>
    <w:tmpl w:val="36B40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49"/>
    <w:rsid w:val="000142B6"/>
    <w:rsid w:val="0003044C"/>
    <w:rsid w:val="00044749"/>
    <w:rsid w:val="00055B14"/>
    <w:rsid w:val="001A3377"/>
    <w:rsid w:val="001D38E2"/>
    <w:rsid w:val="0024289D"/>
    <w:rsid w:val="00292AD3"/>
    <w:rsid w:val="002E610E"/>
    <w:rsid w:val="0032350B"/>
    <w:rsid w:val="0033252E"/>
    <w:rsid w:val="00364AB5"/>
    <w:rsid w:val="003D239E"/>
    <w:rsid w:val="00497912"/>
    <w:rsid w:val="004A4962"/>
    <w:rsid w:val="00507E29"/>
    <w:rsid w:val="005B7B02"/>
    <w:rsid w:val="005F20D0"/>
    <w:rsid w:val="006849AE"/>
    <w:rsid w:val="0069670C"/>
    <w:rsid w:val="00733356"/>
    <w:rsid w:val="007D7A94"/>
    <w:rsid w:val="008347D1"/>
    <w:rsid w:val="00970D90"/>
    <w:rsid w:val="00A3012B"/>
    <w:rsid w:val="00A74162"/>
    <w:rsid w:val="00AA1D4F"/>
    <w:rsid w:val="00C02EF0"/>
    <w:rsid w:val="00C434A5"/>
    <w:rsid w:val="00CA5073"/>
    <w:rsid w:val="00CA5F93"/>
    <w:rsid w:val="00DB3FA5"/>
    <w:rsid w:val="00DF19B9"/>
    <w:rsid w:val="00EA69D3"/>
    <w:rsid w:val="00ED508B"/>
    <w:rsid w:val="00F4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97B5923"/>
  <w15:docId w15:val="{D210A127-4C32-4670-BAAE-76E3DF34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9D3"/>
    <w:pPr>
      <w:jc w:val="left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01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C42389098B042A096CBFFC0391B1C" ma:contentTypeVersion="3" ma:contentTypeDescription="Ein neues Dokument erstellen." ma:contentTypeScope="" ma:versionID="bb83d421dbb80f8f3a76e98081dd8fbf">
  <xsd:schema xmlns:xsd="http://www.w3.org/2001/XMLSchema" xmlns:xs="http://www.w3.org/2001/XMLSchema" xmlns:p="http://schemas.microsoft.com/office/2006/metadata/properties" xmlns:ns2="9f947e4c-f690-4b4f-869e-3d95c54249a5" targetNamespace="http://schemas.microsoft.com/office/2006/metadata/properties" ma:root="true" ma:fieldsID="13269267edb088ffb39e2f6f21f26f84" ns2:_="">
    <xsd:import namespace="9f947e4c-f690-4b4f-869e-3d95c54249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47e4c-f690-4b4f-869e-3d95c54249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947e4c-f690-4b4f-869e-3d95c54249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7E790-BB27-4822-9FD4-9040333B0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47e4c-f690-4b4f-869e-3d95c5424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9f947e4c-f690-4b4f-869e-3d95c54249a5"/>
  </ds:schemaRefs>
</ds:datastoreItem>
</file>

<file path=customXml/itemProps4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ITL - APC</vt:lpstr>
    </vt:vector>
  </TitlesOfParts>
  <Company>Hewlett-Packard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 - APC</dc:title>
  <dc:creator>Tim Hofmann</dc:creator>
  <cp:lastModifiedBy>Tim Hofmann</cp:lastModifiedBy>
  <cp:revision>2</cp:revision>
  <cp:lastPrinted>2019-05-06T06:02:00Z</cp:lastPrinted>
  <dcterms:created xsi:type="dcterms:W3CDTF">2021-02-16T10:08:00Z</dcterms:created>
  <dcterms:modified xsi:type="dcterms:W3CDTF">2021-02-16T10:08:00Z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0x01010089CC42389098B042A096CBFFC0391B1C</vt:lpwstr>
  </property>
  <property fmtid="{D5CDD505-2E9C-101B-9397-08002B2CF9AE}" pid="3" name="IsMyDocuments">
    <vt:bool>true</vt:bool>
  </property>
</Properties>
</file>