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04FA" w14:textId="1A2BD084" w:rsidR="004A4962" w:rsidRDefault="00565661" w:rsidP="00EF2EE9">
      <w:pPr>
        <w:pStyle w:val="Titel"/>
      </w:pPr>
      <w:r w:rsidRPr="00565661">
        <w:t>.n</w:t>
      </w:r>
      <w:r w:rsidR="00055B14" w:rsidRPr="00565661">
        <w:t>e</w:t>
      </w:r>
      <w:r w:rsidRPr="00565661">
        <w:t>t</w:t>
      </w:r>
    </w:p>
    <w:p w14:paraId="795F0B1E" w14:textId="5B42F78A" w:rsidR="000A2D04" w:rsidRPr="000A2D04" w:rsidRDefault="000A2D04" w:rsidP="00EF2EE9">
      <w:pPr>
        <w:pStyle w:val="berschrift1"/>
        <w:rPr>
          <w:lang/>
        </w:rPr>
      </w:pPr>
      <w:r>
        <w:rPr>
          <w:lang/>
        </w:rPr>
        <w:t>Generell</w:t>
      </w:r>
    </w:p>
    <w:p w14:paraId="35660F89" w14:textId="77777777" w:rsidR="00565661" w:rsidRPr="00565661" w:rsidRDefault="00565661" w:rsidP="00565661">
      <w:pPr>
        <w:pStyle w:val="Listenabsatz"/>
        <w:numPr>
          <w:ilvl w:val="0"/>
          <w:numId w:val="1"/>
        </w:numPr>
      </w:pPr>
      <w:r w:rsidRPr="00565661">
        <w:t>Ausführung über Zwischencode</w:t>
      </w:r>
    </w:p>
    <w:p w14:paraId="7787710B" w14:textId="12C4550E" w:rsidR="00565661" w:rsidRPr="00565661" w:rsidRDefault="00677877" w:rsidP="00565661">
      <w:pPr>
        <w:pStyle w:val="Listenabsatz"/>
        <w:numPr>
          <w:ilvl w:val="1"/>
          <w:numId w:val="1"/>
        </w:numPr>
      </w:pPr>
      <w:r>
        <w:rPr>
          <w:lang/>
        </w:rPr>
        <w:t>“</w:t>
      </w:r>
      <w:r w:rsidR="00565661" w:rsidRPr="00565661">
        <w:t>Plattformunabhängigkeit</w:t>
      </w:r>
      <w:r>
        <w:rPr>
          <w:lang/>
        </w:rPr>
        <w:t>”</w:t>
      </w:r>
    </w:p>
    <w:p w14:paraId="12F61160" w14:textId="06BA5D0A" w:rsidR="00565661" w:rsidRPr="00565661" w:rsidRDefault="00565661" w:rsidP="00565661">
      <w:pPr>
        <w:pStyle w:val="Listenabsatz"/>
        <w:numPr>
          <w:ilvl w:val="0"/>
          <w:numId w:val="1"/>
        </w:numPr>
      </w:pPr>
      <w:r w:rsidRPr="00565661">
        <w:t>Objektorientiert</w:t>
      </w:r>
    </w:p>
    <w:p w14:paraId="3FB999AE" w14:textId="58E6A2EF" w:rsidR="00565661" w:rsidRDefault="00565661" w:rsidP="00565661">
      <w:pPr>
        <w:pStyle w:val="Listenabsatz"/>
        <w:numPr>
          <w:ilvl w:val="0"/>
          <w:numId w:val="1"/>
        </w:numPr>
      </w:pPr>
      <w:r w:rsidRPr="00565661">
        <w:t>Stark typisiert</w:t>
      </w:r>
    </w:p>
    <w:p w14:paraId="2305985F" w14:textId="151DDA64" w:rsidR="00565661" w:rsidRPr="00565661" w:rsidRDefault="00565661" w:rsidP="00565661">
      <w:pPr>
        <w:pStyle w:val="Listenabsatz"/>
        <w:numPr>
          <w:ilvl w:val="1"/>
          <w:numId w:val="1"/>
        </w:numPr>
      </w:pPr>
      <w:r>
        <w:rPr>
          <w:lang/>
        </w:rPr>
        <w:t>Compiler findet grobe Fehler</w:t>
      </w:r>
    </w:p>
    <w:p w14:paraId="354FF43D" w14:textId="6C407987" w:rsidR="00565661" w:rsidRDefault="00565661" w:rsidP="00EF2EE9">
      <w:pPr>
        <w:pStyle w:val="berschrift1"/>
        <w:rPr>
          <w:lang/>
        </w:rPr>
      </w:pPr>
      <w:r>
        <w:rPr>
          <w:lang/>
        </w:rPr>
        <w:t>Anwendungen</w:t>
      </w:r>
    </w:p>
    <w:p w14:paraId="008313A0" w14:textId="78146AF5" w:rsidR="00565661" w:rsidRDefault="00CD28FC" w:rsidP="00565661">
      <w:pPr>
        <w:pStyle w:val="Listenabsatz"/>
        <w:numPr>
          <w:ilvl w:val="0"/>
          <w:numId w:val="2"/>
        </w:numPr>
        <w:rPr>
          <w:lang/>
        </w:rPr>
      </w:pPr>
      <w:r>
        <w:rPr>
          <w:lang/>
        </w:rPr>
        <w:t xml:space="preserve">1 </w:t>
      </w:r>
      <w:r w:rsidR="00565661">
        <w:rPr>
          <w:lang/>
        </w:rPr>
        <w:t>Konsole</w:t>
      </w:r>
    </w:p>
    <w:p w14:paraId="08398A49" w14:textId="4ED96984" w:rsidR="00565661" w:rsidRDefault="00CD28FC" w:rsidP="00565661">
      <w:pPr>
        <w:pStyle w:val="Listenabsatz"/>
        <w:numPr>
          <w:ilvl w:val="0"/>
          <w:numId w:val="2"/>
        </w:numPr>
        <w:rPr>
          <w:lang/>
        </w:rPr>
      </w:pPr>
      <w:r>
        <w:rPr>
          <w:lang/>
        </w:rPr>
        <w:t xml:space="preserve">2 </w:t>
      </w:r>
      <w:r w:rsidR="00565661">
        <w:rPr>
          <w:lang/>
        </w:rPr>
        <w:t>Desktop</w:t>
      </w:r>
    </w:p>
    <w:p w14:paraId="4455DDC0" w14:textId="03241B1B" w:rsidR="00565661" w:rsidRDefault="00CD28FC" w:rsidP="00565661">
      <w:pPr>
        <w:pStyle w:val="Listenabsatz"/>
        <w:numPr>
          <w:ilvl w:val="1"/>
          <w:numId w:val="2"/>
        </w:numPr>
        <w:rPr>
          <w:lang/>
        </w:rPr>
      </w:pPr>
      <w:r>
        <w:rPr>
          <w:lang/>
        </w:rPr>
        <w:t xml:space="preserve">2.1 </w:t>
      </w:r>
      <w:r w:rsidR="00565661">
        <w:rPr>
          <w:lang/>
        </w:rPr>
        <w:t>Win</w:t>
      </w:r>
      <w:r w:rsidR="004842F6">
        <w:rPr>
          <w:lang/>
        </w:rPr>
        <w:t>F</w:t>
      </w:r>
      <w:r w:rsidR="00565661">
        <w:rPr>
          <w:lang/>
        </w:rPr>
        <w:t>orms</w:t>
      </w:r>
      <w:r w:rsidR="00EC5EAE">
        <w:rPr>
          <w:lang/>
        </w:rPr>
        <w:t xml:space="preserve"> (älter für Windows)</w:t>
      </w:r>
    </w:p>
    <w:p w14:paraId="67CC29AD" w14:textId="78FFA7AD" w:rsidR="00865282" w:rsidRDefault="00CD28FC" w:rsidP="00565661">
      <w:pPr>
        <w:pStyle w:val="Listenabsatz"/>
        <w:numPr>
          <w:ilvl w:val="1"/>
          <w:numId w:val="2"/>
        </w:numPr>
        <w:rPr>
          <w:lang/>
        </w:rPr>
      </w:pPr>
      <w:r>
        <w:rPr>
          <w:lang/>
        </w:rPr>
        <w:t xml:space="preserve">2.2 </w:t>
      </w:r>
      <w:r w:rsidR="00865282">
        <w:rPr>
          <w:lang/>
        </w:rPr>
        <w:t>WPF</w:t>
      </w:r>
      <w:r w:rsidR="00EC5EAE">
        <w:rPr>
          <w:lang/>
        </w:rPr>
        <w:t xml:space="preserve"> (neuer für Windows)</w:t>
      </w:r>
    </w:p>
    <w:p w14:paraId="5050A5E2" w14:textId="2C9AD2DB" w:rsidR="009465BD" w:rsidRDefault="00CD28FC" w:rsidP="00565661">
      <w:pPr>
        <w:pStyle w:val="Listenabsatz"/>
        <w:numPr>
          <w:ilvl w:val="1"/>
          <w:numId w:val="2"/>
        </w:numPr>
        <w:rPr>
          <w:lang/>
        </w:rPr>
      </w:pPr>
      <w:r>
        <w:rPr>
          <w:lang/>
        </w:rPr>
        <w:t xml:space="preserve">2.3 </w:t>
      </w:r>
      <w:r w:rsidR="009465BD">
        <w:rPr>
          <w:lang/>
        </w:rPr>
        <w:t>UWP</w:t>
      </w:r>
      <w:r w:rsidR="00262619">
        <w:rPr>
          <w:lang/>
        </w:rPr>
        <w:t xml:space="preserve"> (nur win</w:t>
      </w:r>
      <w:r w:rsidR="00EC5EAE">
        <w:rPr>
          <w:lang/>
        </w:rPr>
        <w:t>10</w:t>
      </w:r>
      <w:r w:rsidR="00262619">
        <w:rPr>
          <w:lang/>
        </w:rPr>
        <w:t>)</w:t>
      </w:r>
    </w:p>
    <w:p w14:paraId="38D87CE4" w14:textId="56723579" w:rsidR="009E544D" w:rsidRDefault="00CD28FC" w:rsidP="00565661">
      <w:pPr>
        <w:pStyle w:val="Listenabsatz"/>
        <w:numPr>
          <w:ilvl w:val="1"/>
          <w:numId w:val="2"/>
        </w:numPr>
        <w:rPr>
          <w:lang/>
        </w:rPr>
      </w:pPr>
      <w:r>
        <w:rPr>
          <w:lang/>
        </w:rPr>
        <w:t xml:space="preserve">2.4 </w:t>
      </w:r>
      <w:r w:rsidR="009E544D">
        <w:rPr>
          <w:lang/>
        </w:rPr>
        <w:t>WinUI</w:t>
      </w:r>
      <w:r w:rsidR="00946823">
        <w:rPr>
          <w:lang/>
        </w:rPr>
        <w:t xml:space="preserve"> (WPF/WinForms + UWP</w:t>
      </w:r>
      <w:r w:rsidR="0037570A">
        <w:rPr>
          <w:lang/>
        </w:rPr>
        <w:t xml:space="preserve"> für Windows und Windows10X</w:t>
      </w:r>
      <w:r w:rsidR="00946823">
        <w:rPr>
          <w:lang/>
        </w:rPr>
        <w:t>)</w:t>
      </w:r>
    </w:p>
    <w:p w14:paraId="13777FC4" w14:textId="0CBAE1CE" w:rsidR="00DD0817" w:rsidRDefault="00CD28FC" w:rsidP="00565661">
      <w:pPr>
        <w:pStyle w:val="Listenabsatz"/>
        <w:numPr>
          <w:ilvl w:val="1"/>
          <w:numId w:val="2"/>
        </w:numPr>
        <w:rPr>
          <w:lang/>
        </w:rPr>
      </w:pPr>
      <w:r>
        <w:rPr>
          <w:lang/>
        </w:rPr>
        <w:t xml:space="preserve">2.5 </w:t>
      </w:r>
      <w:r w:rsidR="00DD0817">
        <w:rPr>
          <w:lang/>
        </w:rPr>
        <w:t>MAUI (totale Unabängigkeit soon</w:t>
      </w:r>
      <w:r w:rsidR="00DD0817" w:rsidRPr="00DD0817">
        <w:rPr>
          <w:vertAlign w:val="superscript"/>
          <w:lang/>
        </w:rPr>
        <w:t>tm</w:t>
      </w:r>
      <w:r w:rsidR="00DD0817">
        <w:rPr>
          <w:lang/>
        </w:rPr>
        <w:t>)</w:t>
      </w:r>
    </w:p>
    <w:p w14:paraId="6B07AEA6" w14:textId="10F0423D" w:rsidR="00565661" w:rsidRDefault="00CD28FC" w:rsidP="00565661">
      <w:pPr>
        <w:pStyle w:val="Listenabsatz"/>
        <w:numPr>
          <w:ilvl w:val="0"/>
          <w:numId w:val="2"/>
        </w:numPr>
        <w:rPr>
          <w:lang/>
        </w:rPr>
      </w:pPr>
      <w:r>
        <w:rPr>
          <w:lang/>
        </w:rPr>
        <w:t xml:space="preserve">3 </w:t>
      </w:r>
      <w:r w:rsidR="00565661">
        <w:rPr>
          <w:lang/>
        </w:rPr>
        <w:t>Web</w:t>
      </w:r>
    </w:p>
    <w:p w14:paraId="3765A4CB" w14:textId="260B8AA3" w:rsidR="00565661" w:rsidRDefault="00CD28FC" w:rsidP="00565661">
      <w:pPr>
        <w:pStyle w:val="Listenabsatz"/>
        <w:numPr>
          <w:ilvl w:val="1"/>
          <w:numId w:val="2"/>
        </w:numPr>
        <w:rPr>
          <w:lang/>
        </w:rPr>
      </w:pPr>
      <w:r>
        <w:rPr>
          <w:lang/>
        </w:rPr>
        <w:t xml:space="preserve">3.1 </w:t>
      </w:r>
      <w:r w:rsidR="00565661">
        <w:rPr>
          <w:lang/>
        </w:rPr>
        <w:t>Client-side (z.B. Validierung von Eingaben)</w:t>
      </w:r>
    </w:p>
    <w:p w14:paraId="0AA50FB3" w14:textId="3034E64C" w:rsidR="004720EB" w:rsidRDefault="004720EB" w:rsidP="004720EB">
      <w:pPr>
        <w:pStyle w:val="Listenabsatz"/>
        <w:numPr>
          <w:ilvl w:val="2"/>
          <w:numId w:val="2"/>
        </w:numPr>
        <w:rPr>
          <w:lang/>
        </w:rPr>
      </w:pPr>
      <w:r>
        <w:rPr>
          <w:lang/>
        </w:rPr>
        <w:t>Blaz</w:t>
      </w:r>
      <w:r w:rsidR="00E354B8">
        <w:rPr>
          <w:lang/>
        </w:rPr>
        <w:t>o</w:t>
      </w:r>
      <w:r>
        <w:rPr>
          <w:lang/>
        </w:rPr>
        <w:t>r</w:t>
      </w:r>
    </w:p>
    <w:p w14:paraId="2726E572" w14:textId="64CC5E00" w:rsidR="00565661" w:rsidRDefault="00CD28FC" w:rsidP="00565661">
      <w:pPr>
        <w:pStyle w:val="Listenabsatz"/>
        <w:numPr>
          <w:ilvl w:val="1"/>
          <w:numId w:val="2"/>
        </w:numPr>
        <w:rPr>
          <w:lang/>
        </w:rPr>
      </w:pPr>
      <w:r>
        <w:rPr>
          <w:lang/>
        </w:rPr>
        <w:t xml:space="preserve">3.2 </w:t>
      </w:r>
      <w:r w:rsidR="00565661">
        <w:rPr>
          <w:lang/>
        </w:rPr>
        <w:t>Server-side (z.B. Database)</w:t>
      </w:r>
    </w:p>
    <w:p w14:paraId="79BC946D" w14:textId="12D03D69" w:rsidR="00DF7DC6" w:rsidRDefault="00DF7DC6" w:rsidP="00DF7DC6">
      <w:pPr>
        <w:pStyle w:val="Listenabsatz"/>
        <w:numPr>
          <w:ilvl w:val="2"/>
          <w:numId w:val="2"/>
        </w:numPr>
        <w:rPr>
          <w:lang/>
        </w:rPr>
      </w:pPr>
      <w:r>
        <w:rPr>
          <w:lang/>
        </w:rPr>
        <w:t>ASP.NET</w:t>
      </w:r>
    </w:p>
    <w:p w14:paraId="59D09C24" w14:textId="1D6FF3F7" w:rsidR="00BC3DF1" w:rsidRDefault="00CD28FC" w:rsidP="00BC3DF1">
      <w:pPr>
        <w:pStyle w:val="Listenabsatz"/>
        <w:numPr>
          <w:ilvl w:val="0"/>
          <w:numId w:val="2"/>
        </w:numPr>
        <w:rPr>
          <w:lang/>
        </w:rPr>
      </w:pPr>
      <w:r>
        <w:rPr>
          <w:lang/>
        </w:rPr>
        <w:t xml:space="preserve">4 </w:t>
      </w:r>
      <w:r w:rsidR="00CD063D">
        <w:rPr>
          <w:lang/>
        </w:rPr>
        <w:t>“</w:t>
      </w:r>
      <w:r w:rsidR="00BC3DF1">
        <w:rPr>
          <w:lang/>
        </w:rPr>
        <w:t>Native Apps</w:t>
      </w:r>
      <w:r w:rsidR="00CD063D">
        <w:rPr>
          <w:lang/>
        </w:rPr>
        <w:t>”</w:t>
      </w:r>
      <w:r w:rsidR="00013986">
        <w:rPr>
          <w:lang/>
        </w:rPr>
        <w:t xml:space="preserve"> (Mobile-/ Store apps)</w:t>
      </w:r>
    </w:p>
    <w:p w14:paraId="297A00E9" w14:textId="25B062CE" w:rsidR="00BC3DF1" w:rsidRDefault="00CD063D" w:rsidP="00BC3DF1">
      <w:pPr>
        <w:pStyle w:val="Listenabsatz"/>
        <w:numPr>
          <w:ilvl w:val="1"/>
          <w:numId w:val="2"/>
        </w:numPr>
        <w:rPr>
          <w:lang/>
        </w:rPr>
      </w:pPr>
      <w:r>
        <w:rPr>
          <w:lang/>
        </w:rPr>
        <w:t>Xamarin</w:t>
      </w:r>
    </w:p>
    <w:p w14:paraId="68154F98" w14:textId="5FB3C3B0" w:rsidR="00CD063D" w:rsidRDefault="00CD063D" w:rsidP="00CD063D">
      <w:pPr>
        <w:pStyle w:val="Listenabsatz"/>
        <w:numPr>
          <w:ilvl w:val="2"/>
          <w:numId w:val="2"/>
        </w:numPr>
        <w:rPr>
          <w:lang/>
        </w:rPr>
      </w:pPr>
      <w:r>
        <w:rPr>
          <w:lang/>
        </w:rPr>
        <w:t>Android</w:t>
      </w:r>
    </w:p>
    <w:p w14:paraId="0E67155A" w14:textId="32533CB3" w:rsidR="00CD063D" w:rsidRDefault="00CD063D" w:rsidP="00CD063D">
      <w:pPr>
        <w:pStyle w:val="Listenabsatz"/>
        <w:numPr>
          <w:ilvl w:val="2"/>
          <w:numId w:val="2"/>
        </w:numPr>
        <w:rPr>
          <w:lang/>
        </w:rPr>
      </w:pPr>
      <w:r>
        <w:rPr>
          <w:lang/>
        </w:rPr>
        <w:t>Win10</w:t>
      </w:r>
    </w:p>
    <w:p w14:paraId="3E4C6084" w14:textId="31F2E305" w:rsidR="004915AD" w:rsidRDefault="004915AD" w:rsidP="00CD063D">
      <w:pPr>
        <w:pStyle w:val="Listenabsatz"/>
        <w:numPr>
          <w:ilvl w:val="2"/>
          <w:numId w:val="2"/>
        </w:numPr>
        <w:rPr>
          <w:lang/>
        </w:rPr>
      </w:pPr>
      <w:r>
        <w:rPr>
          <w:lang/>
        </w:rPr>
        <w:t>iOS</w:t>
      </w:r>
    </w:p>
    <w:p w14:paraId="03884DA1" w14:textId="64E60D9B" w:rsidR="000D3142" w:rsidRDefault="004915AD" w:rsidP="000D3142">
      <w:pPr>
        <w:pStyle w:val="Listenabsatz"/>
        <w:numPr>
          <w:ilvl w:val="2"/>
          <w:numId w:val="2"/>
        </w:numPr>
        <w:rPr>
          <w:lang/>
        </w:rPr>
      </w:pPr>
      <w:r>
        <w:rPr>
          <w:lang/>
        </w:rPr>
        <w:t>macOS</w:t>
      </w:r>
    </w:p>
    <w:p w14:paraId="68A4E6EC" w14:textId="6E47812A" w:rsidR="00C62979" w:rsidRDefault="00CD28FC" w:rsidP="00C62979">
      <w:pPr>
        <w:pStyle w:val="Listenabsatz"/>
        <w:numPr>
          <w:ilvl w:val="0"/>
          <w:numId w:val="2"/>
        </w:numPr>
        <w:rPr>
          <w:lang/>
        </w:rPr>
      </w:pPr>
      <w:r>
        <w:rPr>
          <w:lang/>
        </w:rPr>
        <w:t xml:space="preserve">5 </w:t>
      </w:r>
      <w:r w:rsidR="00C62979">
        <w:rPr>
          <w:lang/>
        </w:rPr>
        <w:t>Datenbanken</w:t>
      </w:r>
    </w:p>
    <w:p w14:paraId="41ADDE80" w14:textId="411230AD" w:rsidR="00C62979" w:rsidRDefault="00C62979" w:rsidP="00C62979">
      <w:pPr>
        <w:pStyle w:val="Listenabsatz"/>
        <w:numPr>
          <w:ilvl w:val="1"/>
          <w:numId w:val="2"/>
        </w:numPr>
        <w:rPr>
          <w:lang/>
        </w:rPr>
      </w:pPr>
      <w:r>
        <w:rPr>
          <w:lang/>
        </w:rPr>
        <w:t>ADO.N</w:t>
      </w:r>
      <w:r w:rsidR="00881F1A">
        <w:rPr>
          <w:lang/>
        </w:rPr>
        <w:t>ET</w:t>
      </w:r>
    </w:p>
    <w:p w14:paraId="71E23363" w14:textId="1C90699F" w:rsidR="00881F1A" w:rsidRDefault="00881F1A" w:rsidP="00EF2EE9">
      <w:pPr>
        <w:pStyle w:val="berschrift1"/>
        <w:rPr>
          <w:lang/>
        </w:rPr>
      </w:pPr>
      <w:r>
        <w:rPr>
          <w:lang/>
        </w:rPr>
        <w:t>.NET Framework</w:t>
      </w:r>
    </w:p>
    <w:p w14:paraId="6B30C124" w14:textId="69F25EF5" w:rsidR="00881F1A" w:rsidRDefault="00CB09BC" w:rsidP="00630B80">
      <w:pPr>
        <w:pStyle w:val="Listenabsatz"/>
        <w:numPr>
          <w:ilvl w:val="0"/>
          <w:numId w:val="3"/>
        </w:numPr>
        <w:rPr>
          <w:lang/>
        </w:rPr>
      </w:pPr>
      <w:r w:rsidRPr="00630B80">
        <w:rPr>
          <w:lang/>
        </w:rPr>
        <w:t>F</w:t>
      </w:r>
      <w:r w:rsidR="00FF7C94" w:rsidRPr="00630B80">
        <w:rPr>
          <w:lang/>
        </w:rPr>
        <w:t>i</w:t>
      </w:r>
      <w:r w:rsidRPr="00630B80">
        <w:rPr>
          <w:lang/>
        </w:rPr>
        <w:t>rst</w:t>
      </w:r>
    </w:p>
    <w:p w14:paraId="1231D052" w14:textId="5CBFB69C" w:rsidR="00630B80" w:rsidRDefault="00630B80" w:rsidP="00630B80">
      <w:pPr>
        <w:pStyle w:val="Listenabsatz"/>
        <w:numPr>
          <w:ilvl w:val="0"/>
          <w:numId w:val="3"/>
        </w:numPr>
        <w:rPr>
          <w:lang/>
        </w:rPr>
      </w:pPr>
      <w:r>
        <w:rPr>
          <w:lang/>
        </w:rPr>
        <w:t>Nur Windows</w:t>
      </w:r>
    </w:p>
    <w:p w14:paraId="41CD640D" w14:textId="01AFE76F" w:rsidR="00E150FE" w:rsidRDefault="00E150FE" w:rsidP="00630B80">
      <w:pPr>
        <w:pStyle w:val="Listenabsatz"/>
        <w:numPr>
          <w:ilvl w:val="0"/>
          <w:numId w:val="3"/>
        </w:numPr>
        <w:rPr>
          <w:lang/>
        </w:rPr>
      </w:pPr>
      <w:r>
        <w:rPr>
          <w:lang/>
        </w:rPr>
        <w:t>Closed</w:t>
      </w:r>
      <w:r w:rsidR="004C7FFE">
        <w:rPr>
          <w:lang/>
        </w:rPr>
        <w:t>-</w:t>
      </w:r>
      <w:r>
        <w:rPr>
          <w:lang/>
        </w:rPr>
        <w:t>Source</w:t>
      </w:r>
    </w:p>
    <w:p w14:paraId="07112FED" w14:textId="084D8FFD" w:rsidR="004C7FFE" w:rsidRDefault="00932CEE" w:rsidP="00630B80">
      <w:pPr>
        <w:pStyle w:val="Listenabsatz"/>
        <w:numPr>
          <w:ilvl w:val="0"/>
          <w:numId w:val="3"/>
        </w:numPr>
        <w:rPr>
          <w:lang/>
        </w:rPr>
      </w:pPr>
      <w:r>
        <w:rPr>
          <w:lang/>
        </w:rPr>
        <w:t>Microsoft</w:t>
      </w:r>
    </w:p>
    <w:p w14:paraId="2299976E" w14:textId="00EB09E7" w:rsidR="00EF2EE9" w:rsidRDefault="005F0F79" w:rsidP="00630B80">
      <w:pPr>
        <w:pStyle w:val="Listenabsatz"/>
        <w:numPr>
          <w:ilvl w:val="0"/>
          <w:numId w:val="3"/>
        </w:numPr>
        <w:rPr>
          <w:lang/>
        </w:rPr>
      </w:pPr>
      <w:r>
        <w:rPr>
          <w:lang/>
        </w:rPr>
        <w:t>1/</w:t>
      </w:r>
      <w:r w:rsidR="00C9009F">
        <w:rPr>
          <w:lang/>
        </w:rPr>
        <w:t>2.1/2.2/</w:t>
      </w:r>
      <w:r>
        <w:rPr>
          <w:lang/>
        </w:rPr>
        <w:t>2.3/3.2/5</w:t>
      </w:r>
    </w:p>
    <w:p w14:paraId="487D1067" w14:textId="76F72B66" w:rsidR="00C9009F" w:rsidRPr="00EF2EE9" w:rsidRDefault="00EF2EE9" w:rsidP="00EF2EE9">
      <w:pPr>
        <w:jc w:val="both"/>
        <w:rPr>
          <w:lang/>
        </w:rPr>
      </w:pPr>
      <w:r>
        <w:rPr>
          <w:lang/>
        </w:rPr>
        <w:br w:type="page"/>
      </w:r>
    </w:p>
    <w:p w14:paraId="57289C3F" w14:textId="77777777" w:rsidR="00EF2EE9" w:rsidRDefault="00EF2EE9" w:rsidP="00EF2EE9">
      <w:pPr>
        <w:pStyle w:val="berschrift2"/>
        <w:rPr>
          <w:lang w:val="de-DE"/>
        </w:rPr>
      </w:pPr>
      <w:r>
        <w:rPr>
          <w:lang w:val="de-DE"/>
        </w:rPr>
        <w:lastRenderedPageBreak/>
        <w:t>Common Language Specification (</w:t>
      </w:r>
      <w:r>
        <w:rPr>
          <w:lang w:val="de-DE"/>
        </w:rPr>
        <w:t>CLS</w:t>
      </w:r>
      <w:r>
        <w:rPr>
          <w:lang w:val="de-DE"/>
        </w:rPr>
        <w:t>)</w:t>
      </w:r>
    </w:p>
    <w:p w14:paraId="2DDF5F72" w14:textId="68334BD6" w:rsidR="00EF2EE9" w:rsidRDefault="00EF2EE9" w:rsidP="00EF2EE9">
      <w:pPr>
        <w:rPr>
          <w:lang w:val="de-DE"/>
        </w:rPr>
      </w:pPr>
      <w:r>
        <w:rPr>
          <w:lang w:val="de-DE"/>
        </w:rPr>
        <w:t>Definiert die Regeln und Einschränkungen, die jede Sprache im .NET Framework befolgen muss. (-&gt; CLS compliant)</w:t>
      </w:r>
    </w:p>
    <w:p w14:paraId="12F1306E" w14:textId="5F1F6BD2" w:rsidR="00EF2EE9" w:rsidRDefault="00EF2EE9" w:rsidP="00EF2EE9">
      <w:pPr>
        <w:rPr>
          <w:lang w:val="de-DE"/>
        </w:rPr>
      </w:pPr>
      <w:r>
        <w:rPr>
          <w:lang w:val="de-DE"/>
        </w:rPr>
        <w:t>CLS ermöglicht die cross-language Kompatibilität.</w:t>
      </w:r>
      <w:r w:rsidR="00683596">
        <w:rPr>
          <w:lang w:val="de-DE"/>
        </w:rPr>
        <w:t xml:space="preserve"> -&gt; Man kann unterschiedliche Pr</w:t>
      </w:r>
      <w:r w:rsidR="00840730">
        <w:rPr>
          <w:lang w:val="de-DE"/>
        </w:rPr>
        <w:t>o</w:t>
      </w:r>
      <w:r w:rsidR="00683596">
        <w:rPr>
          <w:lang w:val="de-DE"/>
        </w:rPr>
        <w:t>grammiersprachen verwenden.</w:t>
      </w:r>
    </w:p>
    <w:p w14:paraId="0737ABB2" w14:textId="6F3ADF99" w:rsidR="00EF2EE9" w:rsidRDefault="006F14FC" w:rsidP="00EF2EE9">
      <w:pPr>
        <w:pStyle w:val="berschrift2"/>
        <w:rPr>
          <w:lang w:val="de-DE"/>
        </w:rPr>
      </w:pPr>
      <w:r>
        <w:rPr>
          <w:lang w:val="de-DE"/>
        </w:rPr>
        <w:t>Common Language Runtime (</w:t>
      </w:r>
      <w:r w:rsidR="00EF2EE9">
        <w:rPr>
          <w:lang w:val="de-DE"/>
        </w:rPr>
        <w:t>CLR</w:t>
      </w:r>
      <w:r>
        <w:rPr>
          <w:lang w:val="de-DE"/>
        </w:rPr>
        <w:t>)</w:t>
      </w:r>
    </w:p>
    <w:p w14:paraId="538371E1" w14:textId="5E8C9C50" w:rsidR="00F63ED9" w:rsidRDefault="00F63ED9" w:rsidP="00EF2EE9">
      <w:pPr>
        <w:rPr>
          <w:lang w:val="de-DE"/>
        </w:rPr>
      </w:pPr>
      <w:r>
        <w:rPr>
          <w:lang w:val="de-DE"/>
        </w:rPr>
        <w:t xml:space="preserve">Virtuelle Laufzeitumgebung von .NET Programmen: </w:t>
      </w:r>
      <w:r w:rsidR="00683596">
        <w:rPr>
          <w:lang w:val="de-DE"/>
        </w:rPr>
        <w:t>Baut Native Code und führt diesen aus</w:t>
      </w:r>
      <w:r w:rsidR="006F14FC">
        <w:rPr>
          <w:lang w:val="de-DE"/>
        </w:rPr>
        <w:t>.</w:t>
      </w:r>
    </w:p>
    <w:p w14:paraId="021F5344" w14:textId="2237A149" w:rsidR="00840730" w:rsidRDefault="00683596" w:rsidP="00EF2EE9">
      <w:pPr>
        <w:rPr>
          <w:lang w:val="de-DE"/>
        </w:rPr>
      </w:pPr>
      <w:r>
        <w:rPr>
          <w:lang w:val="de-DE"/>
        </w:rPr>
        <w:t>Just-In-Time Compiler (JIT)</w:t>
      </w:r>
      <w:r w:rsidR="00DA559F">
        <w:rPr>
          <w:lang w:val="de-DE"/>
        </w:rPr>
        <w:t xml:space="preserve"> erstellt aus Assembly den Zwischencode.</w:t>
      </w:r>
      <w:r w:rsidR="00B52BBC">
        <w:rPr>
          <w:lang w:val="de-DE"/>
        </w:rPr>
        <w:br/>
        <w:t>Kompiliert während Laufzeit.</w:t>
      </w:r>
      <w:bookmarkStart w:id="0" w:name="_GoBack"/>
      <w:bookmarkEnd w:id="0"/>
    </w:p>
    <w:p w14:paraId="4B333AB2" w14:textId="19FDBFF1" w:rsidR="00840730" w:rsidRDefault="00840730" w:rsidP="00EF2EE9">
      <w:pPr>
        <w:rPr>
          <w:lang w:val="de-DE"/>
        </w:rPr>
      </w:pPr>
      <w:r>
        <w:rPr>
          <w:lang w:val="de-DE"/>
        </w:rPr>
        <w:t>„Fängt“ Exceptions</w:t>
      </w:r>
      <w:r w:rsidR="00D6346E">
        <w:rPr>
          <w:lang w:val="de-DE"/>
        </w:rPr>
        <w:t xml:space="preserve"> (wenn nicht von Coder gefangen)</w:t>
      </w:r>
      <w:r>
        <w:rPr>
          <w:lang w:val="de-DE"/>
        </w:rPr>
        <w:t xml:space="preserve"> -&gt; bricht Prozess ab</w:t>
      </w:r>
    </w:p>
    <w:p w14:paraId="3539C391" w14:textId="2BCC3688" w:rsidR="00EF2EE9" w:rsidRDefault="00EF2EE9" w:rsidP="00EF2EE9">
      <w:pPr>
        <w:pStyle w:val="berschrift2"/>
        <w:rPr>
          <w:lang w:val="de-DE"/>
        </w:rPr>
      </w:pPr>
      <w:r>
        <w:rPr>
          <w:lang w:val="de-DE"/>
        </w:rPr>
        <w:t>Common Type System (CTS)</w:t>
      </w:r>
    </w:p>
    <w:p w14:paraId="5454BBCC" w14:textId="04047656" w:rsidR="00EF2EE9" w:rsidRDefault="00EF2EE9" w:rsidP="00EF2EE9">
      <w:pPr>
        <w:rPr>
          <w:lang w:val="de-DE"/>
        </w:rPr>
      </w:pPr>
      <w:r>
        <w:rPr>
          <w:lang w:val="de-DE"/>
        </w:rPr>
        <w:t>Beschreibt die Daten</w:t>
      </w:r>
      <w:r w:rsidR="006F14FC">
        <w:rPr>
          <w:lang w:val="de-DE"/>
        </w:rPr>
        <w:t>typen</w:t>
      </w:r>
      <w:r>
        <w:rPr>
          <w:lang w:val="de-DE"/>
        </w:rPr>
        <w:t>, die von managed code</w:t>
      </w:r>
      <w:r w:rsidR="006F14FC">
        <w:rPr>
          <w:lang w:val="de-DE"/>
        </w:rPr>
        <w:t>*</w:t>
      </w:r>
      <w:r>
        <w:rPr>
          <w:lang w:val="de-DE"/>
        </w:rPr>
        <w:t xml:space="preserve"> verwendet werden können.</w:t>
      </w:r>
      <w:r>
        <w:rPr>
          <w:lang w:val="de-DE"/>
        </w:rPr>
        <w:br/>
        <w:t>Erleichtert cross-language Integration, type-safety, und Performanceverbesserungen</w:t>
      </w:r>
      <w:r w:rsidR="00B04635">
        <w:rPr>
          <w:lang w:val="de-DE"/>
        </w:rPr>
        <w:t>.</w:t>
      </w:r>
    </w:p>
    <w:p w14:paraId="3A3C8188" w14:textId="3D9F6C73" w:rsidR="00B04635" w:rsidRDefault="00B04635" w:rsidP="00EF2EE9">
      <w:pPr>
        <w:rPr>
          <w:lang w:val="de-DE"/>
        </w:rPr>
      </w:pPr>
      <w:r>
        <w:rPr>
          <w:lang w:val="de-DE"/>
        </w:rPr>
        <w:t xml:space="preserve">CTS beschreibt Datentypen. Wenn bei mehreren Sprachen jede einen eigenen Datentyp hat, können sie untereinander die Datentypen nicht verstehen. Im .NET Framework jedoch können mit Hilfe vom CTS die .NET Sprachen eigene Datentypen </w:t>
      </w:r>
      <w:r w:rsidR="00E53215">
        <w:rPr>
          <w:lang w:val="de-DE"/>
        </w:rPr>
        <w:t>verstehen</w:t>
      </w:r>
      <w:r>
        <w:rPr>
          <w:lang w:val="de-DE"/>
        </w:rPr>
        <w:t>.</w:t>
      </w:r>
    </w:p>
    <w:p w14:paraId="18CB9800" w14:textId="58119C0C" w:rsidR="00E53215" w:rsidRDefault="00E53215" w:rsidP="00E53215">
      <w:pPr>
        <w:pStyle w:val="berschrift3"/>
        <w:rPr>
          <w:lang w:val="de-DE"/>
        </w:rPr>
      </w:pPr>
      <w:r>
        <w:rPr>
          <w:lang w:val="de-DE"/>
        </w:rPr>
        <w:t>Wertedatentypen</w:t>
      </w:r>
    </w:p>
    <w:p w14:paraId="3CB32825" w14:textId="1686D215" w:rsidR="00E53215" w:rsidRDefault="00E53215" w:rsidP="00E53215">
      <w:pPr>
        <w:rPr>
          <w:lang w:val="de-DE"/>
        </w:rPr>
      </w:pPr>
      <w:r>
        <w:rPr>
          <w:lang w:val="de-DE"/>
        </w:rPr>
        <w:t>Statische Variablen -&gt; Stack</w:t>
      </w:r>
    </w:p>
    <w:p w14:paraId="4D362FC4" w14:textId="09B87821" w:rsidR="00E53215" w:rsidRPr="00E53215" w:rsidRDefault="00E53215" w:rsidP="00E53215">
      <w:pPr>
        <w:rPr>
          <w:lang w:val="de-DE"/>
        </w:rPr>
      </w:pPr>
      <w:r>
        <w:rPr>
          <w:lang w:val="de-DE"/>
        </w:rPr>
        <w:t>Im Grunde Objekte (objektorientiert)</w:t>
      </w:r>
      <w:r w:rsidR="007E086C">
        <w:rPr>
          <w:lang w:val="de-DE"/>
        </w:rPr>
        <w:t>, also als Wertdatentyp definiert.</w:t>
      </w:r>
      <w:r>
        <w:rPr>
          <w:lang w:val="de-DE"/>
        </w:rPr>
        <w:t xml:space="preserve"> </w:t>
      </w:r>
    </w:p>
    <w:p w14:paraId="28105DAE" w14:textId="62D64500" w:rsidR="00E53215" w:rsidRDefault="00E53215" w:rsidP="00E53215">
      <w:pPr>
        <w:pStyle w:val="berschrift3"/>
        <w:rPr>
          <w:lang w:val="de-DE"/>
        </w:rPr>
      </w:pPr>
      <w:r>
        <w:rPr>
          <w:lang w:val="de-DE"/>
        </w:rPr>
        <w:t>Referenzdatentypen</w:t>
      </w:r>
    </w:p>
    <w:p w14:paraId="1BA019E6" w14:textId="05F45365" w:rsidR="00E53215" w:rsidRPr="00E53215" w:rsidRDefault="00E53215" w:rsidP="00E53215">
      <w:pPr>
        <w:rPr>
          <w:lang w:val="de-DE"/>
        </w:rPr>
      </w:pPr>
      <w:r>
        <w:rPr>
          <w:lang w:val="de-DE"/>
        </w:rPr>
        <w:t>Dynamische Variablen -&gt; Heap</w:t>
      </w:r>
    </w:p>
    <w:p w14:paraId="2B635C4B" w14:textId="698A1FDF" w:rsidR="006F14FC" w:rsidRPr="00EF2EE9" w:rsidRDefault="006F14FC" w:rsidP="00EF2EE9">
      <w:pPr>
        <w:rPr>
          <w:lang w:val="de-DE"/>
        </w:rPr>
      </w:pPr>
      <w:r>
        <w:rPr>
          <w:lang w:val="de-DE"/>
        </w:rPr>
        <w:t>*</w:t>
      </w:r>
      <w:r w:rsidR="00C64C59">
        <w:rPr>
          <w:lang w:val="de-DE"/>
        </w:rPr>
        <w:t>managed = von CLR gemanaged</w:t>
      </w:r>
    </w:p>
    <w:p w14:paraId="165A0700" w14:textId="30355A28" w:rsidR="00FF7C94" w:rsidRDefault="00FF7C94" w:rsidP="00EF2EE9">
      <w:pPr>
        <w:pStyle w:val="berschrift1"/>
        <w:rPr>
          <w:lang/>
        </w:rPr>
      </w:pPr>
      <w:r>
        <w:rPr>
          <w:lang/>
        </w:rPr>
        <w:t>Mono</w:t>
      </w:r>
    </w:p>
    <w:p w14:paraId="2BC5FB2C" w14:textId="702E22A4" w:rsidR="00FF7C94" w:rsidRDefault="00FF7C94" w:rsidP="00445066">
      <w:pPr>
        <w:pStyle w:val="Listenabsatz"/>
        <w:numPr>
          <w:ilvl w:val="0"/>
          <w:numId w:val="4"/>
        </w:numPr>
        <w:rPr>
          <w:lang/>
        </w:rPr>
      </w:pPr>
      <w:r w:rsidRPr="00445066">
        <w:rPr>
          <w:lang/>
        </w:rPr>
        <w:t>Second</w:t>
      </w:r>
    </w:p>
    <w:p w14:paraId="34F3EA8F" w14:textId="0D1B0757" w:rsidR="00CE0C92" w:rsidRDefault="00CE0C92" w:rsidP="00445066">
      <w:pPr>
        <w:pStyle w:val="Listenabsatz"/>
        <w:numPr>
          <w:ilvl w:val="0"/>
          <w:numId w:val="4"/>
        </w:numPr>
        <w:rPr>
          <w:lang/>
        </w:rPr>
      </w:pPr>
      <w:r>
        <w:rPr>
          <w:lang/>
        </w:rPr>
        <w:t>Linux, macOS, Windows</w:t>
      </w:r>
    </w:p>
    <w:p w14:paraId="60F55DF5" w14:textId="544E448C" w:rsidR="004C7FFE" w:rsidRDefault="004C7FFE" w:rsidP="00445066">
      <w:pPr>
        <w:pStyle w:val="Listenabsatz"/>
        <w:numPr>
          <w:ilvl w:val="0"/>
          <w:numId w:val="4"/>
        </w:numPr>
        <w:rPr>
          <w:lang/>
        </w:rPr>
      </w:pPr>
      <w:r>
        <w:rPr>
          <w:lang/>
        </w:rPr>
        <w:t>Open-Source</w:t>
      </w:r>
    </w:p>
    <w:p w14:paraId="59A883AE" w14:textId="37BCE03D" w:rsidR="004C7FFE" w:rsidRDefault="00C9009F" w:rsidP="00445066">
      <w:pPr>
        <w:pStyle w:val="Listenabsatz"/>
        <w:numPr>
          <w:ilvl w:val="0"/>
          <w:numId w:val="4"/>
        </w:numPr>
        <w:rPr>
          <w:lang/>
        </w:rPr>
      </w:pPr>
      <w:r>
        <w:rPr>
          <w:lang/>
        </w:rPr>
        <w:t>Übernommen von Microsoft</w:t>
      </w:r>
    </w:p>
    <w:p w14:paraId="63F34FE9" w14:textId="6AD107A8" w:rsidR="00C9009F" w:rsidRPr="00445066" w:rsidRDefault="00787A3C" w:rsidP="00445066">
      <w:pPr>
        <w:pStyle w:val="Listenabsatz"/>
        <w:numPr>
          <w:ilvl w:val="0"/>
          <w:numId w:val="4"/>
        </w:numPr>
        <w:rPr>
          <w:lang/>
        </w:rPr>
      </w:pPr>
      <w:r>
        <w:rPr>
          <w:lang/>
        </w:rPr>
        <w:t>1/2.1/2.5/3.2/4/5</w:t>
      </w:r>
    </w:p>
    <w:p w14:paraId="7B91469F" w14:textId="089C1224" w:rsidR="00881F1A" w:rsidRDefault="00881F1A" w:rsidP="00EF2EE9">
      <w:pPr>
        <w:pStyle w:val="berschrift1"/>
        <w:rPr>
          <w:lang/>
        </w:rPr>
      </w:pPr>
      <w:r>
        <w:rPr>
          <w:lang/>
        </w:rPr>
        <w:t>.NET Core</w:t>
      </w:r>
    </w:p>
    <w:p w14:paraId="6670B6DB" w14:textId="6B8C705C" w:rsidR="00881F1A" w:rsidRDefault="00FF7C94" w:rsidP="00C67996">
      <w:pPr>
        <w:pStyle w:val="Listenabsatz"/>
        <w:numPr>
          <w:ilvl w:val="0"/>
          <w:numId w:val="5"/>
        </w:numPr>
        <w:rPr>
          <w:lang/>
        </w:rPr>
      </w:pPr>
      <w:r w:rsidRPr="00C67996">
        <w:rPr>
          <w:lang/>
        </w:rPr>
        <w:t>Third</w:t>
      </w:r>
    </w:p>
    <w:p w14:paraId="05BF5EF4" w14:textId="6260B875" w:rsidR="00287F5A" w:rsidRDefault="00287F5A" w:rsidP="00C67996">
      <w:pPr>
        <w:pStyle w:val="Listenabsatz"/>
        <w:numPr>
          <w:ilvl w:val="0"/>
          <w:numId w:val="5"/>
        </w:numPr>
        <w:rPr>
          <w:lang/>
        </w:rPr>
      </w:pPr>
      <w:r>
        <w:rPr>
          <w:lang/>
        </w:rPr>
        <w:t>Linux, macOS, Windows</w:t>
      </w:r>
    </w:p>
    <w:p w14:paraId="2C9B1EB0" w14:textId="01165ABE" w:rsidR="00287F5A" w:rsidRDefault="00287F5A" w:rsidP="00C67996">
      <w:pPr>
        <w:pStyle w:val="Listenabsatz"/>
        <w:numPr>
          <w:ilvl w:val="0"/>
          <w:numId w:val="5"/>
        </w:numPr>
        <w:rPr>
          <w:lang/>
        </w:rPr>
      </w:pPr>
      <w:r>
        <w:rPr>
          <w:lang/>
        </w:rPr>
        <w:t>Open-Source</w:t>
      </w:r>
    </w:p>
    <w:p w14:paraId="51A3D283" w14:textId="5A7D3843" w:rsidR="00287F5A" w:rsidRDefault="00287F5A" w:rsidP="00C67996">
      <w:pPr>
        <w:pStyle w:val="Listenabsatz"/>
        <w:numPr>
          <w:ilvl w:val="0"/>
          <w:numId w:val="5"/>
        </w:numPr>
        <w:rPr>
          <w:lang/>
        </w:rPr>
      </w:pPr>
      <w:r>
        <w:rPr>
          <w:lang/>
        </w:rPr>
        <w:t>Microsoft</w:t>
      </w:r>
    </w:p>
    <w:p w14:paraId="10E436F0" w14:textId="6971808E" w:rsidR="00707132" w:rsidRDefault="00707132" w:rsidP="00C67996">
      <w:pPr>
        <w:pStyle w:val="Listenabsatz"/>
        <w:numPr>
          <w:ilvl w:val="0"/>
          <w:numId w:val="5"/>
        </w:numPr>
        <w:rPr>
          <w:lang/>
        </w:rPr>
      </w:pPr>
      <w:r>
        <w:rPr>
          <w:lang/>
        </w:rPr>
        <w:lastRenderedPageBreak/>
        <w:t>1/</w:t>
      </w:r>
      <w:r w:rsidR="00DF05D3">
        <w:rPr>
          <w:lang/>
        </w:rPr>
        <w:t>3/</w:t>
      </w:r>
      <w:r>
        <w:rPr>
          <w:lang/>
        </w:rPr>
        <w:t>5</w:t>
      </w:r>
    </w:p>
    <w:p w14:paraId="425DC624" w14:textId="06D42C5A" w:rsidR="00520D39" w:rsidRPr="00C67996" w:rsidRDefault="00520D39" w:rsidP="00C67996">
      <w:pPr>
        <w:pStyle w:val="Listenabsatz"/>
        <w:numPr>
          <w:ilvl w:val="0"/>
          <w:numId w:val="5"/>
        </w:numPr>
        <w:rPr>
          <w:lang/>
        </w:rPr>
      </w:pPr>
      <w:r>
        <w:rPr>
          <w:lang/>
        </w:rPr>
        <w:t>2.2/2.3/2.4</w:t>
      </w:r>
      <w:r w:rsidR="00F54B77">
        <w:rPr>
          <w:lang/>
        </w:rPr>
        <w:t>(</w:t>
      </w:r>
      <w:r>
        <w:rPr>
          <w:lang/>
        </w:rPr>
        <w:t>/</w:t>
      </w:r>
      <w:r w:rsidR="00F54B77">
        <w:rPr>
          <w:lang/>
        </w:rPr>
        <w:t xml:space="preserve">evtl. </w:t>
      </w:r>
      <w:r>
        <w:rPr>
          <w:lang/>
        </w:rPr>
        <w:t>2.5</w:t>
      </w:r>
      <w:r w:rsidR="00F54B77">
        <w:rPr>
          <w:lang/>
        </w:rPr>
        <w:t xml:space="preserve">) </w:t>
      </w:r>
      <w:r>
        <w:rPr>
          <w:lang/>
        </w:rPr>
        <w:t>nur Windows</w:t>
      </w:r>
    </w:p>
    <w:p w14:paraId="76323F52" w14:textId="090A3F22" w:rsidR="00881F1A" w:rsidRDefault="00881F1A" w:rsidP="00EF2EE9">
      <w:pPr>
        <w:pStyle w:val="berschrift1"/>
        <w:rPr>
          <w:lang/>
        </w:rPr>
      </w:pPr>
      <w:r>
        <w:rPr>
          <w:lang/>
        </w:rPr>
        <w:t>.NET Standard</w:t>
      </w:r>
    </w:p>
    <w:p w14:paraId="4D11EBCB" w14:textId="623D7AC7" w:rsidR="002902B7" w:rsidRPr="00AE1FDF" w:rsidRDefault="00FF7C94" w:rsidP="00AE1FDF">
      <w:pPr>
        <w:pStyle w:val="Listenabsatz"/>
        <w:numPr>
          <w:ilvl w:val="0"/>
          <w:numId w:val="6"/>
        </w:numPr>
        <w:rPr>
          <w:lang/>
        </w:rPr>
      </w:pPr>
      <w:r w:rsidRPr="0036357C">
        <w:rPr>
          <w:lang/>
        </w:rPr>
        <w:t>Fourth</w:t>
      </w:r>
    </w:p>
    <w:p w14:paraId="0A0A42C6" w14:textId="6D975F9C" w:rsidR="00B15509" w:rsidRPr="00B15509" w:rsidRDefault="008C4107" w:rsidP="00B15509">
      <w:pPr>
        <w:rPr>
          <w:lang/>
        </w:rPr>
      </w:pPr>
      <w:r>
        <w:rPr>
          <w:noProof/>
          <w:lang w:eastAsia="de-AT"/>
        </w:rPr>
        <w:drawing>
          <wp:inline distT="0" distB="0" distL="0" distR="0" wp14:anchorId="633BE5BF" wp14:editId="0BE9B6D1">
            <wp:extent cx="3028571" cy="229523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571" cy="2295238"/>
                    </a:xfrm>
                    <a:prstGeom prst="rect">
                      <a:avLst/>
                    </a:prstGeom>
                  </pic:spPr>
                </pic:pic>
              </a:graphicData>
            </a:graphic>
          </wp:inline>
        </w:drawing>
      </w:r>
    </w:p>
    <w:p w14:paraId="1130401A" w14:textId="164D6D7C" w:rsidR="00977238" w:rsidRDefault="00977238" w:rsidP="00EF2EE9">
      <w:pPr>
        <w:pStyle w:val="berschrift1"/>
        <w:rPr>
          <w:lang/>
        </w:rPr>
      </w:pPr>
      <w:r>
        <w:rPr>
          <w:lang/>
        </w:rPr>
        <w:t>.NET 5</w:t>
      </w:r>
      <w:r w:rsidR="00CB09BC">
        <w:rPr>
          <w:lang/>
        </w:rPr>
        <w:t xml:space="preserve"> und zukünftige Versionen</w:t>
      </w:r>
    </w:p>
    <w:p w14:paraId="2441FB3F" w14:textId="31FC062A" w:rsidR="00BE6C1F" w:rsidRDefault="00FF7C94" w:rsidP="005111A8">
      <w:pPr>
        <w:pStyle w:val="Listenabsatz"/>
        <w:numPr>
          <w:ilvl w:val="0"/>
          <w:numId w:val="6"/>
        </w:numPr>
        <w:rPr>
          <w:lang/>
        </w:rPr>
      </w:pPr>
      <w:r w:rsidRPr="005111A8">
        <w:rPr>
          <w:lang/>
        </w:rPr>
        <w:t>Fifth</w:t>
      </w:r>
    </w:p>
    <w:p w14:paraId="2C8550ED" w14:textId="5E54A837" w:rsidR="00FB4736" w:rsidRPr="00FB4736" w:rsidRDefault="00FB4736" w:rsidP="00FB4736">
      <w:pPr>
        <w:rPr>
          <w:lang/>
        </w:rPr>
      </w:pPr>
      <w:r>
        <w:rPr>
          <w:noProof/>
          <w:lang w:eastAsia="de-AT"/>
        </w:rPr>
        <w:drawing>
          <wp:inline distT="0" distB="0" distL="0" distR="0" wp14:anchorId="70C62104" wp14:editId="4D360591">
            <wp:extent cx="5760720" cy="32575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57550"/>
                    </a:xfrm>
                    <a:prstGeom prst="rect">
                      <a:avLst/>
                    </a:prstGeom>
                  </pic:spPr>
                </pic:pic>
              </a:graphicData>
            </a:graphic>
          </wp:inline>
        </w:drawing>
      </w:r>
    </w:p>
    <w:sectPr w:rsidR="00FB4736" w:rsidRPr="00FB4736" w:rsidSect="006849AE">
      <w:headerReference w:type="default" r:id="rId13"/>
      <w:pgSz w:w="11906" w:h="16838"/>
      <w:pgMar w:top="1417" w:right="1417" w:bottom="1134" w:left="1417"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B1906" w14:textId="77777777" w:rsidR="00E8027D" w:rsidRDefault="00E8027D" w:rsidP="00C02EF0">
      <w:pPr>
        <w:spacing w:after="0" w:line="240" w:lineRule="auto"/>
      </w:pPr>
      <w:r>
        <w:separator/>
      </w:r>
    </w:p>
  </w:endnote>
  <w:endnote w:type="continuationSeparator" w:id="0">
    <w:p w14:paraId="5931BAB1" w14:textId="77777777" w:rsidR="00E8027D" w:rsidRDefault="00E8027D" w:rsidP="00C0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68DA4" w14:textId="77777777" w:rsidR="00E8027D" w:rsidRDefault="00E8027D" w:rsidP="00C02EF0">
      <w:pPr>
        <w:spacing w:after="0" w:line="240" w:lineRule="auto"/>
      </w:pPr>
      <w:r>
        <w:separator/>
      </w:r>
    </w:p>
  </w:footnote>
  <w:footnote w:type="continuationSeparator" w:id="0">
    <w:p w14:paraId="56BCA412" w14:textId="77777777" w:rsidR="00E8027D" w:rsidRDefault="00E8027D" w:rsidP="00C0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EEAD5" w14:textId="77777777" w:rsidR="006849AE" w:rsidRDefault="00C02EF0">
    <w:pPr>
      <w:pStyle w:val="Kopfzeile"/>
    </w:pPr>
    <w:r>
      <w:rPr>
        <w:noProof/>
        <w:lang w:eastAsia="de-AT"/>
      </w:rPr>
      <mc:AlternateContent>
        <mc:Choice Requires="wps">
          <w:drawing>
            <wp:anchor distT="0" distB="0" distL="114300" distR="114300" simplePos="0" relativeHeight="251660288" behindDoc="0" locked="0" layoutInCell="0" allowOverlap="1" wp14:anchorId="414B3E56" wp14:editId="7EA33B49">
              <wp:simplePos x="0" y="0"/>
              <wp:positionH relativeFrom="margin">
                <wp:align>left</wp:align>
              </wp:positionH>
              <wp:positionV relativeFrom="topMargin">
                <wp:posOffset>370936</wp:posOffset>
              </wp:positionV>
              <wp:extent cx="6547449" cy="163902"/>
              <wp:effectExtent l="0" t="0" r="0" b="0"/>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7449" cy="16390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A1DAA" w14:textId="57D9E2DE" w:rsidR="00C02EF0" w:rsidRDefault="00AD2DE3">
                          <w:pPr>
                            <w:spacing w:after="0" w:line="240" w:lineRule="auto"/>
                          </w:pPr>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r w:rsidR="00C02EF0">
                                <w:t>I</w:t>
                              </w:r>
                              <w:r w:rsidR="00565661">
                                <w:rPr>
                                  <w:lang/>
                                </w:rPr>
                                <w:t>TL</w:t>
                              </w:r>
                              <w:r w:rsidR="00C02EF0">
                                <w:t xml:space="preserve"> -</w:t>
                              </w:r>
                              <w:r w:rsidR="00565661">
                                <w:rPr>
                                  <w:lang/>
                                </w:rPr>
                                <w:t xml:space="preserve"> </w:t>
                              </w:r>
                              <w:r w:rsidR="00507E29">
                                <w:t>APC</w:t>
                              </w:r>
                            </w:sdtContent>
                          </w:sdt>
                          <w:r w:rsidR="006849AE">
                            <w:tab/>
                          </w:r>
                          <w:r w:rsidR="006849AE">
                            <w:tab/>
                          </w:r>
                          <w:r w:rsidR="006849AE">
                            <w:tab/>
                          </w:r>
                          <w:r w:rsidR="006849AE">
                            <w:tab/>
                          </w:r>
                          <w:r w:rsidR="006849AE">
                            <w:tab/>
                          </w:r>
                          <w:r w:rsidR="006849AE">
                            <w:tab/>
                          </w:r>
                          <w:r w:rsidR="006849AE">
                            <w:tab/>
                          </w:r>
                          <w:r w:rsidR="006849AE">
                            <w:tab/>
                          </w:r>
                          <w:r w:rsidR="006849AE">
                            <w:tab/>
                          </w:r>
                          <w:r w:rsidR="006849AE">
                            <w:tab/>
                          </w:r>
                          <w:r w:rsidR="006849AE">
                            <w:tab/>
                            <w:t xml:space="preserve"> Tim Hofmann</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14B3E56" id="_x0000_t202" coordsize="21600,21600" o:spt="202" path="m,l,21600r21600,l21600,xe">
              <v:stroke joinstyle="miter"/>
              <v:path gradientshapeok="t" o:connecttype="rect"/>
            </v:shapetype>
            <v:shape id="Textfeld 473" o:spid="_x0000_s1026" type="#_x0000_t202" style="position:absolute;margin-left:0;margin-top:29.2pt;width:515.55pt;height:12.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" o:allowincell="f" filled="f" stroked="f">
              <v:textbox inset=",0,,0">
                <w:txbxContent>
                  <w:p w14:paraId="4B1A1DAA" w14:textId="57D9E2DE" w:rsidR="00C02EF0" w:rsidRDefault="00AD2DE3">
                    <w:pPr>
                      <w:spacing w:after="0" w:line="240" w:lineRule="auto"/>
                    </w:pPr>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r w:rsidR="00C02EF0">
                          <w:t>I</w:t>
                        </w:r>
                        <w:r w:rsidR="00565661">
                          <w:rPr>
                            <w:lang/>
                          </w:rPr>
                          <w:t>TL</w:t>
                        </w:r>
                        <w:r w:rsidR="00C02EF0">
                          <w:t xml:space="preserve"> -</w:t>
                        </w:r>
                        <w:r w:rsidR="00565661">
                          <w:rPr>
                            <w:lang/>
                          </w:rPr>
                          <w:t xml:space="preserve"> </w:t>
                        </w:r>
                        <w:r w:rsidR="00507E29">
                          <w:t>APC</w:t>
                        </w:r>
                      </w:sdtContent>
                    </w:sdt>
                    <w:r w:rsidR="006849AE">
                      <w:tab/>
                    </w:r>
                    <w:r w:rsidR="006849AE">
                      <w:tab/>
                    </w:r>
                    <w:r w:rsidR="006849AE">
                      <w:tab/>
                    </w:r>
                    <w:r w:rsidR="006849AE">
                      <w:tab/>
                    </w:r>
                    <w:r w:rsidR="006849AE">
                      <w:tab/>
                    </w:r>
                    <w:r w:rsidR="006849AE">
                      <w:tab/>
                    </w:r>
                    <w:r w:rsidR="006849AE">
                      <w:tab/>
                    </w:r>
                    <w:r w:rsidR="006849AE">
                      <w:tab/>
                    </w:r>
                    <w:r w:rsidR="006849AE">
                      <w:tab/>
                    </w:r>
                    <w:r w:rsidR="006849AE">
                      <w:tab/>
                    </w:r>
                    <w:r w:rsidR="006849AE">
                      <w:tab/>
                      <w:t xml:space="preserve"> Tim Hofmann</w:t>
                    </w:r>
                  </w:p>
                </w:txbxContent>
              </v:textbox>
              <w10:wrap anchorx="margin" anchory="margin"/>
            </v:shape>
          </w:pict>
        </mc:Fallback>
      </mc:AlternateContent>
    </w:r>
    <w:r>
      <w:rPr>
        <w:noProof/>
        <w:lang w:eastAsia="de-AT"/>
      </w:rPr>
      <mc:AlternateContent>
        <mc:Choice Requires="wps">
          <w:drawing>
            <wp:anchor distT="0" distB="0" distL="114300" distR="114300" simplePos="0" relativeHeight="251659264" behindDoc="0" locked="0" layoutInCell="0" allowOverlap="1" wp14:anchorId="57265BC0" wp14:editId="759AB4E1">
              <wp:simplePos x="0" y="0"/>
              <wp:positionH relativeFrom="page">
                <wp:align>left</wp:align>
              </wp:positionH>
              <wp:positionV relativeFrom="topMargin">
                <wp:align>center</wp:align>
              </wp:positionV>
              <wp:extent cx="914400" cy="170815"/>
              <wp:effectExtent l="0" t="0" r="0" b="0"/>
              <wp:wrapNone/>
              <wp:docPr id="474" name="Textfeld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0A1DAD54" w14:textId="2C582A46" w:rsidR="00C02EF0" w:rsidRDefault="00C02EF0">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AD2DE3" w:rsidRPr="00AD2DE3">
                            <w:rPr>
                              <w:noProof/>
                              <w:color w:val="FFFFFF" w:themeColor="background1"/>
                              <w14:numForm w14:val="lining"/>
                            </w:rPr>
                            <w:t>2</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7265BC0" id="Textfeld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" o:allowincell="f" fillcolor="#4f81bd [3204]" stroked="f">
              <v:textbox style="mso-fit-shape-to-text:t" inset=",0,,0">
                <w:txbxContent>
                  <w:p w14:paraId="0A1DAD54" w14:textId="2C582A46" w:rsidR="00C02EF0" w:rsidRDefault="00C02EF0">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AD2DE3" w:rsidRPr="00AD2DE3">
                      <w:rPr>
                        <w:noProof/>
                        <w:color w:val="FFFFFF" w:themeColor="background1"/>
                        <w14:numForm w14:val="lining"/>
                      </w:rPr>
                      <w:t>2</w:t>
                    </w:r>
                    <w:r>
                      <w:rPr>
                        <w:color w:val="FFFFFF" w:themeColor="background1"/>
                        <w14:numForm w14:val="lining"/>
                      </w:rPr>
                      <w:fldChar w:fldCharType="end"/>
                    </w:r>
                  </w:p>
                </w:txbxContent>
              </v:textbox>
              <w10:wrap anchorx="page" anchory="margin"/>
            </v:shape>
          </w:pict>
        </mc:Fallback>
      </mc:AlternateContent>
    </w:r>
    <w:r w:rsidR="006849AE">
      <w:tab/>
    </w:r>
    <w:r w:rsidR="006849A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37084"/>
    <w:multiLevelType w:val="hybridMultilevel"/>
    <w:tmpl w:val="7D7A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1C388D"/>
    <w:multiLevelType w:val="hybridMultilevel"/>
    <w:tmpl w:val="141CC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59156C"/>
    <w:multiLevelType w:val="hybridMultilevel"/>
    <w:tmpl w:val="2794A9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944465"/>
    <w:multiLevelType w:val="hybridMultilevel"/>
    <w:tmpl w:val="21840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792018"/>
    <w:multiLevelType w:val="hybridMultilevel"/>
    <w:tmpl w:val="C7720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CA62EC"/>
    <w:multiLevelType w:val="hybridMultilevel"/>
    <w:tmpl w:val="AC967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661"/>
    <w:rsid w:val="00013986"/>
    <w:rsid w:val="0003044C"/>
    <w:rsid w:val="00055B14"/>
    <w:rsid w:val="000A2D04"/>
    <w:rsid w:val="000D3142"/>
    <w:rsid w:val="00141CF6"/>
    <w:rsid w:val="001D38E2"/>
    <w:rsid w:val="00262619"/>
    <w:rsid w:val="00287F5A"/>
    <w:rsid w:val="002902B7"/>
    <w:rsid w:val="00292AD3"/>
    <w:rsid w:val="002E610E"/>
    <w:rsid w:val="0032350B"/>
    <w:rsid w:val="0033252E"/>
    <w:rsid w:val="0036357C"/>
    <w:rsid w:val="00364AB5"/>
    <w:rsid w:val="0037570A"/>
    <w:rsid w:val="003D239E"/>
    <w:rsid w:val="00445066"/>
    <w:rsid w:val="004720EB"/>
    <w:rsid w:val="004842F6"/>
    <w:rsid w:val="004915AD"/>
    <w:rsid w:val="00497912"/>
    <w:rsid w:val="004A4962"/>
    <w:rsid w:val="004C7FFE"/>
    <w:rsid w:val="00507E29"/>
    <w:rsid w:val="005111A8"/>
    <w:rsid w:val="00520D39"/>
    <w:rsid w:val="00565661"/>
    <w:rsid w:val="005B7B02"/>
    <w:rsid w:val="005F0F79"/>
    <w:rsid w:val="005F20D0"/>
    <w:rsid w:val="0060260B"/>
    <w:rsid w:val="00630B80"/>
    <w:rsid w:val="00677877"/>
    <w:rsid w:val="00683596"/>
    <w:rsid w:val="006849AE"/>
    <w:rsid w:val="0069670C"/>
    <w:rsid w:val="006F14FC"/>
    <w:rsid w:val="00703AA0"/>
    <w:rsid w:val="00707132"/>
    <w:rsid w:val="00733356"/>
    <w:rsid w:val="00787A3C"/>
    <w:rsid w:val="007E086C"/>
    <w:rsid w:val="00805E4F"/>
    <w:rsid w:val="00840730"/>
    <w:rsid w:val="00846082"/>
    <w:rsid w:val="00865282"/>
    <w:rsid w:val="00881F1A"/>
    <w:rsid w:val="008C4107"/>
    <w:rsid w:val="00932CEE"/>
    <w:rsid w:val="009465BD"/>
    <w:rsid w:val="00946823"/>
    <w:rsid w:val="00970D90"/>
    <w:rsid w:val="00977238"/>
    <w:rsid w:val="009E544D"/>
    <w:rsid w:val="00A74162"/>
    <w:rsid w:val="00AA1D4F"/>
    <w:rsid w:val="00AD2DE3"/>
    <w:rsid w:val="00AE1FDF"/>
    <w:rsid w:val="00B04635"/>
    <w:rsid w:val="00B15509"/>
    <w:rsid w:val="00B208CC"/>
    <w:rsid w:val="00B52BBC"/>
    <w:rsid w:val="00BC3DF1"/>
    <w:rsid w:val="00BE6C1F"/>
    <w:rsid w:val="00C02EF0"/>
    <w:rsid w:val="00C434A5"/>
    <w:rsid w:val="00C62979"/>
    <w:rsid w:val="00C64C59"/>
    <w:rsid w:val="00C67996"/>
    <w:rsid w:val="00C84293"/>
    <w:rsid w:val="00C9009F"/>
    <w:rsid w:val="00CA5F93"/>
    <w:rsid w:val="00CB09BC"/>
    <w:rsid w:val="00CD063D"/>
    <w:rsid w:val="00CD28FC"/>
    <w:rsid w:val="00CE0C92"/>
    <w:rsid w:val="00D6346E"/>
    <w:rsid w:val="00DA559F"/>
    <w:rsid w:val="00DD0817"/>
    <w:rsid w:val="00DF05D3"/>
    <w:rsid w:val="00DF19B9"/>
    <w:rsid w:val="00DF7DC6"/>
    <w:rsid w:val="00E150FE"/>
    <w:rsid w:val="00E354B8"/>
    <w:rsid w:val="00E53215"/>
    <w:rsid w:val="00E8027D"/>
    <w:rsid w:val="00EA69D3"/>
    <w:rsid w:val="00EC5EAE"/>
    <w:rsid w:val="00ED508B"/>
    <w:rsid w:val="00EF2EE9"/>
    <w:rsid w:val="00F54B77"/>
    <w:rsid w:val="00F63ED9"/>
    <w:rsid w:val="00F90EA3"/>
    <w:rsid w:val="00FB4736"/>
    <w:rsid w:val="00FF7C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F25C25"/>
  <w15:docId w15:val="{D69CCB5D-D999-4E97-BFD7-AC8F29DC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AT"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69D3"/>
    <w:pPr>
      <w:jc w:val="left"/>
    </w:pPr>
    <w:rPr>
      <w:sz w:val="24"/>
    </w:rPr>
  </w:style>
  <w:style w:type="paragraph" w:styleId="berschrift1">
    <w:name w:val="heading 1"/>
    <w:basedOn w:val="Standard"/>
    <w:next w:val="Standard"/>
    <w:link w:val="berschrift1Zchn"/>
    <w:uiPriority w:val="9"/>
    <w:qFormat/>
    <w:rsid w:val="00EA69D3"/>
    <w:pPr>
      <w:spacing w:before="300" w:after="40"/>
      <w:outlineLvl w:val="0"/>
    </w:pPr>
    <w:rPr>
      <w:smallCaps/>
      <w:spacing w:val="5"/>
      <w:sz w:val="32"/>
      <w:szCs w:val="32"/>
    </w:rPr>
  </w:style>
  <w:style w:type="paragraph" w:styleId="berschrift2">
    <w:name w:val="heading 2"/>
    <w:basedOn w:val="Standard"/>
    <w:next w:val="Standard"/>
    <w:link w:val="berschrift2Zchn"/>
    <w:uiPriority w:val="9"/>
    <w:unhideWhenUsed/>
    <w:qFormat/>
    <w:rsid w:val="00733356"/>
    <w:pPr>
      <w:spacing w:after="0"/>
      <w:outlineLvl w:val="1"/>
    </w:pPr>
    <w:rPr>
      <w:smallCaps/>
      <w:spacing w:val="5"/>
      <w:sz w:val="28"/>
      <w:szCs w:val="28"/>
    </w:rPr>
  </w:style>
  <w:style w:type="paragraph" w:styleId="berschrift3">
    <w:name w:val="heading 3"/>
    <w:basedOn w:val="Standard"/>
    <w:next w:val="Standard"/>
    <w:link w:val="berschrift3Zchn"/>
    <w:uiPriority w:val="9"/>
    <w:unhideWhenUsed/>
    <w:qFormat/>
    <w:rsid w:val="00733356"/>
    <w:pPr>
      <w:spacing w:after="0"/>
      <w:outlineLvl w:val="2"/>
    </w:pPr>
    <w:rPr>
      <w:smallCaps/>
      <w:spacing w:val="5"/>
      <w:szCs w:val="24"/>
    </w:rPr>
  </w:style>
  <w:style w:type="paragraph" w:styleId="berschrift4">
    <w:name w:val="heading 4"/>
    <w:basedOn w:val="Standard"/>
    <w:next w:val="Standard"/>
    <w:link w:val="berschrift4Zchn"/>
    <w:uiPriority w:val="9"/>
    <w:semiHidden/>
    <w:unhideWhenUsed/>
    <w:qFormat/>
    <w:rsid w:val="00733356"/>
    <w:pPr>
      <w:spacing w:after="0"/>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733356"/>
    <w:pPr>
      <w:spacing w:after="0"/>
      <w:outlineLvl w:val="4"/>
    </w:pPr>
    <w:rPr>
      <w:smallCaps/>
      <w:color w:val="E36C0A"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733356"/>
    <w:pPr>
      <w:spacing w:after="0"/>
      <w:outlineLvl w:val="5"/>
    </w:pPr>
    <w:rPr>
      <w:smallCaps/>
      <w:color w:val="F79646" w:themeColor="accent6"/>
      <w:spacing w:val="5"/>
      <w:sz w:val="22"/>
      <w:szCs w:val="22"/>
    </w:rPr>
  </w:style>
  <w:style w:type="paragraph" w:styleId="berschrift7">
    <w:name w:val="heading 7"/>
    <w:basedOn w:val="Standard"/>
    <w:next w:val="Standard"/>
    <w:link w:val="berschrift7Zchn"/>
    <w:uiPriority w:val="9"/>
    <w:semiHidden/>
    <w:unhideWhenUsed/>
    <w:qFormat/>
    <w:rsid w:val="00733356"/>
    <w:pPr>
      <w:spacing w:after="0"/>
      <w:outlineLvl w:val="6"/>
    </w:pPr>
    <w:rPr>
      <w:b/>
      <w:bCs/>
      <w:smallCaps/>
      <w:color w:val="F79646" w:themeColor="accent6"/>
      <w:spacing w:val="10"/>
    </w:rPr>
  </w:style>
  <w:style w:type="paragraph" w:styleId="berschrift8">
    <w:name w:val="heading 8"/>
    <w:basedOn w:val="Standard"/>
    <w:next w:val="Standard"/>
    <w:link w:val="berschrift8Zchn"/>
    <w:uiPriority w:val="9"/>
    <w:semiHidden/>
    <w:unhideWhenUsed/>
    <w:qFormat/>
    <w:rsid w:val="00733356"/>
    <w:pPr>
      <w:spacing w:after="0"/>
      <w:outlineLvl w:val="7"/>
    </w:pPr>
    <w:rPr>
      <w:b/>
      <w:bCs/>
      <w:i/>
      <w:iCs/>
      <w:smallCaps/>
      <w:color w:val="E36C0A" w:themeColor="accent6" w:themeShade="BF"/>
    </w:rPr>
  </w:style>
  <w:style w:type="paragraph" w:styleId="berschrift9">
    <w:name w:val="heading 9"/>
    <w:basedOn w:val="Standard"/>
    <w:next w:val="Standard"/>
    <w:link w:val="berschrift9Zchn"/>
    <w:uiPriority w:val="9"/>
    <w:semiHidden/>
    <w:unhideWhenUsed/>
    <w:qFormat/>
    <w:rsid w:val="00733356"/>
    <w:pPr>
      <w:spacing w:after="0"/>
      <w:outlineLvl w:val="8"/>
    </w:pPr>
    <w:rPr>
      <w:b/>
      <w:bCs/>
      <w:i/>
      <w:iCs/>
      <w:smallCaps/>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33356"/>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733356"/>
    <w:rPr>
      <w:smallCaps/>
      <w:color w:val="262626" w:themeColor="text1" w:themeTint="D9"/>
      <w:sz w:val="52"/>
      <w:szCs w:val="52"/>
    </w:rPr>
  </w:style>
  <w:style w:type="paragraph" w:styleId="Kopfzeile">
    <w:name w:val="header"/>
    <w:basedOn w:val="Standard"/>
    <w:link w:val="KopfzeileZchn"/>
    <w:uiPriority w:val="99"/>
    <w:unhideWhenUsed/>
    <w:rsid w:val="00C02E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2EF0"/>
  </w:style>
  <w:style w:type="paragraph" w:styleId="Fuzeile">
    <w:name w:val="footer"/>
    <w:basedOn w:val="Standard"/>
    <w:link w:val="FuzeileZchn"/>
    <w:uiPriority w:val="99"/>
    <w:unhideWhenUsed/>
    <w:rsid w:val="00C02E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2EF0"/>
  </w:style>
  <w:style w:type="paragraph" w:styleId="Sprechblasentext">
    <w:name w:val="Balloon Text"/>
    <w:basedOn w:val="Standard"/>
    <w:link w:val="SprechblasentextZchn"/>
    <w:uiPriority w:val="99"/>
    <w:semiHidden/>
    <w:unhideWhenUsed/>
    <w:rsid w:val="00C02E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02EF0"/>
    <w:rPr>
      <w:rFonts w:ascii="Tahoma" w:hAnsi="Tahoma" w:cs="Tahoma"/>
      <w:sz w:val="16"/>
      <w:szCs w:val="16"/>
    </w:rPr>
  </w:style>
  <w:style w:type="character" w:customStyle="1" w:styleId="berschrift1Zchn">
    <w:name w:val="Überschrift 1 Zchn"/>
    <w:basedOn w:val="Absatz-Standardschriftart"/>
    <w:link w:val="berschrift1"/>
    <w:uiPriority w:val="9"/>
    <w:rsid w:val="00EA69D3"/>
    <w:rPr>
      <w:smallCaps/>
      <w:spacing w:val="5"/>
      <w:sz w:val="32"/>
      <w:szCs w:val="32"/>
    </w:rPr>
  </w:style>
  <w:style w:type="character" w:customStyle="1" w:styleId="berschrift2Zchn">
    <w:name w:val="Überschrift 2 Zchn"/>
    <w:basedOn w:val="Absatz-Standardschriftart"/>
    <w:link w:val="berschrift2"/>
    <w:uiPriority w:val="9"/>
    <w:rsid w:val="00733356"/>
    <w:rPr>
      <w:smallCaps/>
      <w:spacing w:val="5"/>
      <w:sz w:val="28"/>
      <w:szCs w:val="28"/>
    </w:rPr>
  </w:style>
  <w:style w:type="character" w:customStyle="1" w:styleId="berschrift3Zchn">
    <w:name w:val="Überschrift 3 Zchn"/>
    <w:basedOn w:val="Absatz-Standardschriftart"/>
    <w:link w:val="berschrift3"/>
    <w:uiPriority w:val="9"/>
    <w:rsid w:val="00733356"/>
    <w:rPr>
      <w:smallCaps/>
      <w:spacing w:val="5"/>
      <w:sz w:val="24"/>
      <w:szCs w:val="24"/>
    </w:rPr>
  </w:style>
  <w:style w:type="character" w:customStyle="1" w:styleId="berschrift4Zchn">
    <w:name w:val="Überschrift 4 Zchn"/>
    <w:basedOn w:val="Absatz-Standardschriftart"/>
    <w:link w:val="berschrift4"/>
    <w:uiPriority w:val="9"/>
    <w:semiHidden/>
    <w:rsid w:val="00733356"/>
    <w:rPr>
      <w:i/>
      <w:iCs/>
      <w:smallCaps/>
      <w:spacing w:val="10"/>
      <w:sz w:val="22"/>
      <w:szCs w:val="22"/>
    </w:rPr>
  </w:style>
  <w:style w:type="character" w:customStyle="1" w:styleId="berschrift5Zchn">
    <w:name w:val="Überschrift 5 Zchn"/>
    <w:basedOn w:val="Absatz-Standardschriftart"/>
    <w:link w:val="berschrift5"/>
    <w:uiPriority w:val="9"/>
    <w:semiHidden/>
    <w:rsid w:val="00733356"/>
    <w:rPr>
      <w:smallCaps/>
      <w:color w:val="E36C0A" w:themeColor="accent6" w:themeShade="BF"/>
      <w:spacing w:val="10"/>
      <w:sz w:val="22"/>
      <w:szCs w:val="22"/>
    </w:rPr>
  </w:style>
  <w:style w:type="character" w:customStyle="1" w:styleId="berschrift6Zchn">
    <w:name w:val="Überschrift 6 Zchn"/>
    <w:basedOn w:val="Absatz-Standardschriftart"/>
    <w:link w:val="berschrift6"/>
    <w:uiPriority w:val="9"/>
    <w:semiHidden/>
    <w:rsid w:val="00733356"/>
    <w:rPr>
      <w:smallCaps/>
      <w:color w:val="F79646" w:themeColor="accent6"/>
      <w:spacing w:val="5"/>
      <w:sz w:val="22"/>
      <w:szCs w:val="22"/>
    </w:rPr>
  </w:style>
  <w:style w:type="character" w:customStyle="1" w:styleId="berschrift7Zchn">
    <w:name w:val="Überschrift 7 Zchn"/>
    <w:basedOn w:val="Absatz-Standardschriftart"/>
    <w:link w:val="berschrift7"/>
    <w:uiPriority w:val="9"/>
    <w:semiHidden/>
    <w:rsid w:val="00733356"/>
    <w:rPr>
      <w:b/>
      <w:bCs/>
      <w:smallCaps/>
      <w:color w:val="F79646" w:themeColor="accent6"/>
      <w:spacing w:val="10"/>
    </w:rPr>
  </w:style>
  <w:style w:type="character" w:customStyle="1" w:styleId="berschrift8Zchn">
    <w:name w:val="Überschrift 8 Zchn"/>
    <w:basedOn w:val="Absatz-Standardschriftart"/>
    <w:link w:val="berschrift8"/>
    <w:uiPriority w:val="9"/>
    <w:semiHidden/>
    <w:rsid w:val="00733356"/>
    <w:rPr>
      <w:b/>
      <w:bCs/>
      <w:i/>
      <w:iCs/>
      <w:smallCaps/>
      <w:color w:val="E36C0A" w:themeColor="accent6" w:themeShade="BF"/>
    </w:rPr>
  </w:style>
  <w:style w:type="character" w:customStyle="1" w:styleId="berschrift9Zchn">
    <w:name w:val="Überschrift 9 Zchn"/>
    <w:basedOn w:val="Absatz-Standardschriftart"/>
    <w:link w:val="berschrift9"/>
    <w:uiPriority w:val="9"/>
    <w:semiHidden/>
    <w:rsid w:val="00733356"/>
    <w:rPr>
      <w:b/>
      <w:bCs/>
      <w:i/>
      <w:iCs/>
      <w:smallCaps/>
      <w:color w:val="984806" w:themeColor="accent6" w:themeShade="80"/>
    </w:rPr>
  </w:style>
  <w:style w:type="paragraph" w:styleId="Beschriftung">
    <w:name w:val="caption"/>
    <w:basedOn w:val="Standard"/>
    <w:next w:val="Standard"/>
    <w:uiPriority w:val="35"/>
    <w:semiHidden/>
    <w:unhideWhenUsed/>
    <w:qFormat/>
    <w:rsid w:val="00733356"/>
    <w:rPr>
      <w:b/>
      <w:bCs/>
      <w:caps/>
      <w:sz w:val="16"/>
      <w:szCs w:val="16"/>
    </w:rPr>
  </w:style>
  <w:style w:type="paragraph" w:styleId="Untertitel">
    <w:name w:val="Subtitle"/>
    <w:basedOn w:val="Standard"/>
    <w:next w:val="Standard"/>
    <w:link w:val="UntertitelZchn"/>
    <w:uiPriority w:val="11"/>
    <w:qFormat/>
    <w:rsid w:val="00733356"/>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733356"/>
    <w:rPr>
      <w:rFonts w:asciiTheme="majorHAnsi" w:eastAsiaTheme="majorEastAsia" w:hAnsiTheme="majorHAnsi" w:cstheme="majorBidi"/>
    </w:rPr>
  </w:style>
  <w:style w:type="character" w:styleId="Fett">
    <w:name w:val="Strong"/>
    <w:uiPriority w:val="22"/>
    <w:qFormat/>
    <w:rsid w:val="00733356"/>
    <w:rPr>
      <w:b/>
      <w:bCs/>
      <w:color w:val="F79646" w:themeColor="accent6"/>
    </w:rPr>
  </w:style>
  <w:style w:type="character" w:styleId="Hervorhebung">
    <w:name w:val="Emphasis"/>
    <w:uiPriority w:val="20"/>
    <w:qFormat/>
    <w:rsid w:val="00733356"/>
    <w:rPr>
      <w:b/>
      <w:bCs/>
      <w:i/>
      <w:iCs/>
      <w:spacing w:val="10"/>
    </w:rPr>
  </w:style>
  <w:style w:type="paragraph" w:styleId="KeinLeerraum">
    <w:name w:val="No Spacing"/>
    <w:uiPriority w:val="1"/>
    <w:qFormat/>
    <w:rsid w:val="00EA69D3"/>
    <w:pPr>
      <w:spacing w:after="0" w:line="240" w:lineRule="auto"/>
      <w:jc w:val="left"/>
    </w:pPr>
  </w:style>
  <w:style w:type="paragraph" w:styleId="Zitat">
    <w:name w:val="Quote"/>
    <w:basedOn w:val="Standard"/>
    <w:next w:val="Standard"/>
    <w:link w:val="ZitatZchn"/>
    <w:uiPriority w:val="29"/>
    <w:qFormat/>
    <w:rsid w:val="00733356"/>
    <w:rPr>
      <w:i/>
      <w:iCs/>
    </w:rPr>
  </w:style>
  <w:style w:type="character" w:customStyle="1" w:styleId="ZitatZchn">
    <w:name w:val="Zitat Zchn"/>
    <w:basedOn w:val="Absatz-Standardschriftart"/>
    <w:link w:val="Zitat"/>
    <w:uiPriority w:val="29"/>
    <w:rsid w:val="00733356"/>
    <w:rPr>
      <w:i/>
      <w:iCs/>
    </w:rPr>
  </w:style>
  <w:style w:type="paragraph" w:styleId="IntensivesZitat">
    <w:name w:val="Intense Quote"/>
    <w:basedOn w:val="Standard"/>
    <w:next w:val="Standard"/>
    <w:link w:val="IntensivesZitatZchn"/>
    <w:uiPriority w:val="30"/>
    <w:qFormat/>
    <w:rsid w:val="00733356"/>
    <w:pPr>
      <w:pBdr>
        <w:top w:val="single" w:sz="8" w:space="1" w:color="F79646"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733356"/>
    <w:rPr>
      <w:b/>
      <w:bCs/>
      <w:i/>
      <w:iCs/>
    </w:rPr>
  </w:style>
  <w:style w:type="character" w:styleId="SchwacheHervorhebung">
    <w:name w:val="Subtle Emphasis"/>
    <w:uiPriority w:val="19"/>
    <w:qFormat/>
    <w:rsid w:val="00733356"/>
    <w:rPr>
      <w:i/>
      <w:iCs/>
    </w:rPr>
  </w:style>
  <w:style w:type="character" w:styleId="IntensiveHervorhebung">
    <w:name w:val="Intense Emphasis"/>
    <w:uiPriority w:val="21"/>
    <w:qFormat/>
    <w:rsid w:val="00733356"/>
    <w:rPr>
      <w:b/>
      <w:bCs/>
      <w:i/>
      <w:iCs/>
      <w:color w:val="F79646" w:themeColor="accent6"/>
      <w:spacing w:val="10"/>
    </w:rPr>
  </w:style>
  <w:style w:type="character" w:styleId="SchwacherVerweis">
    <w:name w:val="Subtle Reference"/>
    <w:uiPriority w:val="31"/>
    <w:qFormat/>
    <w:rsid w:val="00733356"/>
    <w:rPr>
      <w:b/>
      <w:bCs/>
    </w:rPr>
  </w:style>
  <w:style w:type="character" w:styleId="IntensiverVerweis">
    <w:name w:val="Intense Reference"/>
    <w:uiPriority w:val="32"/>
    <w:qFormat/>
    <w:rsid w:val="00733356"/>
    <w:rPr>
      <w:b/>
      <w:bCs/>
      <w:smallCaps/>
      <w:spacing w:val="5"/>
      <w:sz w:val="22"/>
      <w:szCs w:val="22"/>
      <w:u w:val="single"/>
    </w:rPr>
  </w:style>
  <w:style w:type="character" w:styleId="Buchtitel">
    <w:name w:val="Book Title"/>
    <w:uiPriority w:val="33"/>
    <w:qFormat/>
    <w:rsid w:val="00733356"/>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733356"/>
    <w:pPr>
      <w:outlineLvl w:val="9"/>
    </w:pPr>
  </w:style>
  <w:style w:type="paragraph" w:styleId="Listenabsatz">
    <w:name w:val="List Paragraph"/>
    <w:basedOn w:val="Standard"/>
    <w:uiPriority w:val="34"/>
    <w:qFormat/>
    <w:rsid w:val="00565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ho\Documents\Benutzerdefinierte%20Office-Vorlagen\School.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90CC679D7A6124AB2A88EAF0C089A86" ma:contentTypeVersion="2" ma:contentTypeDescription="Ein neues Dokument erstellen." ma:contentTypeScope="" ma:versionID="ef99107c1ab2213534bb889bd3587866">
  <xsd:schema xmlns:xsd="http://www.w3.org/2001/XMLSchema" xmlns:xs="http://www.w3.org/2001/XMLSchema" xmlns:p="http://schemas.microsoft.com/office/2006/metadata/properties" xmlns:ns2="fbf5fd18-408f-4a6b-8ff4-92d6f6776c21" targetNamespace="http://schemas.microsoft.com/office/2006/metadata/properties" ma:root="true" ma:fieldsID="ef173977688bbf3f3f6b9d628cd7c7d6" ns2:_="">
    <xsd:import namespace="fbf5fd18-408f-4a6b-8ff4-92d6f6776c2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5fd18-408f-4a6b-8ff4-92d6f6776c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A3FA5-A5CD-49AC-948D-EA9E80FFE3AC}">
  <ds:schemaRefs>
    <ds:schemaRef ds:uri="http://schemas.microsoft.com/sharepoint/v3/contenttype/forms"/>
  </ds:schemaRefs>
</ds:datastoreItem>
</file>

<file path=customXml/itemProps2.xml><?xml version="1.0" encoding="utf-8"?>
<ds:datastoreItem xmlns:ds="http://schemas.openxmlformats.org/officeDocument/2006/customXml" ds:itemID="{7B46E435-FA08-486A-AA4F-5E527EDB2428}">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purl.org/dc/terms/"/>
    <ds:schemaRef ds:uri="fbf5fd18-408f-4a6b-8ff4-92d6f6776c2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C3597E94-FF54-4298-AECA-00A6BC3B6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5fd18-408f-4a6b-8ff4-92d6f6776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C2B8A0-7061-4F86-9DCE-2BA9DF4EB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Template>
  <TotalTime>0</TotalTime>
  <Pages>3</Pages>
  <Words>277</Words>
  <Characters>1751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ITL - APC</vt:lpstr>
    </vt:vector>
  </TitlesOfParts>
  <Company>Hewlett-Packard</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ITL - APC</dc:title>
  <dc:creator>Tim Hofmann</dc:creator>
  <cp:lastModifiedBy>Tim Hofmann</cp:lastModifiedBy>
  <cp:revision>63</cp:revision>
  <cp:lastPrinted>2019-05-06T06:02:00Z</cp:lastPrinted>
  <dcterms:created xsi:type="dcterms:W3CDTF">2021-02-18T08:38:00Z</dcterms:created>
  <dcterms:modified xsi:type="dcterms:W3CDTF">2021-02-23T09:46:00Z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0x010100490CC679D7A6124AB2A88EAF0C089A86</vt:lpwstr>
  </property>
  <property fmtid="{D5CDD505-2E9C-101B-9397-08002B2CF9AE}" pid="3" name="IsMyDocuments">
    <vt:bool>true</vt:bool>
  </property>
</Properties>
</file>