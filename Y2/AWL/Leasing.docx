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E3A10" w14:textId="53788A19" w:rsidR="00055B14" w:rsidRPr="00D55A55" w:rsidRDefault="00D55A55" w:rsidP="00CA5F93">
      <w:pPr>
        <w:pStyle w:val="Titel"/>
        <w:rPr>
          <w:lang w:val="en-AT"/>
        </w:rPr>
      </w:pPr>
      <w:r>
        <w:rPr>
          <w:lang w:val="en-AT"/>
        </w:rPr>
        <w:t>Leasing</w:t>
      </w:r>
    </w:p>
    <w:p w14:paraId="10D653C1" w14:textId="0BD82561" w:rsidR="00CA5F93" w:rsidRDefault="00D55A55" w:rsidP="00D55A55">
      <w:pPr>
        <w:pStyle w:val="berschrift1"/>
        <w:rPr>
          <w:lang w:val="en-AT"/>
        </w:rPr>
      </w:pPr>
      <w:proofErr w:type="spellStart"/>
      <w:r>
        <w:rPr>
          <w:lang w:val="en-AT"/>
        </w:rPr>
        <w:t>Ablauf</w:t>
      </w:r>
      <w:proofErr w:type="spellEnd"/>
    </w:p>
    <w:p w14:paraId="0AF4681D" w14:textId="71B6021E" w:rsidR="00D55A55" w:rsidRDefault="00D55A55" w:rsidP="00D55A55">
      <w:pPr>
        <w:rPr>
          <w:lang w:val="en-AT"/>
        </w:rPr>
      </w:pPr>
      <w:r>
        <w:rPr>
          <w:noProof/>
        </w:rPr>
        <w:drawing>
          <wp:inline distT="0" distB="0" distL="0" distR="0" wp14:anchorId="6EC534BF" wp14:editId="611159FC">
            <wp:extent cx="4495800" cy="474237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280" cy="47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EDF4" w14:textId="34381BE9" w:rsidR="000249C2" w:rsidRDefault="000249C2" w:rsidP="007063B8">
      <w:pPr>
        <w:pStyle w:val="berschrift1"/>
        <w:rPr>
          <w:lang w:val="en-AT"/>
        </w:rPr>
      </w:pPr>
      <w:proofErr w:type="spellStart"/>
      <w:r>
        <w:rPr>
          <w:lang w:val="en-AT"/>
        </w:rPr>
        <w:t>Berechnung</w:t>
      </w:r>
      <w:proofErr w:type="spellEnd"/>
    </w:p>
    <w:p w14:paraId="0C095F3B" w14:textId="7E3A93D0" w:rsidR="000249C2" w:rsidRDefault="000249C2" w:rsidP="000249C2">
      <w:pPr>
        <w:rPr>
          <w:lang w:val="en-AT"/>
        </w:rPr>
      </w:pPr>
      <w:r>
        <w:rPr>
          <w:noProof/>
        </w:rPr>
        <w:drawing>
          <wp:inline distT="0" distB="0" distL="0" distR="0" wp14:anchorId="2E870F9D" wp14:editId="790B35D3">
            <wp:extent cx="5391150" cy="21368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731" cy="21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8AF9" w14:textId="7C1FE898" w:rsidR="000249C2" w:rsidRDefault="000249C2" w:rsidP="000249C2">
      <w:pPr>
        <w:rPr>
          <w:lang w:val="en-AT"/>
        </w:rPr>
      </w:pPr>
      <w:r>
        <w:rPr>
          <w:noProof/>
        </w:rPr>
        <w:lastRenderedPageBreak/>
        <w:drawing>
          <wp:inline distT="0" distB="0" distL="0" distR="0" wp14:anchorId="6F2AF9FD" wp14:editId="5EC558F7">
            <wp:extent cx="5047619" cy="5971429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896E" w14:textId="16FD058F" w:rsidR="001216E8" w:rsidRDefault="000249C2" w:rsidP="000249C2">
      <w:pPr>
        <w:rPr>
          <w:lang w:val="en-AT"/>
        </w:rPr>
      </w:pPr>
      <w:proofErr w:type="spellStart"/>
      <w:r>
        <w:rPr>
          <w:lang w:val="en-AT"/>
        </w:rPr>
        <w:t>Kommt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vermutlich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zur</w:t>
      </w:r>
      <w:proofErr w:type="spellEnd"/>
      <w:r>
        <w:rPr>
          <w:lang w:val="en-AT"/>
        </w:rPr>
        <w:t xml:space="preserve"> SA ^^^ “Fett </w:t>
      </w:r>
      <w:proofErr w:type="spellStart"/>
      <w:r>
        <w:rPr>
          <w:lang w:val="en-AT"/>
        </w:rPr>
        <w:t>anstreichen</w:t>
      </w:r>
      <w:proofErr w:type="spellEnd"/>
      <w:r>
        <w:rPr>
          <w:lang w:val="en-AT"/>
        </w:rPr>
        <w:t xml:space="preserve"> falls </w:t>
      </w:r>
      <w:proofErr w:type="spellStart"/>
      <w:r>
        <w:rPr>
          <w:lang w:val="en-AT"/>
        </w:rPr>
        <w:t>ihr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wisst</w:t>
      </w:r>
      <w:proofErr w:type="spellEnd"/>
      <w:r>
        <w:rPr>
          <w:lang w:val="en-AT"/>
        </w:rPr>
        <w:t xml:space="preserve"> was ich </w:t>
      </w:r>
      <w:proofErr w:type="spellStart"/>
      <w:r>
        <w:rPr>
          <w:lang w:val="en-AT"/>
        </w:rPr>
        <w:t>mein</w:t>
      </w:r>
      <w:proofErr w:type="spellEnd"/>
      <w:r>
        <w:rPr>
          <w:lang w:val="en-AT"/>
        </w:rPr>
        <w:t>.”</w:t>
      </w:r>
    </w:p>
    <w:p w14:paraId="03CAF487" w14:textId="77777777" w:rsidR="001216E8" w:rsidRDefault="001216E8">
      <w:pPr>
        <w:rPr>
          <w:lang w:val="en-AT"/>
        </w:rPr>
      </w:pPr>
      <w:r>
        <w:rPr>
          <w:lang w:val="en-AT"/>
        </w:rPr>
        <w:br w:type="page"/>
      </w:r>
    </w:p>
    <w:p w14:paraId="04DFC108" w14:textId="77777777" w:rsidR="007063B8" w:rsidRDefault="007063B8" w:rsidP="000249C2">
      <w:pPr>
        <w:rPr>
          <w:lang w:val="en-AT"/>
        </w:rPr>
      </w:pPr>
    </w:p>
    <w:p w14:paraId="18894B54" w14:textId="02DECE74" w:rsidR="00F1741F" w:rsidRDefault="001216E8" w:rsidP="007063B8">
      <w:pPr>
        <w:pStyle w:val="berschrift2"/>
        <w:rPr>
          <w:lang w:val="en-AT"/>
        </w:rPr>
      </w:pPr>
      <w:proofErr w:type="spellStart"/>
      <w:r>
        <w:rPr>
          <w:lang w:val="en-AT"/>
        </w:rPr>
        <w:t>Kostenvergleich</w:t>
      </w:r>
      <w:proofErr w:type="spellEnd"/>
    </w:p>
    <w:p w14:paraId="38A2F2F6" w14:textId="7CAEAA78" w:rsidR="001216E8" w:rsidRPr="001216E8" w:rsidRDefault="001216E8" w:rsidP="001216E8">
      <w:pPr>
        <w:rPr>
          <w:lang w:val="en-AT"/>
        </w:rPr>
      </w:pPr>
      <w:r>
        <w:rPr>
          <w:noProof/>
        </w:rPr>
        <w:drawing>
          <wp:inline distT="0" distB="0" distL="0" distR="0" wp14:anchorId="53CEB6C0" wp14:editId="3542237A">
            <wp:extent cx="4505325" cy="847611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850" cy="848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A31" w14:textId="014AF3F5" w:rsidR="007063B8" w:rsidRDefault="007063B8" w:rsidP="007063B8">
      <w:pPr>
        <w:rPr>
          <w:lang w:val="en-AT"/>
        </w:rPr>
      </w:pPr>
    </w:p>
    <w:p w14:paraId="0F2C2517" w14:textId="01D27123" w:rsidR="007063B8" w:rsidRDefault="007063B8" w:rsidP="007063B8">
      <w:pPr>
        <w:rPr>
          <w:lang w:val="en-AT"/>
        </w:rPr>
      </w:pPr>
    </w:p>
    <w:p w14:paraId="5EC7E20E" w14:textId="77777777" w:rsidR="007063B8" w:rsidRPr="007063B8" w:rsidRDefault="007063B8" w:rsidP="007063B8">
      <w:pPr>
        <w:rPr>
          <w:lang w:val="en-AT"/>
        </w:rPr>
      </w:pPr>
    </w:p>
    <w:sectPr w:rsidR="007063B8" w:rsidRPr="007063B8" w:rsidSect="006849AE">
      <w:headerReference w:type="default" r:id="rId14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0B5E0" w14:textId="77777777" w:rsidR="00D55A55" w:rsidRDefault="00D55A55" w:rsidP="00C02EF0">
      <w:pPr>
        <w:spacing w:after="0" w:line="240" w:lineRule="auto"/>
      </w:pPr>
      <w:r>
        <w:separator/>
      </w:r>
    </w:p>
  </w:endnote>
  <w:endnote w:type="continuationSeparator" w:id="0">
    <w:p w14:paraId="1FF128CB" w14:textId="77777777" w:rsidR="00D55A55" w:rsidRDefault="00D55A55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F88F0" w14:textId="77777777" w:rsidR="00D55A55" w:rsidRDefault="00D55A55" w:rsidP="00C02EF0">
      <w:pPr>
        <w:spacing w:after="0" w:line="240" w:lineRule="auto"/>
      </w:pPr>
      <w:r>
        <w:separator/>
      </w:r>
    </w:p>
  </w:footnote>
  <w:footnote w:type="continuationSeparator" w:id="0">
    <w:p w14:paraId="041EB760" w14:textId="77777777" w:rsidR="00D55A55" w:rsidRDefault="00D55A55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20981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DEF91C4" wp14:editId="4AB7FC98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89ED8" w14:textId="5ED572A4" w:rsidR="00C02EF0" w:rsidRDefault="00F4065B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5A55">
                                <w:rPr>
                                  <w:lang w:val="en-AT"/>
                                </w:rPr>
                                <w:t>AWL</w:t>
                              </w:r>
                              <w:r w:rsidR="00C02EF0">
                                <w:t xml:space="preserve"> -</w:t>
                              </w:r>
                              <w:r w:rsidR="00D55A55">
                                <w:rPr>
                                  <w:lang w:val="en-AT"/>
                                </w:rPr>
                                <w:t xml:space="preserve"> 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EF91C4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left:0;text-align:left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77489ED8" w14:textId="5ED572A4" w:rsidR="00C02EF0" w:rsidRDefault="00F4065B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55A55">
                          <w:rPr>
                            <w:lang w:val="en-AT"/>
                          </w:rPr>
                          <w:t>AWL</w:t>
                        </w:r>
                        <w:r w:rsidR="00C02EF0">
                          <w:t xml:space="preserve"> -</w:t>
                        </w:r>
                        <w:r w:rsidR="00D55A55">
                          <w:rPr>
                            <w:lang w:val="en-AT"/>
                          </w:rPr>
                          <w:t xml:space="preserve"> 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623EBE" wp14:editId="470DCB9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5D42AC07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23EBE" id="Textfeld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5D42AC07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55"/>
    <w:rsid w:val="000249C2"/>
    <w:rsid w:val="0003044C"/>
    <w:rsid w:val="00055B14"/>
    <w:rsid w:val="001216E8"/>
    <w:rsid w:val="001D38E2"/>
    <w:rsid w:val="00292AD3"/>
    <w:rsid w:val="002E610E"/>
    <w:rsid w:val="0032350B"/>
    <w:rsid w:val="0033252E"/>
    <w:rsid w:val="003D239E"/>
    <w:rsid w:val="00497912"/>
    <w:rsid w:val="00507E29"/>
    <w:rsid w:val="006849AE"/>
    <w:rsid w:val="0069670C"/>
    <w:rsid w:val="007063B8"/>
    <w:rsid w:val="00733356"/>
    <w:rsid w:val="00970D90"/>
    <w:rsid w:val="00A74162"/>
    <w:rsid w:val="00C02EF0"/>
    <w:rsid w:val="00C434A5"/>
    <w:rsid w:val="00CA5F93"/>
    <w:rsid w:val="00D55A55"/>
    <w:rsid w:val="00DF19B9"/>
    <w:rsid w:val="00ED508B"/>
    <w:rsid w:val="00F1741F"/>
    <w:rsid w:val="00F4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89B25"/>
  <w15:docId w15:val="{5C332A2C-F41A-42E5-A860-FA1A4463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508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33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356"/>
    <w:pPr>
      <w:spacing w:after="0"/>
      <w:jc w:val="left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3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7333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Berufschu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48D38E-7479-45F5-AD5E-F71F2CDCB3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Berufschule.dotx</Template>
  <TotalTime>0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AWL - APC</dc:title>
  <dc:creator>Tim Hofmann</dc:creator>
  <cp:lastModifiedBy>Tim Hofmann</cp:lastModifiedBy>
  <cp:revision>1</cp:revision>
  <cp:lastPrinted>2019-05-06T06:02:00Z</cp:lastPrinted>
  <dcterms:created xsi:type="dcterms:W3CDTF">2021-03-05T07:09:00Z</dcterms:created>
  <dcterms:modified xsi:type="dcterms:W3CDTF">2021-03-05T09:42:00Z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