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C0FE0" w14:textId="38787E7B" w:rsidR="00055B14" w:rsidRDefault="00E22EB1" w:rsidP="00CA5F93">
      <w:pPr>
        <w:pStyle w:val="Titel"/>
      </w:pPr>
      <w:r>
        <w:t>Buchhaltung</w:t>
      </w:r>
    </w:p>
    <w:p w14:paraId="6D8907C1" w14:textId="3E1CD285" w:rsidR="00E22EB1" w:rsidRDefault="00E22EB1" w:rsidP="00E22EB1">
      <w:pPr>
        <w:pStyle w:val="berschrift1"/>
      </w:pPr>
      <w:r>
        <w:t>Buchhaltungsformen</w:t>
      </w:r>
    </w:p>
    <w:p w14:paraId="72C5185F" w14:textId="07F22484" w:rsidR="00E22EB1" w:rsidRDefault="00E22EB1" w:rsidP="00E22EB1">
      <w:r>
        <w:rPr>
          <w:noProof/>
        </w:rPr>
        <w:drawing>
          <wp:inline distT="0" distB="0" distL="0" distR="0" wp14:anchorId="2FC6750B" wp14:editId="20D7AA53">
            <wp:extent cx="4813401" cy="2526611"/>
            <wp:effectExtent l="0" t="0" r="635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5158" cy="253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F9E69" w14:textId="39C0BC10" w:rsidR="00E22EB1" w:rsidRDefault="00E22EB1" w:rsidP="00E22EB1">
      <w:pPr>
        <w:pStyle w:val="berschrift1"/>
      </w:pPr>
      <w:r>
        <w:t>Gliederung des Vermögens</w:t>
      </w:r>
    </w:p>
    <w:p w14:paraId="159873CE" w14:textId="64F9A59C" w:rsidR="00E22EB1" w:rsidRDefault="00E22EB1" w:rsidP="00E22EB1">
      <w:r>
        <w:rPr>
          <w:noProof/>
        </w:rPr>
        <w:drawing>
          <wp:inline distT="0" distB="0" distL="0" distR="0" wp14:anchorId="432F4EC9" wp14:editId="6874BDDF">
            <wp:extent cx="3233318" cy="1519417"/>
            <wp:effectExtent l="0" t="0" r="5715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9445" cy="15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461C" w14:textId="163DE86A" w:rsidR="00430247" w:rsidRDefault="00430247" w:rsidP="00430247">
      <w:pPr>
        <w:pStyle w:val="berschrift1"/>
      </w:pPr>
      <w:r>
        <w:t>Schulden</w:t>
      </w:r>
    </w:p>
    <w:p w14:paraId="6009E9D2" w14:textId="1D3A4BCE" w:rsidR="00430247" w:rsidRDefault="00B13BA9" w:rsidP="00430247">
      <w:r>
        <w:rPr>
          <w:noProof/>
        </w:rPr>
        <w:drawing>
          <wp:inline distT="0" distB="0" distL="0" distR="0" wp14:anchorId="05F2641E" wp14:editId="47A6D95A">
            <wp:extent cx="4167855" cy="1514246"/>
            <wp:effectExtent l="0" t="0" r="444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044" cy="153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D5CE" w14:textId="3E012BA3" w:rsidR="00B13BA9" w:rsidRDefault="005B40F1" w:rsidP="00430247">
      <w:r>
        <w:rPr>
          <w:noProof/>
        </w:rPr>
        <w:drawing>
          <wp:inline distT="0" distB="0" distL="0" distR="0" wp14:anchorId="67422151" wp14:editId="748503F6">
            <wp:extent cx="1689811" cy="886960"/>
            <wp:effectExtent l="0" t="0" r="5715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87994" cy="93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67A11" wp14:editId="5BD74AE4">
            <wp:extent cx="2097669" cy="753009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7259" cy="7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EA8D" w14:textId="7CD92BC1" w:rsidR="00DC1D6B" w:rsidRDefault="00DC1D6B" w:rsidP="00430247">
      <w:r>
        <w:rPr>
          <w:noProof/>
        </w:rPr>
        <w:lastRenderedPageBreak/>
        <w:drawing>
          <wp:inline distT="0" distB="0" distL="0" distR="0" wp14:anchorId="6B785CC4" wp14:editId="69D07303">
            <wp:extent cx="5149900" cy="189034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884" cy="1892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06B">
        <w:t xml:space="preserve"> </w:t>
      </w:r>
    </w:p>
    <w:p w14:paraId="487AA02A" w14:textId="29ADB567" w:rsidR="00DC1D6B" w:rsidRDefault="00CA4A7B" w:rsidP="00430247">
      <w:r>
        <w:rPr>
          <w:noProof/>
        </w:rPr>
        <w:drawing>
          <wp:inline distT="0" distB="0" distL="0" distR="0" wp14:anchorId="61F91978" wp14:editId="6318915F">
            <wp:extent cx="2772460" cy="3352356"/>
            <wp:effectExtent l="0" t="0" r="8890" b="63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4791" cy="337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F6B72E" wp14:editId="47DDF931">
            <wp:extent cx="2974485" cy="2756839"/>
            <wp:effectExtent l="0" t="0" r="0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4077" cy="283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F9C7" w14:textId="156A3C42" w:rsidR="00CA4A7B" w:rsidRDefault="009C023F" w:rsidP="00430247">
      <w:r w:rsidRPr="009C023F">
        <w:rPr>
          <w:strike/>
        </w:rPr>
        <w:t>Eigenkapital</w:t>
      </w:r>
      <w:r w:rsidRPr="009C023F">
        <w:t xml:space="preserve"> -&gt; Reinvermögen</w:t>
      </w:r>
    </w:p>
    <w:p w14:paraId="27967284" w14:textId="4CD7EC57" w:rsidR="00B72B48" w:rsidRDefault="00B72B48" w:rsidP="00B72B48">
      <w:pPr>
        <w:pStyle w:val="berschrift2"/>
      </w:pPr>
      <w:r>
        <w:t>Übung Inventar</w:t>
      </w:r>
    </w:p>
    <w:p w14:paraId="12929DB9" w14:textId="7D3410FD" w:rsidR="00B72B48" w:rsidRPr="00B72B48" w:rsidRDefault="00352D4C" w:rsidP="00B72B48">
      <w:r>
        <w:rPr>
          <w:noProof/>
        </w:rPr>
        <w:drawing>
          <wp:inline distT="0" distB="0" distL="0" distR="0" wp14:anchorId="517CB517" wp14:editId="1F65992B">
            <wp:extent cx="3072384" cy="2878009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192" cy="2905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B48" w:rsidRPr="00B72B48" w:rsidSect="006849AE">
      <w:headerReference w:type="default" r:id="rId19"/>
      <w:pgSz w:w="11906" w:h="16838"/>
      <w:pgMar w:top="1417" w:right="1417" w:bottom="1134" w:left="1417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C4F13" w14:textId="77777777" w:rsidR="000A4E5A" w:rsidRDefault="000A4E5A" w:rsidP="00C02EF0">
      <w:pPr>
        <w:spacing w:after="0" w:line="240" w:lineRule="auto"/>
      </w:pPr>
      <w:r>
        <w:separator/>
      </w:r>
    </w:p>
  </w:endnote>
  <w:endnote w:type="continuationSeparator" w:id="0">
    <w:p w14:paraId="2D6A20F1" w14:textId="77777777" w:rsidR="000A4E5A" w:rsidRDefault="000A4E5A" w:rsidP="00C02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1443A" w14:textId="77777777" w:rsidR="000A4E5A" w:rsidRDefault="000A4E5A" w:rsidP="00C02EF0">
      <w:pPr>
        <w:spacing w:after="0" w:line="240" w:lineRule="auto"/>
      </w:pPr>
      <w:r>
        <w:separator/>
      </w:r>
    </w:p>
  </w:footnote>
  <w:footnote w:type="continuationSeparator" w:id="0">
    <w:p w14:paraId="3A7034C1" w14:textId="77777777" w:rsidR="000A4E5A" w:rsidRDefault="000A4E5A" w:rsidP="00C02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62D77B" w14:textId="77777777" w:rsidR="006849AE" w:rsidRDefault="00C02EF0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69153AA3" wp14:editId="6E777E37">
              <wp:simplePos x="0" y="0"/>
              <wp:positionH relativeFrom="margin">
                <wp:align>left</wp:align>
              </wp:positionH>
              <wp:positionV relativeFrom="topMargin">
                <wp:posOffset>370936</wp:posOffset>
              </wp:positionV>
              <wp:extent cx="6547449" cy="163902"/>
              <wp:effectExtent l="0" t="0" r="0" b="0"/>
              <wp:wrapNone/>
              <wp:docPr id="473" name="Textfeld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7449" cy="163902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800D43" w14:textId="1E0D9173" w:rsidR="00C02EF0" w:rsidRDefault="000A4E5A">
                          <w:pPr>
                            <w:spacing w:after="0" w:line="240" w:lineRule="auto"/>
                          </w:pPr>
                          <w:sdt>
                            <w:sdtPr>
                              <w:alias w:val="Titel"/>
                              <w:id w:val="78679243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22EB1">
                                <w:t>AWL</w:t>
                              </w:r>
                              <w:r w:rsidR="00C02EF0">
                                <w:t xml:space="preserve"> -</w:t>
                              </w:r>
                              <w:r w:rsidR="00E22EB1">
                                <w:t xml:space="preserve"> </w:t>
                              </w:r>
                              <w:r w:rsidR="00507E29">
                                <w:t>APC</w:t>
                              </w:r>
                            </w:sdtContent>
                          </w:sdt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</w:r>
                          <w:r w:rsidR="006849AE">
                            <w:tab/>
                            <w:t xml:space="preserve"> Tim Hofmann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153AA3" id="_x0000_t202" coordsize="21600,21600" o:spt="202" path="m,l,21600r21600,l21600,xe">
              <v:stroke joinstyle="miter"/>
              <v:path gradientshapeok="t" o:connecttype="rect"/>
            </v:shapetype>
            <v:shape id="Textfeld 473" o:spid="_x0000_s1026" type="#_x0000_t202" style="position:absolute;left:0;text-align:left;margin-left:0;margin-top:29.2pt;width:515.55pt;height:12.9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" o:allowincell="f" filled="f" stroked="f">
              <v:textbox inset=",0,,0">
                <w:txbxContent>
                  <w:p w14:paraId="2E800D43" w14:textId="1E0D9173" w:rsidR="00C02EF0" w:rsidRDefault="000A4E5A">
                    <w:pPr>
                      <w:spacing w:after="0" w:line="240" w:lineRule="auto"/>
                    </w:pPr>
                    <w:sdt>
                      <w:sdtPr>
                        <w:alias w:val="Titel"/>
                        <w:id w:val="78679243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22EB1">
                          <w:t>AWL</w:t>
                        </w:r>
                        <w:r w:rsidR="00C02EF0">
                          <w:t xml:space="preserve"> -</w:t>
                        </w:r>
                        <w:r w:rsidR="00E22EB1">
                          <w:t xml:space="preserve"> </w:t>
                        </w:r>
                        <w:r w:rsidR="00507E29">
                          <w:t>APC</w:t>
                        </w:r>
                      </w:sdtContent>
                    </w:sdt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</w:r>
                    <w:r w:rsidR="006849AE">
                      <w:tab/>
                      <w:t xml:space="preserve"> Tim Hofmann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931FF9C" wp14:editId="0E27F8CA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feld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17C45ADC" w14:textId="77777777" w:rsidR="00C02EF0" w:rsidRDefault="00C02EF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C02EF0">
                            <w:rPr>
                              <w:noProof/>
                              <w:color w:val="FFFFFF" w:themeColor="background1"/>
                              <w:lang w:val="de-DE"/>
                              <w14:numForm w14:val="lining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31FF9C" id="Textfeld 474" o:spid="_x0000_s1027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" o:allowincell="f" fillcolor="#4f81bd [3204]" stroked="f">
              <v:textbox style="mso-fit-shape-to-text:t" inset=",0,,0">
                <w:txbxContent>
                  <w:p w14:paraId="17C45ADC" w14:textId="77777777" w:rsidR="00C02EF0" w:rsidRDefault="00C02EF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Pr="00C02EF0">
                      <w:rPr>
                        <w:noProof/>
                        <w:color w:val="FFFFFF" w:themeColor="background1"/>
                        <w:lang w:val="de-DE"/>
                        <w14:numForm w14:val="lining"/>
                      </w:rPr>
                      <w:t>1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6849AE">
      <w:tab/>
    </w:r>
    <w:r w:rsidR="006849AE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EB1"/>
    <w:rsid w:val="0003044C"/>
    <w:rsid w:val="00055B14"/>
    <w:rsid w:val="000A4E5A"/>
    <w:rsid w:val="001D38E2"/>
    <w:rsid w:val="00292AD3"/>
    <w:rsid w:val="002E610E"/>
    <w:rsid w:val="0032350B"/>
    <w:rsid w:val="0033252E"/>
    <w:rsid w:val="00352D4C"/>
    <w:rsid w:val="003D239E"/>
    <w:rsid w:val="00430247"/>
    <w:rsid w:val="00497912"/>
    <w:rsid w:val="00507E29"/>
    <w:rsid w:val="005B40F1"/>
    <w:rsid w:val="006849AE"/>
    <w:rsid w:val="0069670C"/>
    <w:rsid w:val="00733356"/>
    <w:rsid w:val="00935062"/>
    <w:rsid w:val="00970D90"/>
    <w:rsid w:val="009C023F"/>
    <w:rsid w:val="00A74162"/>
    <w:rsid w:val="00A9406B"/>
    <w:rsid w:val="00B13BA9"/>
    <w:rsid w:val="00B72B48"/>
    <w:rsid w:val="00C02EF0"/>
    <w:rsid w:val="00C434A5"/>
    <w:rsid w:val="00CA4A7B"/>
    <w:rsid w:val="00CA5F93"/>
    <w:rsid w:val="00DC1D6B"/>
    <w:rsid w:val="00DF19B9"/>
    <w:rsid w:val="00E22EB1"/>
    <w:rsid w:val="00E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A95477"/>
  <w15:docId w15:val="{C40A6E09-9735-4B57-9E6B-35D0D4AB3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D508B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3335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33356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33356"/>
    <w:pPr>
      <w:spacing w:after="0"/>
      <w:jc w:val="left"/>
      <w:outlineLvl w:val="2"/>
    </w:pPr>
    <w:rPr>
      <w:smallCaps/>
      <w:spacing w:val="5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3335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33356"/>
    <w:pPr>
      <w:spacing w:after="0"/>
      <w:jc w:val="left"/>
      <w:outlineLvl w:val="4"/>
    </w:pPr>
    <w:rPr>
      <w:smallCaps/>
      <w:color w:val="E36C0A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33356"/>
    <w:pPr>
      <w:spacing w:after="0"/>
      <w:jc w:val="left"/>
      <w:outlineLvl w:val="5"/>
    </w:pPr>
    <w:rPr>
      <w:smallCaps/>
      <w:color w:val="F79646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33356"/>
    <w:pPr>
      <w:spacing w:after="0"/>
      <w:jc w:val="left"/>
      <w:outlineLvl w:val="6"/>
    </w:pPr>
    <w:rPr>
      <w:b/>
      <w:bCs/>
      <w:smallCaps/>
      <w:color w:val="F79646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33356"/>
    <w:pPr>
      <w:spacing w:after="0"/>
      <w:jc w:val="left"/>
      <w:outlineLvl w:val="7"/>
    </w:pPr>
    <w:rPr>
      <w:b/>
      <w:bCs/>
      <w:i/>
      <w:iCs/>
      <w:smallCaps/>
      <w:color w:val="E36C0A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33356"/>
    <w:pPr>
      <w:spacing w:after="0"/>
      <w:jc w:val="left"/>
      <w:outlineLvl w:val="8"/>
    </w:pPr>
    <w:rPr>
      <w:b/>
      <w:bCs/>
      <w:i/>
      <w:iCs/>
      <w:smallCaps/>
      <w:color w:val="984806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33356"/>
    <w:pPr>
      <w:pBdr>
        <w:top w:val="single" w:sz="8" w:space="1" w:color="F79646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33356"/>
    <w:rPr>
      <w:smallCaps/>
      <w:color w:val="262626" w:themeColor="text1" w:themeTint="D9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2EF0"/>
  </w:style>
  <w:style w:type="paragraph" w:styleId="Fuzeile">
    <w:name w:val="footer"/>
    <w:basedOn w:val="Standard"/>
    <w:link w:val="FuzeileZchn"/>
    <w:uiPriority w:val="99"/>
    <w:unhideWhenUsed/>
    <w:rsid w:val="00C02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2EF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2E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02EF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33356"/>
    <w:rPr>
      <w:smallCaps/>
      <w:spacing w:val="5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33356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33356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33356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33356"/>
    <w:rPr>
      <w:smallCaps/>
      <w:color w:val="E36C0A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33356"/>
    <w:rPr>
      <w:smallCaps/>
      <w:color w:val="F79646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33356"/>
    <w:rPr>
      <w:b/>
      <w:bCs/>
      <w:smallCaps/>
      <w:color w:val="F79646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33356"/>
    <w:rPr>
      <w:b/>
      <w:bCs/>
      <w:i/>
      <w:iCs/>
      <w:smallCaps/>
      <w:color w:val="E36C0A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33356"/>
    <w:rPr>
      <w:b/>
      <w:bCs/>
      <w:i/>
      <w:iCs/>
      <w:smallCaps/>
      <w:color w:val="984806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33356"/>
    <w:rPr>
      <w:b/>
      <w:bCs/>
      <w:caps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33356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33356"/>
    <w:rPr>
      <w:rFonts w:asciiTheme="majorHAnsi" w:eastAsiaTheme="majorEastAsia" w:hAnsiTheme="majorHAnsi" w:cstheme="majorBidi"/>
    </w:rPr>
  </w:style>
  <w:style w:type="character" w:styleId="Fett">
    <w:name w:val="Strong"/>
    <w:uiPriority w:val="22"/>
    <w:qFormat/>
    <w:rsid w:val="00733356"/>
    <w:rPr>
      <w:b/>
      <w:bCs/>
      <w:color w:val="F79646" w:themeColor="accent6"/>
    </w:rPr>
  </w:style>
  <w:style w:type="character" w:styleId="Hervorhebung">
    <w:name w:val="Emphasis"/>
    <w:uiPriority w:val="20"/>
    <w:qFormat/>
    <w:rsid w:val="00733356"/>
    <w:rPr>
      <w:b/>
      <w:bCs/>
      <w:i/>
      <w:iCs/>
      <w:spacing w:val="10"/>
    </w:rPr>
  </w:style>
  <w:style w:type="paragraph" w:styleId="KeinLeerraum">
    <w:name w:val="No Spacing"/>
    <w:uiPriority w:val="1"/>
    <w:qFormat/>
    <w:rsid w:val="0073335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33356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733356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33356"/>
    <w:pPr>
      <w:pBdr>
        <w:top w:val="single" w:sz="8" w:space="1" w:color="F79646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33356"/>
    <w:rPr>
      <w:b/>
      <w:bCs/>
      <w:i/>
      <w:iCs/>
    </w:rPr>
  </w:style>
  <w:style w:type="character" w:styleId="SchwacheHervorhebung">
    <w:name w:val="Subtle Emphasis"/>
    <w:uiPriority w:val="19"/>
    <w:qFormat/>
    <w:rsid w:val="00733356"/>
    <w:rPr>
      <w:i/>
      <w:iCs/>
    </w:rPr>
  </w:style>
  <w:style w:type="character" w:styleId="IntensiveHervorhebung">
    <w:name w:val="Intense Emphasis"/>
    <w:uiPriority w:val="21"/>
    <w:qFormat/>
    <w:rsid w:val="00733356"/>
    <w:rPr>
      <w:b/>
      <w:bCs/>
      <w:i/>
      <w:iCs/>
      <w:color w:val="F79646" w:themeColor="accent6"/>
      <w:spacing w:val="10"/>
    </w:rPr>
  </w:style>
  <w:style w:type="character" w:styleId="SchwacherVerweis">
    <w:name w:val="Subtle Reference"/>
    <w:uiPriority w:val="31"/>
    <w:qFormat/>
    <w:rsid w:val="00733356"/>
    <w:rPr>
      <w:b/>
      <w:bCs/>
    </w:rPr>
  </w:style>
  <w:style w:type="character" w:styleId="IntensiverVerweis">
    <w:name w:val="Intense Reference"/>
    <w:uiPriority w:val="32"/>
    <w:qFormat/>
    <w:rsid w:val="00733356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73335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3335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ho\Documents\Benutzerdefinierte%20Office-Vorlagen\Berufschul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0CC679D7A6124AB2A88EAF0C089A86" ma:contentTypeVersion="2" ma:contentTypeDescription="Ein neues Dokument erstellen." ma:contentTypeScope="" ma:versionID="ef99107c1ab2213534bb889bd3587866">
  <xsd:schema xmlns:xsd="http://www.w3.org/2001/XMLSchema" xmlns:xs="http://www.w3.org/2001/XMLSchema" xmlns:p="http://schemas.microsoft.com/office/2006/metadata/properties" xmlns:ns2="fbf5fd18-408f-4a6b-8ff4-92d6f6776c21" targetNamespace="http://schemas.microsoft.com/office/2006/metadata/properties" ma:root="true" ma:fieldsID="ef173977688bbf3f3f6b9d628cd7c7d6" ns2:_="">
    <xsd:import namespace="fbf5fd18-408f-4a6b-8ff4-92d6f6776c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f5fd18-408f-4a6b-8ff4-92d6f6776c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48D38E-7479-45F5-AD5E-F71F2CDCB35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B46E435-FA08-486A-AA4F-5E527EDB24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597E94-FF54-4298-AECA-00A6BC3B62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f5fd18-408f-4a6b-8ff4-92d6f6776c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4A3FA5-A5CD-49AC-948D-EA9E80FFE3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Berufschule.dotx</Template>
  <TotalTime>0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 -APC</vt:lpstr>
    </vt:vector>
  </TitlesOfParts>
  <Company>Hewlett-Packard</Company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AWL - APC</dc:title>
  <dc:creator>Tim Hofmann</dc:creator>
  <cp:lastModifiedBy>Tim Hofmann</cp:lastModifiedBy>
  <cp:revision>11</cp:revision>
  <cp:lastPrinted>2019-05-06T06:02:00Z</cp:lastPrinted>
  <dcterms:created xsi:type="dcterms:W3CDTF">2021-03-15T13:37:00Z</dcterms:created>
  <dcterms:modified xsi:type="dcterms:W3CDTF">2021-03-15T13:55:00Z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0x010100490CC679D7A6124AB2A88EAF0C089A86</vt:lpwstr>
  </property>
  <property fmtid="{D5CDD505-2E9C-101B-9397-08002B2CF9AE}" pid="3" name="IsMyDocuments">
    <vt:bool>true</vt:bool>
  </property>
</Properties>
</file>