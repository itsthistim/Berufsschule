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29B8" w14:textId="653A5A36" w:rsidR="00DA6C8F" w:rsidRDefault="00DA6C8F" w:rsidP="00DA6C8F">
      <w:pPr>
        <w:pStyle w:val="Titel"/>
        <w:rPr>
          <w:lang w:val="en-AT"/>
        </w:rPr>
      </w:pPr>
      <w:proofErr w:type="spellStart"/>
      <w:r>
        <w:rPr>
          <w:lang w:val="en-AT"/>
        </w:rPr>
        <w:t>Schaltalgebra</w:t>
      </w:r>
      <w:proofErr w:type="spellEnd"/>
    </w:p>
    <w:p w14:paraId="0AA3AA5B" w14:textId="49F003CA" w:rsidR="00DA6C8F" w:rsidRPr="00172C32" w:rsidRDefault="00172C32" w:rsidP="00172C32">
      <w:pPr>
        <w:pStyle w:val="Listenabsatz"/>
        <w:numPr>
          <w:ilvl w:val="0"/>
          <w:numId w:val="1"/>
        </w:numPr>
        <w:rPr>
          <w:lang w:val="en-AT"/>
        </w:rPr>
      </w:pPr>
      <w:r>
        <w:rPr>
          <w:lang w:val="en-AT"/>
        </w:rPr>
        <w:t>A ^ B = Q</w:t>
      </w:r>
    </w:p>
    <w:tbl>
      <w:tblPr>
        <w:tblStyle w:val="Tabellenraster"/>
        <w:tblpPr w:leftFromText="180" w:rightFromText="180" w:vertAnchor="text" w:horzAnchor="page" w:tblpX="2131" w:tblpY="393"/>
        <w:tblW w:w="0" w:type="auto"/>
        <w:tblLook w:val="04A0" w:firstRow="1" w:lastRow="0" w:firstColumn="1" w:lastColumn="0" w:noHBand="0" w:noVBand="1"/>
      </w:tblPr>
      <w:tblGrid>
        <w:gridCol w:w="355"/>
        <w:gridCol w:w="325"/>
        <w:gridCol w:w="425"/>
        <w:gridCol w:w="378"/>
      </w:tblGrid>
      <w:tr w:rsidR="00DA6C8F" w14:paraId="3045C9C2" w14:textId="77777777" w:rsidTr="00DA6C8F">
        <w:tc>
          <w:tcPr>
            <w:tcW w:w="0" w:type="auto"/>
          </w:tcPr>
          <w:p w14:paraId="186357B1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 w:rsidRPr="00DA6C8F">
              <w:rPr>
                <w:lang w:val="en-AT"/>
              </w:rPr>
              <w:t>A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14:paraId="3627F1B3" w14:textId="77777777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v</w:t>
            </w:r>
          </w:p>
        </w:tc>
        <w:tc>
          <w:tcPr>
            <w:tcW w:w="0" w:type="auto"/>
          </w:tcPr>
          <w:p w14:paraId="3570360C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proofErr w:type="gramStart"/>
            <w:r>
              <w:rPr>
                <w:lang w:val="en-AT"/>
              </w:rPr>
              <w:t>!</w:t>
            </w:r>
            <w:r w:rsidRPr="00DA6C8F">
              <w:rPr>
                <w:lang w:val="en-AT"/>
              </w:rPr>
              <w:t>B</w:t>
            </w:r>
            <w:proofErr w:type="gramEnd"/>
          </w:p>
        </w:tc>
        <w:tc>
          <w:tcPr>
            <w:tcW w:w="0" w:type="auto"/>
          </w:tcPr>
          <w:p w14:paraId="2CD631EB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 w:rsidRPr="00DA6C8F">
              <w:rPr>
                <w:lang w:val="en-AT"/>
              </w:rPr>
              <w:t>Q</w:t>
            </w:r>
          </w:p>
        </w:tc>
      </w:tr>
      <w:tr w:rsidR="00DA6C8F" w14:paraId="69082ABD" w14:textId="77777777" w:rsidTr="00CC3CE9">
        <w:tc>
          <w:tcPr>
            <w:tcW w:w="0" w:type="auto"/>
            <w:shd w:val="clear" w:color="auto" w:fill="92D050"/>
          </w:tcPr>
          <w:p w14:paraId="0059D299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25" w:type="dxa"/>
            <w:tcBorders>
              <w:bottom w:val="nil"/>
            </w:tcBorders>
          </w:tcPr>
          <w:p w14:paraId="10F0F720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07453B4E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0600D56B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65B47BA0" w14:textId="77777777" w:rsidTr="005B2643">
        <w:tc>
          <w:tcPr>
            <w:tcW w:w="0" w:type="auto"/>
            <w:shd w:val="clear" w:color="auto" w:fill="92D050"/>
          </w:tcPr>
          <w:p w14:paraId="795C81E2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14:paraId="6CEFBCBA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44280EB3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92D050"/>
          </w:tcPr>
          <w:p w14:paraId="4FC8CEDB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271088A4" w14:textId="77777777" w:rsidTr="005B2643">
        <w:tc>
          <w:tcPr>
            <w:tcW w:w="0" w:type="auto"/>
            <w:shd w:val="clear" w:color="auto" w:fill="D99594" w:themeFill="accent2" w:themeFillTint="99"/>
          </w:tcPr>
          <w:p w14:paraId="57F7A1AF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14:paraId="52029A61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48E952FB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3A21358F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5E9E6A33" w14:textId="77777777" w:rsidTr="005B2643">
        <w:tc>
          <w:tcPr>
            <w:tcW w:w="0" w:type="auto"/>
            <w:shd w:val="clear" w:color="auto" w:fill="D99594" w:themeFill="accent2" w:themeFillTint="99"/>
          </w:tcPr>
          <w:p w14:paraId="4056BF50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25" w:type="dxa"/>
            <w:tcBorders>
              <w:top w:val="nil"/>
            </w:tcBorders>
          </w:tcPr>
          <w:p w14:paraId="5AF641B1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34431724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0CDB92E1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p w14:paraId="42E1B509" w14:textId="17CE2930" w:rsidR="00DA6C8F" w:rsidRDefault="00F109FE" w:rsidP="00DA6C8F">
      <w:pPr>
        <w:pStyle w:val="Listenabsatz"/>
        <w:numPr>
          <w:ilvl w:val="0"/>
          <w:numId w:val="1"/>
        </w:numPr>
        <w:rPr>
          <w:lang w:val="en-AT"/>
        </w:rPr>
      </w:pPr>
      <w:r w:rsidRPr="00F109FE">
        <w:rPr>
          <w:lang w:val="en-AT"/>
        </w:rPr>
        <w:drawing>
          <wp:anchor distT="0" distB="0" distL="114300" distR="114300" simplePos="0" relativeHeight="251658240" behindDoc="0" locked="0" layoutInCell="1" allowOverlap="1" wp14:anchorId="0BA3B25B" wp14:editId="0CB0EA6F">
            <wp:simplePos x="0" y="0"/>
            <wp:positionH relativeFrom="margin">
              <wp:posOffset>1525270</wp:posOffset>
            </wp:positionH>
            <wp:positionV relativeFrom="paragraph">
              <wp:posOffset>10160</wp:posOffset>
            </wp:positionV>
            <wp:extent cx="2328545" cy="14097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F3A24" w14:textId="49B1EBF7" w:rsidR="00DA6C8F" w:rsidRDefault="00DA6C8F" w:rsidP="00DA6C8F">
      <w:pPr>
        <w:tabs>
          <w:tab w:val="left" w:pos="1530"/>
        </w:tabs>
        <w:rPr>
          <w:lang w:val="en-AT"/>
        </w:rPr>
      </w:pPr>
      <w:r>
        <w:rPr>
          <w:lang w:val="en-AT"/>
        </w:rPr>
        <w:tab/>
      </w:r>
    </w:p>
    <w:p w14:paraId="40D877B1" w14:textId="7E037397" w:rsidR="00DA6C8F" w:rsidRDefault="00F109FE" w:rsidP="00DA6C8F">
      <w:pPr>
        <w:tabs>
          <w:tab w:val="left" w:pos="1530"/>
        </w:tabs>
        <w:rPr>
          <w:lang w:val="en-AT"/>
        </w:rPr>
      </w:pPr>
      <w:r>
        <w:rPr>
          <w:lang w:val="en-AT"/>
        </w:rPr>
        <w:tab/>
      </w:r>
    </w:p>
    <w:p w14:paraId="5062A8ED" w14:textId="3F4FDDBE" w:rsidR="00DA6C8F" w:rsidRDefault="00DA6C8F" w:rsidP="00DA6C8F">
      <w:pPr>
        <w:tabs>
          <w:tab w:val="left" w:pos="1530"/>
        </w:tabs>
        <w:rPr>
          <w:lang w:val="en-AT"/>
        </w:rPr>
      </w:pPr>
    </w:p>
    <w:p w14:paraId="75FAA740" w14:textId="77777777" w:rsidR="00F109FE" w:rsidRDefault="00F109FE" w:rsidP="00DA6C8F">
      <w:pPr>
        <w:tabs>
          <w:tab w:val="left" w:pos="1530"/>
        </w:tabs>
        <w:rPr>
          <w:lang w:val="en-AT"/>
        </w:rPr>
      </w:pPr>
    </w:p>
    <w:tbl>
      <w:tblPr>
        <w:tblStyle w:val="Tabellenraster"/>
        <w:tblpPr w:leftFromText="180" w:rightFromText="180" w:vertAnchor="text" w:horzAnchor="page" w:tblpX="2131" w:tblpY="393"/>
        <w:tblW w:w="0" w:type="auto"/>
        <w:tblLook w:val="04A0" w:firstRow="1" w:lastRow="0" w:firstColumn="1" w:lastColumn="0" w:noHBand="0" w:noVBand="1"/>
      </w:tblPr>
      <w:tblGrid>
        <w:gridCol w:w="434"/>
        <w:gridCol w:w="336"/>
        <w:gridCol w:w="347"/>
        <w:gridCol w:w="378"/>
      </w:tblGrid>
      <w:tr w:rsidR="00DA6C8F" w14:paraId="5F844D34" w14:textId="77777777" w:rsidTr="00DA6C8F">
        <w:tc>
          <w:tcPr>
            <w:tcW w:w="0" w:type="auto"/>
          </w:tcPr>
          <w:p w14:paraId="6857D5DA" w14:textId="7F174AC9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proofErr w:type="gramStart"/>
            <w:r>
              <w:rPr>
                <w:lang w:val="en-AT"/>
              </w:rPr>
              <w:t>!</w:t>
            </w:r>
            <w:r w:rsidRPr="00DA6C8F">
              <w:rPr>
                <w:lang w:val="en-AT"/>
              </w:rPr>
              <w:t>A</w:t>
            </w:r>
            <w:proofErr w:type="gramEnd"/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CB3EA3C" w14:textId="44088B20" w:rsid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^</w:t>
            </w:r>
          </w:p>
        </w:tc>
        <w:tc>
          <w:tcPr>
            <w:tcW w:w="0" w:type="auto"/>
          </w:tcPr>
          <w:p w14:paraId="6D2DB1B2" w14:textId="7D511B49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B</w:t>
            </w:r>
          </w:p>
        </w:tc>
        <w:tc>
          <w:tcPr>
            <w:tcW w:w="0" w:type="auto"/>
          </w:tcPr>
          <w:p w14:paraId="0D06F8D2" w14:textId="77777777" w:rsidR="00DA6C8F" w:rsidRPr="00DA6C8F" w:rsidRDefault="00DA6C8F" w:rsidP="00F20589">
            <w:pPr>
              <w:jc w:val="left"/>
              <w:rPr>
                <w:lang w:val="en-AT"/>
              </w:rPr>
            </w:pPr>
            <w:r w:rsidRPr="00DA6C8F">
              <w:rPr>
                <w:lang w:val="en-AT"/>
              </w:rPr>
              <w:t>Q</w:t>
            </w:r>
          </w:p>
        </w:tc>
      </w:tr>
      <w:tr w:rsidR="00DA6C8F" w14:paraId="5065F98F" w14:textId="77777777" w:rsidTr="001750E1">
        <w:tc>
          <w:tcPr>
            <w:tcW w:w="0" w:type="auto"/>
            <w:shd w:val="clear" w:color="auto" w:fill="92D050"/>
          </w:tcPr>
          <w:p w14:paraId="7192B794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bottom w:val="nil"/>
            </w:tcBorders>
          </w:tcPr>
          <w:p w14:paraId="249993FD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32CF280E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50405E14" w14:textId="77777777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733207D0" w14:textId="77777777" w:rsidTr="005B2643">
        <w:tc>
          <w:tcPr>
            <w:tcW w:w="0" w:type="auto"/>
            <w:shd w:val="clear" w:color="auto" w:fill="92D050"/>
          </w:tcPr>
          <w:p w14:paraId="7323CA0C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3F0B2C2A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2AAA2033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5BA20F4E" w14:textId="6CE0F977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  <w:tr w:rsidR="00DA6C8F" w14:paraId="62DF8061" w14:textId="77777777" w:rsidTr="005B2643">
        <w:tc>
          <w:tcPr>
            <w:tcW w:w="0" w:type="auto"/>
            <w:shd w:val="clear" w:color="auto" w:fill="D99594" w:themeFill="accent2" w:themeFillTint="99"/>
          </w:tcPr>
          <w:p w14:paraId="6162A6A7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20A04AAF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405DD246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6A5891D5" w14:textId="60372662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  <w:tr w:rsidR="00DA6C8F" w14:paraId="4BA9382A" w14:textId="77777777" w:rsidTr="005B2643">
        <w:tc>
          <w:tcPr>
            <w:tcW w:w="0" w:type="auto"/>
            <w:shd w:val="clear" w:color="auto" w:fill="D99594" w:themeFill="accent2" w:themeFillTint="99"/>
          </w:tcPr>
          <w:p w14:paraId="334CE793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</w:tcBorders>
          </w:tcPr>
          <w:p w14:paraId="285CC02E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09456D05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47741728" w14:textId="77777777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p w14:paraId="143F4852" w14:textId="57EC4B2F" w:rsidR="00DA6C8F" w:rsidRDefault="00DA6C8F" w:rsidP="00DA6C8F">
      <w:pPr>
        <w:pStyle w:val="Listenabsatz"/>
        <w:numPr>
          <w:ilvl w:val="0"/>
          <w:numId w:val="1"/>
        </w:numPr>
        <w:tabs>
          <w:tab w:val="left" w:pos="1530"/>
        </w:tabs>
        <w:rPr>
          <w:lang w:val="en-AT"/>
        </w:rPr>
      </w:pPr>
    </w:p>
    <w:tbl>
      <w:tblPr>
        <w:tblStyle w:val="Tabellenraster"/>
        <w:tblpPr w:leftFromText="180" w:rightFromText="180" w:vertAnchor="text" w:horzAnchor="page" w:tblpX="3766" w:tblpY="53"/>
        <w:tblW w:w="0" w:type="auto"/>
        <w:tblLook w:val="04A0" w:firstRow="1" w:lastRow="0" w:firstColumn="1" w:lastColumn="0" w:noHBand="0" w:noVBand="1"/>
      </w:tblPr>
      <w:tblGrid>
        <w:gridCol w:w="355"/>
        <w:gridCol w:w="336"/>
        <w:gridCol w:w="425"/>
        <w:gridCol w:w="378"/>
      </w:tblGrid>
      <w:tr w:rsidR="00DA6C8F" w14:paraId="46BAD601" w14:textId="77777777" w:rsidTr="00DA6C8F">
        <w:tc>
          <w:tcPr>
            <w:tcW w:w="0" w:type="auto"/>
          </w:tcPr>
          <w:p w14:paraId="7D727DED" w14:textId="555EC831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A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C55D7DF" w14:textId="77777777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^</w:t>
            </w:r>
          </w:p>
        </w:tc>
        <w:tc>
          <w:tcPr>
            <w:tcW w:w="0" w:type="auto"/>
          </w:tcPr>
          <w:p w14:paraId="744759B4" w14:textId="3032E422" w:rsidR="00DA6C8F" w:rsidRPr="00DA6C8F" w:rsidRDefault="00DA6C8F" w:rsidP="00DA6C8F">
            <w:pPr>
              <w:jc w:val="left"/>
              <w:rPr>
                <w:lang w:val="en-AT"/>
              </w:rPr>
            </w:pPr>
            <w:proofErr w:type="gramStart"/>
            <w:r>
              <w:rPr>
                <w:lang w:val="en-AT"/>
              </w:rPr>
              <w:t>!B</w:t>
            </w:r>
            <w:proofErr w:type="gramEnd"/>
          </w:p>
        </w:tc>
        <w:tc>
          <w:tcPr>
            <w:tcW w:w="0" w:type="auto"/>
          </w:tcPr>
          <w:p w14:paraId="70494A78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 w:rsidRPr="00DA6C8F">
              <w:rPr>
                <w:lang w:val="en-AT"/>
              </w:rPr>
              <w:t>Q</w:t>
            </w:r>
          </w:p>
        </w:tc>
      </w:tr>
      <w:tr w:rsidR="00DA6C8F" w14:paraId="3CFDA3D6" w14:textId="77777777" w:rsidTr="001750E1">
        <w:tc>
          <w:tcPr>
            <w:tcW w:w="0" w:type="auto"/>
            <w:shd w:val="clear" w:color="auto" w:fill="92D050"/>
          </w:tcPr>
          <w:p w14:paraId="08B0BA4F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bottom w:val="nil"/>
            </w:tcBorders>
          </w:tcPr>
          <w:p w14:paraId="7EE82949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2B84C564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1F954826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77054B7F" w14:textId="77777777" w:rsidTr="005B2643">
        <w:tc>
          <w:tcPr>
            <w:tcW w:w="0" w:type="auto"/>
            <w:shd w:val="clear" w:color="auto" w:fill="92D050"/>
          </w:tcPr>
          <w:p w14:paraId="69830DE6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63B9237E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50938B0A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4749D88C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  <w:tr w:rsidR="00DA6C8F" w14:paraId="0675DCA0" w14:textId="77777777" w:rsidTr="005B2643">
        <w:tc>
          <w:tcPr>
            <w:tcW w:w="0" w:type="auto"/>
            <w:shd w:val="clear" w:color="auto" w:fill="D99594" w:themeFill="accent2" w:themeFillTint="99"/>
          </w:tcPr>
          <w:p w14:paraId="212E42C5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06C44E52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33FD4F98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17E34FB7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  <w:tr w:rsidR="00DA6C8F" w14:paraId="4EF6B888" w14:textId="77777777" w:rsidTr="005B2643">
        <w:tc>
          <w:tcPr>
            <w:tcW w:w="0" w:type="auto"/>
            <w:shd w:val="clear" w:color="auto" w:fill="D99594" w:themeFill="accent2" w:themeFillTint="99"/>
          </w:tcPr>
          <w:p w14:paraId="729DA1FD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</w:tcBorders>
          </w:tcPr>
          <w:p w14:paraId="245C6C22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08AD2CB2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7698620E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tbl>
      <w:tblPr>
        <w:tblStyle w:val="Tabellenraster"/>
        <w:tblpPr w:leftFromText="180" w:rightFromText="180" w:vertAnchor="text" w:horzAnchor="page" w:tblpX="5371" w:tblpY="53"/>
        <w:tblW w:w="0" w:type="auto"/>
        <w:tblLook w:val="04A0" w:firstRow="1" w:lastRow="0" w:firstColumn="1" w:lastColumn="0" w:noHBand="0" w:noVBand="1"/>
      </w:tblPr>
      <w:tblGrid>
        <w:gridCol w:w="938"/>
        <w:gridCol w:w="325"/>
        <w:gridCol w:w="938"/>
        <w:gridCol w:w="378"/>
      </w:tblGrid>
      <w:tr w:rsidR="00DA6C8F" w14:paraId="4C67BA95" w14:textId="77777777" w:rsidTr="00DA6C8F">
        <w:tc>
          <w:tcPr>
            <w:tcW w:w="0" w:type="auto"/>
          </w:tcPr>
          <w:p w14:paraId="0FAAD733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proofErr w:type="gramStart"/>
            <w:r>
              <w:rPr>
                <w:lang w:val="en-AT"/>
              </w:rPr>
              <w:t>(!</w:t>
            </w:r>
            <w:r w:rsidRPr="00DA6C8F">
              <w:rPr>
                <w:lang w:val="en-AT"/>
              </w:rPr>
              <w:t>A</w:t>
            </w:r>
            <w:proofErr w:type="gramEnd"/>
            <w:r>
              <w:rPr>
                <w:lang w:val="en-AT"/>
              </w:rPr>
              <w:t xml:space="preserve"> ^ B)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14:paraId="280E87AF" w14:textId="77777777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v</w:t>
            </w:r>
          </w:p>
        </w:tc>
        <w:tc>
          <w:tcPr>
            <w:tcW w:w="0" w:type="auto"/>
          </w:tcPr>
          <w:p w14:paraId="50781B57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 xml:space="preserve">(A </w:t>
            </w:r>
            <w:proofErr w:type="gramStart"/>
            <w:r>
              <w:rPr>
                <w:lang w:val="en-AT"/>
              </w:rPr>
              <w:t>^ !B</w:t>
            </w:r>
            <w:proofErr w:type="gramEnd"/>
            <w:r>
              <w:rPr>
                <w:lang w:val="en-AT"/>
              </w:rPr>
              <w:t>)</w:t>
            </w:r>
          </w:p>
        </w:tc>
        <w:tc>
          <w:tcPr>
            <w:tcW w:w="0" w:type="auto"/>
          </w:tcPr>
          <w:p w14:paraId="2ABDBF7C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 w:rsidRPr="00DA6C8F">
              <w:rPr>
                <w:lang w:val="en-AT"/>
              </w:rPr>
              <w:t>Q</w:t>
            </w:r>
          </w:p>
        </w:tc>
      </w:tr>
      <w:tr w:rsidR="00DA6C8F" w14:paraId="2EAAB041" w14:textId="77777777" w:rsidTr="001750E1">
        <w:tc>
          <w:tcPr>
            <w:tcW w:w="0" w:type="auto"/>
            <w:shd w:val="clear" w:color="auto" w:fill="92D050"/>
          </w:tcPr>
          <w:p w14:paraId="426DCB5B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25" w:type="dxa"/>
            <w:tcBorders>
              <w:bottom w:val="nil"/>
            </w:tcBorders>
          </w:tcPr>
          <w:p w14:paraId="091F4B1D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10913DFA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2F035A44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03D9B91C" w14:textId="77777777" w:rsidTr="005B2643">
        <w:tc>
          <w:tcPr>
            <w:tcW w:w="0" w:type="auto"/>
            <w:shd w:val="clear" w:color="auto" w:fill="92D050"/>
          </w:tcPr>
          <w:p w14:paraId="65388760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14:paraId="44AE5EF1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707D210F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92D050"/>
          </w:tcPr>
          <w:p w14:paraId="0B6A30AB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0CABCEC0" w14:textId="77777777" w:rsidTr="005B2643">
        <w:tc>
          <w:tcPr>
            <w:tcW w:w="0" w:type="auto"/>
            <w:shd w:val="clear" w:color="auto" w:fill="D99594" w:themeFill="accent2" w:themeFillTint="99"/>
          </w:tcPr>
          <w:p w14:paraId="529F285C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14:paraId="3EDC2C4F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1F9CB934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5A79C5F3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376212BB" w14:textId="77777777" w:rsidTr="005B2643">
        <w:tc>
          <w:tcPr>
            <w:tcW w:w="0" w:type="auto"/>
            <w:shd w:val="clear" w:color="auto" w:fill="D99594" w:themeFill="accent2" w:themeFillTint="99"/>
          </w:tcPr>
          <w:p w14:paraId="36275C90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25" w:type="dxa"/>
            <w:tcBorders>
              <w:top w:val="nil"/>
            </w:tcBorders>
          </w:tcPr>
          <w:p w14:paraId="1F16DEB9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4B6B33F3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6AB4DBD3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p w14:paraId="1F0D2F88" w14:textId="48756B0C" w:rsidR="00DA6C8F" w:rsidRDefault="00DA6C8F" w:rsidP="00DA6C8F">
      <w:pPr>
        <w:rPr>
          <w:lang w:val="en-AT"/>
        </w:rPr>
      </w:pPr>
    </w:p>
    <w:p w14:paraId="5B988067" w14:textId="0482CF7B" w:rsidR="00DA6C8F" w:rsidRDefault="00DA6C8F" w:rsidP="00DA6C8F">
      <w:pPr>
        <w:rPr>
          <w:lang w:val="en-AT"/>
        </w:rPr>
      </w:pPr>
    </w:p>
    <w:p w14:paraId="295E4FEB" w14:textId="7D17F58B" w:rsidR="00DA6C8F" w:rsidRDefault="00DA6C8F" w:rsidP="00DA6C8F">
      <w:pPr>
        <w:rPr>
          <w:lang w:val="en-AT"/>
        </w:rPr>
      </w:pPr>
    </w:p>
    <w:p w14:paraId="1B33DE3E" w14:textId="21782BBB" w:rsidR="00F109FE" w:rsidRDefault="000378FC" w:rsidP="00DA6C8F">
      <w:pPr>
        <w:rPr>
          <w:lang w:val="en-AT"/>
        </w:rPr>
      </w:pPr>
      <w:r w:rsidRPr="000378FC">
        <w:rPr>
          <w:lang w:val="en-AT"/>
        </w:rPr>
        <w:drawing>
          <wp:anchor distT="0" distB="0" distL="114300" distR="114300" simplePos="0" relativeHeight="251659264" behindDoc="0" locked="0" layoutInCell="1" allowOverlap="1" wp14:anchorId="1A32788E" wp14:editId="70C13798">
            <wp:simplePos x="0" y="0"/>
            <wp:positionH relativeFrom="column">
              <wp:posOffset>243205</wp:posOffset>
            </wp:positionH>
            <wp:positionV relativeFrom="paragraph">
              <wp:posOffset>126365</wp:posOffset>
            </wp:positionV>
            <wp:extent cx="3657600" cy="1696156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9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784D4" w14:textId="3F7EA7BF" w:rsidR="00F109FE" w:rsidRDefault="00F109FE" w:rsidP="00DA6C8F">
      <w:pPr>
        <w:rPr>
          <w:lang w:val="en-AT"/>
        </w:rPr>
      </w:pPr>
    </w:p>
    <w:p w14:paraId="78F62905" w14:textId="16908E78" w:rsidR="000378FC" w:rsidRDefault="000378FC" w:rsidP="00DA6C8F">
      <w:pPr>
        <w:rPr>
          <w:lang w:val="en-AT"/>
        </w:rPr>
      </w:pPr>
    </w:p>
    <w:p w14:paraId="42B64991" w14:textId="77777777" w:rsidR="000378FC" w:rsidRDefault="000378FC" w:rsidP="00DA6C8F">
      <w:pPr>
        <w:rPr>
          <w:lang w:val="en-AT"/>
        </w:rPr>
      </w:pPr>
    </w:p>
    <w:p w14:paraId="7F6D031A" w14:textId="77777777" w:rsidR="00F109FE" w:rsidRDefault="00F109FE" w:rsidP="00DA6C8F">
      <w:pPr>
        <w:rPr>
          <w:lang w:val="en-AT"/>
        </w:rPr>
      </w:pPr>
    </w:p>
    <w:p w14:paraId="251ABAB9" w14:textId="0D79FF36" w:rsidR="00DA6C8F" w:rsidRDefault="00DA6C8F" w:rsidP="00DA6C8F">
      <w:pPr>
        <w:rPr>
          <w:lang w:val="en-AT"/>
        </w:rPr>
      </w:pPr>
    </w:p>
    <w:tbl>
      <w:tblPr>
        <w:tblStyle w:val="Tabellenraster"/>
        <w:tblpPr w:leftFromText="180" w:rightFromText="180" w:vertAnchor="text" w:horzAnchor="page" w:tblpX="2131" w:tblpY="393"/>
        <w:tblW w:w="0" w:type="auto"/>
        <w:tblLook w:val="04A0" w:firstRow="1" w:lastRow="0" w:firstColumn="1" w:lastColumn="0" w:noHBand="0" w:noVBand="1"/>
      </w:tblPr>
      <w:tblGrid>
        <w:gridCol w:w="355"/>
        <w:gridCol w:w="336"/>
        <w:gridCol w:w="347"/>
        <w:gridCol w:w="378"/>
      </w:tblGrid>
      <w:tr w:rsidR="00DA6C8F" w14:paraId="6D0DF623" w14:textId="77777777" w:rsidTr="00F20589">
        <w:tc>
          <w:tcPr>
            <w:tcW w:w="0" w:type="auto"/>
          </w:tcPr>
          <w:p w14:paraId="24A62E68" w14:textId="59218CD2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A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164F1643" w14:textId="42975353" w:rsid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v</w:t>
            </w:r>
          </w:p>
        </w:tc>
        <w:tc>
          <w:tcPr>
            <w:tcW w:w="0" w:type="auto"/>
          </w:tcPr>
          <w:p w14:paraId="7315D0F1" w14:textId="77777777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B</w:t>
            </w:r>
          </w:p>
        </w:tc>
        <w:tc>
          <w:tcPr>
            <w:tcW w:w="0" w:type="auto"/>
          </w:tcPr>
          <w:p w14:paraId="26FDAE21" w14:textId="77777777" w:rsidR="00DA6C8F" w:rsidRPr="00DA6C8F" w:rsidRDefault="00DA6C8F" w:rsidP="00F20589">
            <w:pPr>
              <w:jc w:val="left"/>
              <w:rPr>
                <w:lang w:val="en-AT"/>
              </w:rPr>
            </w:pPr>
            <w:r w:rsidRPr="00DA6C8F">
              <w:rPr>
                <w:lang w:val="en-AT"/>
              </w:rPr>
              <w:t>Q</w:t>
            </w:r>
          </w:p>
        </w:tc>
      </w:tr>
      <w:tr w:rsidR="00DA6C8F" w14:paraId="170B3146" w14:textId="77777777" w:rsidTr="001750E1">
        <w:tc>
          <w:tcPr>
            <w:tcW w:w="0" w:type="auto"/>
            <w:shd w:val="clear" w:color="auto" w:fill="92D050"/>
          </w:tcPr>
          <w:p w14:paraId="4BA887DD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bottom w:val="nil"/>
            </w:tcBorders>
          </w:tcPr>
          <w:p w14:paraId="1B70F989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5821C4D9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2289AEFF" w14:textId="77777777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526DD56D" w14:textId="77777777" w:rsidTr="005B2643">
        <w:tc>
          <w:tcPr>
            <w:tcW w:w="0" w:type="auto"/>
            <w:shd w:val="clear" w:color="auto" w:fill="92D050"/>
          </w:tcPr>
          <w:p w14:paraId="236E0C98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4FE5E59B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41A6429A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92D050"/>
          </w:tcPr>
          <w:p w14:paraId="2255D8E0" w14:textId="20BD240E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3CD59C23" w14:textId="77777777" w:rsidTr="005B2643">
        <w:tc>
          <w:tcPr>
            <w:tcW w:w="0" w:type="auto"/>
            <w:shd w:val="clear" w:color="auto" w:fill="D99594" w:themeFill="accent2" w:themeFillTint="99"/>
          </w:tcPr>
          <w:p w14:paraId="5AA19E72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0548722E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4750FE5D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093B23B5" w14:textId="5608042C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07259824" w14:textId="77777777" w:rsidTr="005B2643">
        <w:tc>
          <w:tcPr>
            <w:tcW w:w="0" w:type="auto"/>
            <w:shd w:val="clear" w:color="auto" w:fill="D99594" w:themeFill="accent2" w:themeFillTint="99"/>
          </w:tcPr>
          <w:p w14:paraId="69D3CC32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</w:tcBorders>
          </w:tcPr>
          <w:p w14:paraId="7D4D8010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2136E737" w14:textId="77777777" w:rsidR="00DA6C8F" w:rsidRPr="00DA6C8F" w:rsidRDefault="00DA6C8F" w:rsidP="00F20589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5250F721" w14:textId="77777777" w:rsidR="00DA6C8F" w:rsidRPr="00DA6C8F" w:rsidRDefault="00DA6C8F" w:rsidP="00F20589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p w14:paraId="1C407058" w14:textId="5514B1D0" w:rsidR="00DA6C8F" w:rsidRDefault="00DA6C8F" w:rsidP="00DA6C8F">
      <w:pPr>
        <w:pStyle w:val="Listenabsatz"/>
        <w:numPr>
          <w:ilvl w:val="0"/>
          <w:numId w:val="1"/>
        </w:numPr>
        <w:rPr>
          <w:lang w:val="en-AT"/>
        </w:rPr>
      </w:pPr>
    </w:p>
    <w:tbl>
      <w:tblPr>
        <w:tblStyle w:val="Tabellenraster"/>
        <w:tblpPr w:leftFromText="180" w:rightFromText="180" w:vertAnchor="text" w:horzAnchor="page" w:tblpX="3811" w:tblpY="59"/>
        <w:tblW w:w="0" w:type="auto"/>
        <w:tblLook w:val="04A0" w:firstRow="1" w:lastRow="0" w:firstColumn="1" w:lastColumn="0" w:noHBand="0" w:noVBand="1"/>
      </w:tblPr>
      <w:tblGrid>
        <w:gridCol w:w="903"/>
        <w:gridCol w:w="336"/>
        <w:gridCol w:w="423"/>
        <w:gridCol w:w="378"/>
      </w:tblGrid>
      <w:tr w:rsidR="00DA6C8F" w14:paraId="3F46931D" w14:textId="77777777" w:rsidTr="00DA6C8F">
        <w:tc>
          <w:tcPr>
            <w:tcW w:w="0" w:type="auto"/>
          </w:tcPr>
          <w:p w14:paraId="1DE6BBAB" w14:textId="0FCAEE0B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proofErr w:type="gramStart"/>
            <w:r>
              <w:rPr>
                <w:lang w:val="en-AT"/>
              </w:rPr>
              <w:t>( A</w:t>
            </w:r>
            <w:proofErr w:type="gramEnd"/>
            <w:r>
              <w:rPr>
                <w:lang w:val="en-AT"/>
              </w:rPr>
              <w:t xml:space="preserve"> v B)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7BA6118" w14:textId="599C11E1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^</w:t>
            </w:r>
          </w:p>
        </w:tc>
        <w:tc>
          <w:tcPr>
            <w:tcW w:w="0" w:type="auto"/>
          </w:tcPr>
          <w:p w14:paraId="042BA49F" w14:textId="57EE9845" w:rsidR="00DA6C8F" w:rsidRPr="00DA6C8F" w:rsidRDefault="00DA6C8F" w:rsidP="00DA6C8F">
            <w:pPr>
              <w:jc w:val="left"/>
              <w:rPr>
                <w:lang w:val="en-AT"/>
              </w:rPr>
            </w:pPr>
            <w:proofErr w:type="gramStart"/>
            <w:r>
              <w:rPr>
                <w:lang w:val="en-AT"/>
              </w:rPr>
              <w:t>!C</w:t>
            </w:r>
            <w:proofErr w:type="gramEnd"/>
          </w:p>
        </w:tc>
        <w:tc>
          <w:tcPr>
            <w:tcW w:w="0" w:type="auto"/>
          </w:tcPr>
          <w:p w14:paraId="19572581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 w:rsidRPr="00DA6C8F">
              <w:rPr>
                <w:lang w:val="en-AT"/>
              </w:rPr>
              <w:t>Q</w:t>
            </w:r>
          </w:p>
        </w:tc>
      </w:tr>
      <w:tr w:rsidR="00DA6C8F" w14:paraId="0C42165E" w14:textId="77777777" w:rsidTr="001750E1">
        <w:tc>
          <w:tcPr>
            <w:tcW w:w="0" w:type="auto"/>
            <w:shd w:val="clear" w:color="auto" w:fill="92D050"/>
          </w:tcPr>
          <w:p w14:paraId="1186A3CB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bottom w:val="nil"/>
            </w:tcBorders>
          </w:tcPr>
          <w:p w14:paraId="75465791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269A580E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92D050"/>
          </w:tcPr>
          <w:p w14:paraId="0A30C6AA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1F603EA3" w14:textId="77777777" w:rsidTr="005B2643">
        <w:tc>
          <w:tcPr>
            <w:tcW w:w="0" w:type="auto"/>
            <w:shd w:val="clear" w:color="auto" w:fill="92D050"/>
          </w:tcPr>
          <w:p w14:paraId="5E60C6E0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41BA5817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24D24698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31EAFFB3" w14:textId="7E7424FD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  <w:tr w:rsidR="00DA6C8F" w14:paraId="3F3690DD" w14:textId="77777777" w:rsidTr="005B2643">
        <w:tc>
          <w:tcPr>
            <w:tcW w:w="0" w:type="auto"/>
            <w:shd w:val="clear" w:color="auto" w:fill="D99594" w:themeFill="accent2" w:themeFillTint="99"/>
          </w:tcPr>
          <w:p w14:paraId="4A4FA711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6CC90553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92D050"/>
          </w:tcPr>
          <w:p w14:paraId="76DE2C4C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44565639" w14:textId="708BDF35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  <w:tr w:rsidR="00DA6C8F" w14:paraId="4B3192B2" w14:textId="77777777" w:rsidTr="005B2643">
        <w:tc>
          <w:tcPr>
            <w:tcW w:w="0" w:type="auto"/>
            <w:shd w:val="clear" w:color="auto" w:fill="D99594" w:themeFill="accent2" w:themeFillTint="99"/>
          </w:tcPr>
          <w:p w14:paraId="2B60450E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</w:tcBorders>
          </w:tcPr>
          <w:p w14:paraId="2745EA9A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4045D87B" w14:textId="77777777" w:rsidR="00DA6C8F" w:rsidRP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14:paraId="528ECBE9" w14:textId="77777777" w:rsidR="00DA6C8F" w:rsidRP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p w14:paraId="15F6612A" w14:textId="40FEF415" w:rsidR="00DA6C8F" w:rsidRDefault="00DA6C8F" w:rsidP="00DA6C8F">
      <w:pPr>
        <w:rPr>
          <w:lang w:val="en-AT"/>
        </w:rPr>
      </w:pPr>
    </w:p>
    <w:p w14:paraId="0FE69EFA" w14:textId="1D6D8C07" w:rsidR="00DA6C8F" w:rsidRDefault="00DA6C8F" w:rsidP="00DA6C8F">
      <w:pPr>
        <w:rPr>
          <w:lang w:val="en-AT"/>
        </w:rPr>
      </w:pPr>
    </w:p>
    <w:p w14:paraId="5C7963C2" w14:textId="38133FAC" w:rsidR="00575FCD" w:rsidRDefault="00575FCD" w:rsidP="00DA6C8F">
      <w:pPr>
        <w:rPr>
          <w:lang w:val="en-AT"/>
        </w:rPr>
      </w:pPr>
    </w:p>
    <w:p w14:paraId="44B29187" w14:textId="240CAE91" w:rsidR="00DA6C8F" w:rsidRDefault="00575FCD" w:rsidP="00DA6C8F">
      <w:pPr>
        <w:rPr>
          <w:lang w:val="en-AT"/>
        </w:rPr>
      </w:pPr>
      <w:r w:rsidRPr="00575FCD">
        <w:rPr>
          <w:lang w:val="en-AT"/>
        </w:rPr>
        <w:drawing>
          <wp:inline distT="0" distB="0" distL="0" distR="0" wp14:anchorId="2A72279D" wp14:editId="78666881">
            <wp:extent cx="3676650" cy="1802256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820" cy="18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pPr w:leftFromText="180" w:rightFromText="180" w:vertAnchor="text" w:horzAnchor="page" w:tblpX="2131" w:tblpY="393"/>
        <w:tblW w:w="0" w:type="auto"/>
        <w:tblLook w:val="04A0" w:firstRow="1" w:lastRow="0" w:firstColumn="1" w:lastColumn="0" w:noHBand="0" w:noVBand="1"/>
      </w:tblPr>
      <w:tblGrid>
        <w:gridCol w:w="355"/>
        <w:gridCol w:w="336"/>
        <w:gridCol w:w="347"/>
        <w:gridCol w:w="378"/>
      </w:tblGrid>
      <w:tr w:rsidR="00DA6C8F" w14:paraId="72156F4C" w14:textId="77777777" w:rsidTr="00DA6C8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969A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lastRenderedPageBreak/>
              <w:t>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7213" w14:textId="77777777" w:rsidR="00DA6C8F" w:rsidRDefault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44D4" w14:textId="77777777" w:rsidR="00DA6C8F" w:rsidRDefault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51A8" w14:textId="77777777" w:rsidR="00DA6C8F" w:rsidRDefault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Q</w:t>
            </w:r>
          </w:p>
        </w:tc>
      </w:tr>
      <w:tr w:rsidR="00DA6C8F" w14:paraId="5FD05D70" w14:textId="77777777" w:rsidTr="001750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5BAB93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D1EEB5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BF7A74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C9B924" w14:textId="77777777" w:rsidR="00DA6C8F" w:rsidRDefault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435B71A2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9D76D7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4F830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1121A5C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8A1BDA" w14:textId="77777777" w:rsidR="00DA6C8F" w:rsidRDefault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74C8481E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26231C02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64F7F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47BA7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187833" w14:textId="77777777" w:rsidR="00DA6C8F" w:rsidRDefault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5014637A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2839006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0A06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3426BD6" w14:textId="77777777" w:rsidR="00DA6C8F" w:rsidRDefault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62FBA8B" w14:textId="77777777" w:rsidR="00DA6C8F" w:rsidRDefault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p w14:paraId="52A85591" w14:textId="6E5EAEF4" w:rsidR="00DA6C8F" w:rsidRDefault="00DA6C8F" w:rsidP="00DA6C8F">
      <w:pPr>
        <w:pStyle w:val="Listenabsatz"/>
        <w:numPr>
          <w:ilvl w:val="0"/>
          <w:numId w:val="1"/>
        </w:numPr>
        <w:rPr>
          <w:lang w:val="en-AT"/>
        </w:rPr>
      </w:pPr>
    </w:p>
    <w:tbl>
      <w:tblPr>
        <w:tblStyle w:val="Tabellenraster"/>
        <w:tblpPr w:leftFromText="180" w:rightFromText="180" w:vertAnchor="text" w:horzAnchor="page" w:tblpX="3856" w:tblpY="79"/>
        <w:tblW w:w="0" w:type="auto"/>
        <w:tblLook w:val="04A0" w:firstRow="1" w:lastRow="0" w:firstColumn="1" w:lastColumn="0" w:noHBand="0" w:noVBand="1"/>
      </w:tblPr>
      <w:tblGrid>
        <w:gridCol w:w="355"/>
        <w:gridCol w:w="336"/>
        <w:gridCol w:w="347"/>
        <w:gridCol w:w="378"/>
      </w:tblGrid>
      <w:tr w:rsidR="00DA6C8F" w14:paraId="6A376DD3" w14:textId="77777777" w:rsidTr="00DA6C8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A9D1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9616" w14:textId="0AEA1F1A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^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97B1" w14:textId="77777777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4900" w14:textId="77777777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Q</w:t>
            </w:r>
          </w:p>
        </w:tc>
      </w:tr>
      <w:tr w:rsidR="00DA6C8F" w14:paraId="67915539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7D15E9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BE78D1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2DB66D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C5EE5" w14:textId="77777777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DA6C8F" w14:paraId="68347C2B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7F6A56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F3E09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59B9C1C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DC0CAE4" w14:textId="715D4B56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  <w:tr w:rsidR="00DA6C8F" w14:paraId="3C654634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08C7AD4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0DE7F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7492EB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035009C" w14:textId="21499303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  <w:tr w:rsidR="00DA6C8F" w14:paraId="47C87FE2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1442FCB4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47A0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3EF9B4D8" w14:textId="77777777" w:rsidR="00DA6C8F" w:rsidRDefault="00DA6C8F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0C9B95A5" w14:textId="77777777" w:rsidR="00DA6C8F" w:rsidRDefault="00DA6C8F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tbl>
      <w:tblPr>
        <w:tblStyle w:val="Tabellenraster"/>
        <w:tblpPr w:leftFromText="180" w:rightFromText="180" w:vertAnchor="text" w:horzAnchor="page" w:tblpX="5626" w:tblpY="109"/>
        <w:tblW w:w="0" w:type="auto"/>
        <w:tblLook w:val="04A0" w:firstRow="1" w:lastRow="0" w:firstColumn="1" w:lastColumn="0" w:noHBand="0" w:noVBand="1"/>
      </w:tblPr>
      <w:tblGrid>
        <w:gridCol w:w="927"/>
        <w:gridCol w:w="336"/>
        <w:gridCol w:w="938"/>
        <w:gridCol w:w="378"/>
      </w:tblGrid>
      <w:tr w:rsidR="00733125" w14:paraId="00038140" w14:textId="77777777" w:rsidTr="00DA6C8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55AE" w14:textId="24990883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proofErr w:type="gramStart"/>
            <w:r>
              <w:rPr>
                <w:lang w:val="en-AT"/>
              </w:rPr>
              <w:t>!(</w:t>
            </w:r>
            <w:proofErr w:type="gramEnd"/>
            <w:r>
              <w:rPr>
                <w:lang w:val="en-AT"/>
              </w:rPr>
              <w:t>A v B)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AD4F" w14:textId="27238EE8" w:rsidR="00733125" w:rsidRDefault="00733125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2E9" w14:textId="6CF5CDA7" w:rsidR="00733125" w:rsidRDefault="00733125" w:rsidP="00DA6C8F">
            <w:pPr>
              <w:jc w:val="left"/>
              <w:rPr>
                <w:lang w:val="en-AT"/>
              </w:rPr>
            </w:pPr>
            <w:proofErr w:type="gramStart"/>
            <w:r>
              <w:rPr>
                <w:lang w:val="en-AT"/>
              </w:rPr>
              <w:t>!(</w:t>
            </w:r>
            <w:proofErr w:type="gramEnd"/>
            <w:r>
              <w:rPr>
                <w:lang w:val="en-AT"/>
              </w:rPr>
              <w:t>A ^ 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2BDD" w14:textId="7E48CED2" w:rsidR="00733125" w:rsidRDefault="00733125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Q</w:t>
            </w:r>
          </w:p>
        </w:tc>
      </w:tr>
      <w:tr w:rsidR="00733125" w14:paraId="40855DD0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821E10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C80CEE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A4C1D7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4036" w14:textId="29E49126" w:rsidR="00733125" w:rsidRDefault="00733125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733125" w14:paraId="2E9E3A4E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6CDAB0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E81E2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5997CD0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561CDE" w14:textId="2BC87202" w:rsidR="00733125" w:rsidRDefault="00733125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733125" w14:paraId="0C4842F1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072F8B05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4F9A3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19AC3E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F1B20D" w14:textId="4181EB60" w:rsidR="00733125" w:rsidRDefault="00733125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T</w:t>
            </w:r>
          </w:p>
        </w:tc>
      </w:tr>
      <w:tr w:rsidR="00733125" w14:paraId="3E2C45A7" w14:textId="77777777" w:rsidTr="005B26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B3CBD17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F544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88430B5" w14:textId="77777777" w:rsidR="00733125" w:rsidRDefault="00733125" w:rsidP="00DA6C8F">
            <w:pPr>
              <w:pStyle w:val="Listenabsatz"/>
              <w:ind w:left="0"/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124D651A" w14:textId="2E92205A" w:rsidR="00733125" w:rsidRDefault="00733125" w:rsidP="00DA6C8F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F</w:t>
            </w:r>
          </w:p>
        </w:tc>
      </w:tr>
    </w:tbl>
    <w:p w14:paraId="416AB41C" w14:textId="43CA8FBE" w:rsidR="00DA6C8F" w:rsidRDefault="00DA6C8F" w:rsidP="00DA6C8F">
      <w:pPr>
        <w:rPr>
          <w:lang w:val="en-AT"/>
        </w:rPr>
      </w:pPr>
    </w:p>
    <w:p w14:paraId="4CF93DC5" w14:textId="10C38EED" w:rsidR="00733125" w:rsidRPr="00733125" w:rsidRDefault="00733125" w:rsidP="00733125">
      <w:pPr>
        <w:rPr>
          <w:lang w:val="en-AT"/>
        </w:rPr>
      </w:pPr>
    </w:p>
    <w:p w14:paraId="394EE434" w14:textId="22956B05" w:rsidR="00733125" w:rsidRDefault="00733125" w:rsidP="00733125">
      <w:pPr>
        <w:rPr>
          <w:lang w:val="en-AT"/>
        </w:rPr>
      </w:pPr>
    </w:p>
    <w:p w14:paraId="59376745" w14:textId="735D6D1A" w:rsidR="00733125" w:rsidRDefault="00733125" w:rsidP="00733125">
      <w:pPr>
        <w:rPr>
          <w:lang w:val="en-AT"/>
        </w:rPr>
      </w:pPr>
    </w:p>
    <w:p w14:paraId="4AD9FB7D" w14:textId="121CD6BB" w:rsidR="00C4473B" w:rsidRDefault="00C4473B" w:rsidP="00733125">
      <w:pPr>
        <w:rPr>
          <w:lang w:val="en-AT"/>
        </w:rPr>
      </w:pPr>
      <w:r w:rsidRPr="00C4473B">
        <w:rPr>
          <w:lang w:val="en-AT"/>
        </w:rPr>
        <w:drawing>
          <wp:inline distT="0" distB="0" distL="0" distR="0" wp14:anchorId="230AF446" wp14:editId="3AC31867">
            <wp:extent cx="3829050" cy="167816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796" cy="168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A2C8" w14:textId="4BD443EF" w:rsidR="0076039F" w:rsidRPr="00C4473B" w:rsidRDefault="00172C32" w:rsidP="00C4473B">
      <w:pPr>
        <w:pStyle w:val="Listenabsatz"/>
        <w:numPr>
          <w:ilvl w:val="0"/>
          <w:numId w:val="1"/>
        </w:numPr>
        <w:jc w:val="left"/>
        <w:rPr>
          <w:lang w:val="en-AT"/>
        </w:rPr>
      </w:pPr>
      <w:proofErr w:type="gramStart"/>
      <w:r>
        <w:rPr>
          <w:lang w:val="en-AT"/>
        </w:rPr>
        <w:t>!E</w:t>
      </w:r>
      <w:proofErr w:type="gramEnd"/>
      <w:r>
        <w:rPr>
          <w:lang w:val="en-AT"/>
        </w:rPr>
        <w:t>1 v !E2 = Q</w:t>
      </w:r>
    </w:p>
    <w:sectPr w:rsidR="0076039F" w:rsidRPr="00C4473B" w:rsidSect="006849AE">
      <w:headerReference w:type="default" r:id="rId15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4F145" w14:textId="77777777" w:rsidR="00DA6C8F" w:rsidRDefault="00DA6C8F" w:rsidP="00C02EF0">
      <w:pPr>
        <w:spacing w:after="0" w:line="240" w:lineRule="auto"/>
      </w:pPr>
      <w:r>
        <w:separator/>
      </w:r>
    </w:p>
  </w:endnote>
  <w:endnote w:type="continuationSeparator" w:id="0">
    <w:p w14:paraId="07F22807" w14:textId="77777777" w:rsidR="00DA6C8F" w:rsidRDefault="00DA6C8F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AE8C0" w14:textId="77777777" w:rsidR="00DA6C8F" w:rsidRDefault="00DA6C8F" w:rsidP="00C02EF0">
      <w:pPr>
        <w:spacing w:after="0" w:line="240" w:lineRule="auto"/>
      </w:pPr>
      <w:r>
        <w:separator/>
      </w:r>
    </w:p>
  </w:footnote>
  <w:footnote w:type="continuationSeparator" w:id="0">
    <w:p w14:paraId="78FE005F" w14:textId="77777777" w:rsidR="00DA6C8F" w:rsidRDefault="00DA6C8F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2E91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05C6686" wp14:editId="03D6042A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A06E1" w14:textId="77777777" w:rsidR="00C02EF0" w:rsidRDefault="00C4473B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C6686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44AA06E1" w14:textId="77777777" w:rsidR="00C02EF0" w:rsidRDefault="00733125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6A7ECC" wp14:editId="448F332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500D1097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A7ECC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500D1097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5CFD"/>
    <w:multiLevelType w:val="hybridMultilevel"/>
    <w:tmpl w:val="89DC29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174BA"/>
    <w:multiLevelType w:val="hybridMultilevel"/>
    <w:tmpl w:val="3738C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8F"/>
    <w:rsid w:val="0003044C"/>
    <w:rsid w:val="000378FC"/>
    <w:rsid w:val="0004411C"/>
    <w:rsid w:val="00055B14"/>
    <w:rsid w:val="00172C32"/>
    <w:rsid w:val="001750E1"/>
    <w:rsid w:val="001D38E2"/>
    <w:rsid w:val="00256FD6"/>
    <w:rsid w:val="00292AD3"/>
    <w:rsid w:val="00297ACA"/>
    <w:rsid w:val="002E610E"/>
    <w:rsid w:val="0032350B"/>
    <w:rsid w:val="0033252E"/>
    <w:rsid w:val="003D239E"/>
    <w:rsid w:val="003F6284"/>
    <w:rsid w:val="00497912"/>
    <w:rsid w:val="00507E29"/>
    <w:rsid w:val="00575FCD"/>
    <w:rsid w:val="005B2643"/>
    <w:rsid w:val="006849AE"/>
    <w:rsid w:val="0069670C"/>
    <w:rsid w:val="006C4557"/>
    <w:rsid w:val="006D1247"/>
    <w:rsid w:val="00733125"/>
    <w:rsid w:val="00733356"/>
    <w:rsid w:val="0076039F"/>
    <w:rsid w:val="007A7D3A"/>
    <w:rsid w:val="007C6B2B"/>
    <w:rsid w:val="009658E3"/>
    <w:rsid w:val="00970D90"/>
    <w:rsid w:val="009760B2"/>
    <w:rsid w:val="00A74162"/>
    <w:rsid w:val="00C02EF0"/>
    <w:rsid w:val="00C30AEB"/>
    <w:rsid w:val="00C434A5"/>
    <w:rsid w:val="00C4473B"/>
    <w:rsid w:val="00CA5F93"/>
    <w:rsid w:val="00CC3CE9"/>
    <w:rsid w:val="00DA6C8F"/>
    <w:rsid w:val="00DE2761"/>
    <w:rsid w:val="00DF19B9"/>
    <w:rsid w:val="00ED508B"/>
    <w:rsid w:val="00F1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94121C"/>
  <w15:docId w15:val="{03BF3129-CDCE-4A32-8CAF-018FD59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6C8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DA6C8F"/>
    <w:pPr>
      <w:ind w:left="720"/>
      <w:contextualSpacing/>
    </w:pPr>
  </w:style>
  <w:style w:type="table" w:styleId="Tabellenraster">
    <w:name w:val="Table Grid"/>
    <w:basedOn w:val="NormaleTabelle"/>
    <w:uiPriority w:val="59"/>
    <w:rsid w:val="00DA6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48D38E-7479-45F5-AD5E-F71F2CDC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Berufschule.dotx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-APC</dc:title>
  <dc:creator>Tim Hofmann</dc:creator>
  <cp:lastModifiedBy>Tim Hofmann</cp:lastModifiedBy>
  <cp:revision>23</cp:revision>
  <cp:lastPrinted>2019-05-06T06:02:00Z</cp:lastPrinted>
  <dcterms:created xsi:type="dcterms:W3CDTF">2021-04-06T11:47:00Z</dcterms:created>
  <dcterms:modified xsi:type="dcterms:W3CDTF">2021-04-06T13:09:00Z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