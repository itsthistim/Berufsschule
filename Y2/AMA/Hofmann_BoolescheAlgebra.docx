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1E516" w14:textId="4ED567A0" w:rsidR="00055B14" w:rsidRPr="00552B38" w:rsidRDefault="00552B38" w:rsidP="00CA5F93">
      <w:pPr>
        <w:pStyle w:val="Titel"/>
      </w:pPr>
      <w:r w:rsidRPr="00552B38">
        <w:t>Boolesche</w:t>
      </w:r>
      <w:r w:rsidR="00C26503" w:rsidRPr="00552B38">
        <w:t xml:space="preserve"> Algebra</w:t>
      </w:r>
    </w:p>
    <w:p w14:paraId="2C1B7A01" w14:textId="3F049F02" w:rsidR="00C26503" w:rsidRPr="00552B38" w:rsidRDefault="00C26503" w:rsidP="00C26503">
      <w:pPr>
        <w:pStyle w:val="berschrift1"/>
      </w:pPr>
      <w:r w:rsidRPr="00552B38">
        <w:t>Und-Verknüpfung Beispiel</w:t>
      </w:r>
      <w:r w:rsidR="00181292" w:rsidRPr="00552B38">
        <w:t xml:space="preserve"> (^)</w:t>
      </w:r>
    </w:p>
    <w:tbl>
      <w:tblPr>
        <w:tblStyle w:val="Gitternetztabelle1hellAkzent1"/>
        <w:tblpPr w:leftFromText="180" w:rightFromText="180" w:vertAnchor="text" w:horzAnchor="margin" w:tblpY="796"/>
        <w:tblW w:w="0" w:type="auto"/>
        <w:tblLook w:val="04A0" w:firstRow="1" w:lastRow="0" w:firstColumn="1" w:lastColumn="0" w:noHBand="0" w:noVBand="1"/>
      </w:tblPr>
      <w:tblGrid>
        <w:gridCol w:w="1367"/>
        <w:gridCol w:w="794"/>
        <w:gridCol w:w="1056"/>
      </w:tblGrid>
      <w:tr w:rsidR="00121966" w:rsidRPr="00552B38" w14:paraId="389E03C5" w14:textId="77777777" w:rsidTr="0012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FB065DD" w14:textId="7D204C1F" w:rsidR="00121966" w:rsidRPr="00552B38" w:rsidRDefault="00121966" w:rsidP="00121966">
            <w:r w:rsidRPr="00552B38">
              <w:t>Badehose</w:t>
            </w:r>
            <w:r w:rsidR="006458E1" w:rsidRPr="00552B38">
              <w:t xml:space="preserve"> ^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5D40B230" w14:textId="4AE84F9F" w:rsidR="00121966" w:rsidRPr="00552B38" w:rsidRDefault="00121966" w:rsidP="0012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warm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1600D2A7" w14:textId="1760E1E4" w:rsidR="00121966" w:rsidRPr="00552B38" w:rsidRDefault="00121966" w:rsidP="0012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Badesee</w:t>
            </w:r>
          </w:p>
        </w:tc>
      </w:tr>
      <w:tr w:rsidR="00121966" w:rsidRPr="00552B38" w14:paraId="42874C58" w14:textId="77777777" w:rsidTr="0012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9BBB59" w:themeFill="accent3"/>
          </w:tcPr>
          <w:p w14:paraId="76CB081E" w14:textId="77777777" w:rsidR="00121966" w:rsidRPr="00552B38" w:rsidRDefault="00121966" w:rsidP="00121966">
            <w:pPr>
              <w:rPr>
                <w:b w:val="0"/>
              </w:rPr>
            </w:pPr>
            <w:r w:rsidRPr="00552B38">
              <w:rPr>
                <w:b w:val="0"/>
              </w:rPr>
              <w:t>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9BBB59" w:themeFill="accent3"/>
          </w:tcPr>
          <w:p w14:paraId="6603659A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9BBB59" w:themeFill="accent3"/>
          </w:tcPr>
          <w:p w14:paraId="2B5DA4C8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</w:t>
            </w:r>
          </w:p>
        </w:tc>
      </w:tr>
      <w:tr w:rsidR="00121966" w:rsidRPr="00552B38" w14:paraId="5936799A" w14:textId="77777777" w:rsidTr="0012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9BBB59" w:themeFill="accent3"/>
          </w:tcPr>
          <w:p w14:paraId="5B88B4F1" w14:textId="77777777" w:rsidR="00121966" w:rsidRPr="00552B38" w:rsidRDefault="00121966" w:rsidP="00121966">
            <w:pPr>
              <w:rPr>
                <w:b w:val="0"/>
                <w:bCs w:val="0"/>
              </w:rPr>
            </w:pPr>
            <w:r w:rsidRPr="00552B38">
              <w:rPr>
                <w:b w:val="0"/>
                <w:bCs w:val="0"/>
              </w:rPr>
              <w:t>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0504D" w:themeFill="accent2"/>
          </w:tcPr>
          <w:p w14:paraId="26926DC0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F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0504D" w:themeFill="accent2"/>
          </w:tcPr>
          <w:p w14:paraId="5A891D50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F</w:t>
            </w:r>
          </w:p>
        </w:tc>
      </w:tr>
      <w:tr w:rsidR="00121966" w:rsidRPr="00552B38" w14:paraId="502F1ADA" w14:textId="77777777" w:rsidTr="0012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0504D" w:themeFill="accent2"/>
          </w:tcPr>
          <w:p w14:paraId="19E3E63C" w14:textId="77777777" w:rsidR="00121966" w:rsidRPr="00552B38" w:rsidRDefault="00121966" w:rsidP="00121966">
            <w:pPr>
              <w:rPr>
                <w:b w:val="0"/>
                <w:bCs w:val="0"/>
              </w:rPr>
            </w:pPr>
            <w:r w:rsidRPr="00552B38">
              <w:rPr>
                <w:b w:val="0"/>
                <w:bCs w:val="0"/>
              </w:rPr>
              <w:t>F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9BBB59" w:themeFill="accent3"/>
          </w:tcPr>
          <w:p w14:paraId="570444BE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0504D" w:themeFill="accent2"/>
          </w:tcPr>
          <w:p w14:paraId="59CE08A9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F</w:t>
            </w:r>
          </w:p>
        </w:tc>
      </w:tr>
      <w:tr w:rsidR="00121966" w:rsidRPr="00552B38" w14:paraId="5EEEE15B" w14:textId="77777777" w:rsidTr="0012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0504D" w:themeFill="accent2"/>
          </w:tcPr>
          <w:p w14:paraId="3A2606C5" w14:textId="77777777" w:rsidR="00121966" w:rsidRPr="00552B38" w:rsidRDefault="00121966" w:rsidP="00121966">
            <w:pPr>
              <w:rPr>
                <w:b w:val="0"/>
                <w:bCs w:val="0"/>
              </w:rPr>
            </w:pPr>
            <w:r w:rsidRPr="00552B38">
              <w:rPr>
                <w:b w:val="0"/>
                <w:bCs w:val="0"/>
              </w:rPr>
              <w:t>F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0504D" w:themeFill="accent2"/>
          </w:tcPr>
          <w:p w14:paraId="5FDE8AC8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F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0504D" w:themeFill="accent2"/>
          </w:tcPr>
          <w:p w14:paraId="777F04FA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F</w:t>
            </w:r>
          </w:p>
        </w:tc>
      </w:tr>
    </w:tbl>
    <w:tbl>
      <w:tblPr>
        <w:tblStyle w:val="Gitternetztabelle1hellAkzent1"/>
        <w:tblpPr w:leftFromText="180" w:rightFromText="180" w:vertAnchor="text" w:horzAnchor="page" w:tblpX="4782" w:tblpY="795"/>
        <w:tblW w:w="0" w:type="auto"/>
        <w:tblLook w:val="04A0" w:firstRow="1" w:lastRow="0" w:firstColumn="1" w:lastColumn="0" w:noHBand="0" w:noVBand="1"/>
      </w:tblPr>
      <w:tblGrid>
        <w:gridCol w:w="1193"/>
        <w:gridCol w:w="1415"/>
        <w:gridCol w:w="1361"/>
      </w:tblGrid>
      <w:tr w:rsidR="00121966" w:rsidRPr="00552B38" w14:paraId="68787E36" w14:textId="77777777" w:rsidTr="0012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6E7B735" w14:textId="5AE773AE" w:rsidR="00121966" w:rsidRPr="00552B38" w:rsidRDefault="00121966" w:rsidP="00121966">
            <w:r w:rsidRPr="00552B38">
              <w:t>Getankt</w:t>
            </w:r>
            <w:r w:rsidR="006458E1" w:rsidRPr="00552B38">
              <w:t xml:space="preserve"> ^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326C6A96" w14:textId="51F98E89" w:rsidR="00121966" w:rsidRPr="00552B38" w:rsidRDefault="00121966" w:rsidP="0012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Reifendruck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0441B990" w14:textId="4EDBDE8E" w:rsidR="00121966" w:rsidRPr="00552B38" w:rsidRDefault="00121966" w:rsidP="0012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Autofahren</w:t>
            </w:r>
          </w:p>
        </w:tc>
      </w:tr>
      <w:tr w:rsidR="00121966" w:rsidRPr="00552B38" w14:paraId="5117719F" w14:textId="77777777" w:rsidTr="0012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9BBB59" w:themeFill="accent3"/>
          </w:tcPr>
          <w:p w14:paraId="718EC098" w14:textId="77777777" w:rsidR="00121966" w:rsidRPr="00552B38" w:rsidRDefault="00121966" w:rsidP="00121966">
            <w:pPr>
              <w:rPr>
                <w:b w:val="0"/>
              </w:rPr>
            </w:pPr>
            <w:r w:rsidRPr="00552B38">
              <w:rPr>
                <w:b w:val="0"/>
              </w:rPr>
              <w:t>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9BBB59" w:themeFill="accent3"/>
          </w:tcPr>
          <w:p w14:paraId="0C7F8567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9BBB59" w:themeFill="accent3"/>
          </w:tcPr>
          <w:p w14:paraId="132D6F67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</w:t>
            </w:r>
          </w:p>
        </w:tc>
      </w:tr>
      <w:tr w:rsidR="00121966" w:rsidRPr="00552B38" w14:paraId="723ABD9F" w14:textId="77777777" w:rsidTr="0012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9BBB59" w:themeFill="accent3"/>
          </w:tcPr>
          <w:p w14:paraId="0B6ECB3D" w14:textId="77777777" w:rsidR="00121966" w:rsidRPr="00552B38" w:rsidRDefault="00121966" w:rsidP="00121966">
            <w:pPr>
              <w:rPr>
                <w:b w:val="0"/>
                <w:bCs w:val="0"/>
              </w:rPr>
            </w:pPr>
            <w:r w:rsidRPr="00552B38">
              <w:rPr>
                <w:b w:val="0"/>
                <w:bCs w:val="0"/>
              </w:rPr>
              <w:t>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0504D" w:themeFill="accent2"/>
          </w:tcPr>
          <w:p w14:paraId="34779AE8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F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0504D" w:themeFill="accent2"/>
          </w:tcPr>
          <w:p w14:paraId="6B7E9583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F</w:t>
            </w:r>
          </w:p>
        </w:tc>
      </w:tr>
      <w:tr w:rsidR="00121966" w:rsidRPr="00552B38" w14:paraId="79120169" w14:textId="77777777" w:rsidTr="0012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0504D" w:themeFill="accent2"/>
          </w:tcPr>
          <w:p w14:paraId="5289607E" w14:textId="77777777" w:rsidR="00121966" w:rsidRPr="00552B38" w:rsidRDefault="00121966" w:rsidP="00121966">
            <w:pPr>
              <w:rPr>
                <w:b w:val="0"/>
                <w:bCs w:val="0"/>
              </w:rPr>
            </w:pPr>
            <w:r w:rsidRPr="00552B38">
              <w:rPr>
                <w:b w:val="0"/>
                <w:bCs w:val="0"/>
              </w:rPr>
              <w:t>F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9BBB59" w:themeFill="accent3"/>
          </w:tcPr>
          <w:p w14:paraId="7B47929E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0504D" w:themeFill="accent2"/>
          </w:tcPr>
          <w:p w14:paraId="03D0B73B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F</w:t>
            </w:r>
          </w:p>
        </w:tc>
      </w:tr>
      <w:tr w:rsidR="00121966" w:rsidRPr="00552B38" w14:paraId="10E63A91" w14:textId="77777777" w:rsidTr="0012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0504D" w:themeFill="accent2"/>
          </w:tcPr>
          <w:p w14:paraId="42CD1513" w14:textId="77777777" w:rsidR="00121966" w:rsidRPr="00552B38" w:rsidRDefault="00121966" w:rsidP="00121966">
            <w:pPr>
              <w:rPr>
                <w:b w:val="0"/>
                <w:bCs w:val="0"/>
              </w:rPr>
            </w:pPr>
            <w:r w:rsidRPr="00552B38">
              <w:rPr>
                <w:b w:val="0"/>
                <w:bCs w:val="0"/>
              </w:rPr>
              <w:t>F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0504D" w:themeFill="accent2"/>
          </w:tcPr>
          <w:p w14:paraId="50AE6486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F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0504D" w:themeFill="accent2"/>
          </w:tcPr>
          <w:p w14:paraId="4D5354BA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F</w:t>
            </w:r>
          </w:p>
        </w:tc>
      </w:tr>
    </w:tbl>
    <w:p w14:paraId="161C9E01" w14:textId="5000E379" w:rsidR="00181292" w:rsidRPr="00552B38" w:rsidRDefault="00181292" w:rsidP="00181292">
      <w:pPr>
        <w:jc w:val="left"/>
      </w:pPr>
      <w:r w:rsidRPr="00552B38">
        <w:t xml:space="preserve"> </w:t>
      </w:r>
      <w:r w:rsidR="00C26503" w:rsidRPr="00552B38">
        <w:t xml:space="preserve">Badehose ^ warmes Wetter </w:t>
      </w:r>
      <w:r w:rsidR="00C26503" w:rsidRPr="00552B38">
        <w:sym w:font="Wingdings" w:char="F0E0"/>
      </w:r>
      <w:r w:rsidR="00C26503" w:rsidRPr="00552B38">
        <w:t xml:space="preserve"> Gehe zum Badesee</w:t>
      </w:r>
      <w:r w:rsidRPr="00552B38">
        <w:br/>
        <w:t xml:space="preserve">Tank voll ^ Reifendruck passt </w:t>
      </w:r>
      <w:r w:rsidRPr="00552B38">
        <w:sym w:font="Wingdings" w:char="F0E0"/>
      </w:r>
      <w:r w:rsidRPr="00552B38">
        <w:t xml:space="preserve"> Fahre mit dem Auto</w:t>
      </w:r>
    </w:p>
    <w:p w14:paraId="150300F8" w14:textId="1A79B316" w:rsidR="00C26503" w:rsidRPr="00552B38" w:rsidRDefault="00C26503" w:rsidP="00C26503"/>
    <w:p w14:paraId="49D818FA" w14:textId="0242FB54" w:rsidR="00181292" w:rsidRPr="00552B38" w:rsidRDefault="00181292" w:rsidP="00C26503"/>
    <w:p w14:paraId="5EB06416" w14:textId="77777777" w:rsidR="00181292" w:rsidRPr="00552B38" w:rsidRDefault="00181292" w:rsidP="00C26503"/>
    <w:p w14:paraId="5AF284A0" w14:textId="00B9468F" w:rsidR="00C26503" w:rsidRPr="00552B38" w:rsidRDefault="00C26503" w:rsidP="00C26503">
      <w:pPr>
        <w:pStyle w:val="berschrift1"/>
      </w:pPr>
      <w:r w:rsidRPr="00552B38">
        <w:t>Oder-Verknüpfung Beispiel</w:t>
      </w:r>
      <w:r w:rsidR="00181292" w:rsidRPr="00552B38">
        <w:t xml:space="preserve"> (v)</w:t>
      </w:r>
    </w:p>
    <w:tbl>
      <w:tblPr>
        <w:tblStyle w:val="Gitternetztabelle1hellAkzent1"/>
        <w:tblpPr w:leftFromText="180" w:rightFromText="180" w:vertAnchor="text" w:horzAnchor="margin" w:tblpY="809"/>
        <w:tblW w:w="0" w:type="auto"/>
        <w:tblLook w:val="04A0" w:firstRow="1" w:lastRow="0" w:firstColumn="1" w:lastColumn="0" w:noHBand="0" w:noVBand="1"/>
      </w:tblPr>
      <w:tblGrid>
        <w:gridCol w:w="1361"/>
        <w:gridCol w:w="1228"/>
        <w:gridCol w:w="1056"/>
      </w:tblGrid>
      <w:tr w:rsidR="00F16382" w:rsidRPr="00552B38" w14:paraId="4C20B178" w14:textId="77777777" w:rsidTr="0012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62BEC75" w14:textId="4FA75E5D" w:rsidR="00121966" w:rsidRPr="00552B38" w:rsidRDefault="00121966" w:rsidP="00121966">
            <w:r w:rsidRPr="00552B38">
              <w:t>Badehose</w:t>
            </w:r>
            <w:r w:rsidR="006458E1" w:rsidRPr="00552B38">
              <w:t xml:space="preserve"> v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3E1B3CD7" w14:textId="4AA5CF09" w:rsidR="00121966" w:rsidRPr="00552B38" w:rsidRDefault="00121966" w:rsidP="0012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Liegestuhl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35F9D302" w14:textId="00CC5940" w:rsidR="00121966" w:rsidRPr="00552B38" w:rsidRDefault="00121966" w:rsidP="0012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Badesee</w:t>
            </w:r>
          </w:p>
        </w:tc>
      </w:tr>
      <w:tr w:rsidR="00121966" w:rsidRPr="00552B38" w14:paraId="56D5FDC7" w14:textId="77777777" w:rsidTr="0012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9BBB59" w:themeFill="accent3"/>
          </w:tcPr>
          <w:p w14:paraId="1D4515D9" w14:textId="77777777" w:rsidR="00121966" w:rsidRPr="00552B38" w:rsidRDefault="00121966" w:rsidP="00121966">
            <w:pPr>
              <w:rPr>
                <w:b w:val="0"/>
              </w:rPr>
            </w:pPr>
            <w:r w:rsidRPr="00552B38">
              <w:rPr>
                <w:b w:val="0"/>
              </w:rPr>
              <w:t>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9BBB59" w:themeFill="accent3"/>
          </w:tcPr>
          <w:p w14:paraId="7E63E3B8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9BBB59" w:themeFill="accent3"/>
          </w:tcPr>
          <w:p w14:paraId="59240B65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</w:t>
            </w:r>
          </w:p>
        </w:tc>
      </w:tr>
      <w:tr w:rsidR="00121966" w:rsidRPr="00552B38" w14:paraId="59139DCC" w14:textId="77777777" w:rsidTr="0012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9BBB59" w:themeFill="accent3"/>
          </w:tcPr>
          <w:p w14:paraId="6A759E32" w14:textId="77777777" w:rsidR="00121966" w:rsidRPr="00552B38" w:rsidRDefault="00121966" w:rsidP="00121966">
            <w:pPr>
              <w:rPr>
                <w:b w:val="0"/>
                <w:bCs w:val="0"/>
              </w:rPr>
            </w:pPr>
            <w:r w:rsidRPr="00552B38">
              <w:rPr>
                <w:b w:val="0"/>
                <w:bCs w:val="0"/>
              </w:rPr>
              <w:t>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0504D" w:themeFill="accent2"/>
          </w:tcPr>
          <w:p w14:paraId="3D42DB60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F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9BBB59" w:themeFill="accent3"/>
          </w:tcPr>
          <w:p w14:paraId="48E6CB57" w14:textId="2525629A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</w:t>
            </w:r>
          </w:p>
        </w:tc>
      </w:tr>
      <w:tr w:rsidR="00121966" w:rsidRPr="00552B38" w14:paraId="5C03A30A" w14:textId="77777777" w:rsidTr="0012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0504D" w:themeFill="accent2"/>
          </w:tcPr>
          <w:p w14:paraId="6099891A" w14:textId="77777777" w:rsidR="00121966" w:rsidRPr="00552B38" w:rsidRDefault="00121966" w:rsidP="00121966">
            <w:pPr>
              <w:rPr>
                <w:b w:val="0"/>
                <w:bCs w:val="0"/>
              </w:rPr>
            </w:pPr>
            <w:r w:rsidRPr="00552B38">
              <w:rPr>
                <w:b w:val="0"/>
                <w:bCs w:val="0"/>
              </w:rPr>
              <w:t>F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9BBB59" w:themeFill="accent3"/>
          </w:tcPr>
          <w:p w14:paraId="7D2D9D28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9BBB59" w:themeFill="accent3"/>
          </w:tcPr>
          <w:p w14:paraId="59F30B41" w14:textId="2990AFF1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</w:t>
            </w:r>
          </w:p>
        </w:tc>
      </w:tr>
      <w:tr w:rsidR="00121966" w:rsidRPr="00552B38" w14:paraId="72D82564" w14:textId="77777777" w:rsidTr="0012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0504D" w:themeFill="accent2"/>
          </w:tcPr>
          <w:p w14:paraId="12929C17" w14:textId="77777777" w:rsidR="00121966" w:rsidRPr="00552B38" w:rsidRDefault="00121966" w:rsidP="00121966">
            <w:pPr>
              <w:rPr>
                <w:b w:val="0"/>
                <w:bCs w:val="0"/>
              </w:rPr>
            </w:pPr>
            <w:r w:rsidRPr="00552B38">
              <w:rPr>
                <w:b w:val="0"/>
                <w:bCs w:val="0"/>
              </w:rPr>
              <w:t>F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0504D" w:themeFill="accent2"/>
          </w:tcPr>
          <w:p w14:paraId="1D7ACF96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F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0504D" w:themeFill="accent2"/>
          </w:tcPr>
          <w:p w14:paraId="0B7A6DEF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F</w:t>
            </w:r>
          </w:p>
        </w:tc>
      </w:tr>
    </w:tbl>
    <w:p w14:paraId="39706725" w14:textId="668A3AB2" w:rsidR="00181292" w:rsidRPr="00552B38" w:rsidRDefault="00181292" w:rsidP="00181292">
      <w:pPr>
        <w:jc w:val="left"/>
      </w:pPr>
      <w:r w:rsidRPr="00552B38">
        <w:t xml:space="preserve">Badehose v Liegestuhl </w:t>
      </w:r>
      <w:r w:rsidRPr="00552B38">
        <w:sym w:font="Wingdings" w:char="F0E0"/>
      </w:r>
      <w:r w:rsidRPr="00552B38">
        <w:t xml:space="preserve"> Gehe zum Badesee</w:t>
      </w:r>
      <w:r w:rsidRPr="00552B38">
        <w:br/>
      </w:r>
      <w:r w:rsidR="00F16382" w:rsidRPr="00552B38">
        <w:t>Regen</w:t>
      </w:r>
      <w:r w:rsidRPr="00552B38">
        <w:t xml:space="preserve"> v </w:t>
      </w:r>
      <w:r w:rsidR="00F16382" w:rsidRPr="00552B38">
        <w:t>Undichter Gartenschlauch</w:t>
      </w:r>
      <w:r w:rsidRPr="00552B38">
        <w:t xml:space="preserve"> </w:t>
      </w:r>
      <w:r w:rsidRPr="00552B38">
        <w:sym w:font="Wingdings" w:char="F0E0"/>
      </w:r>
      <w:r w:rsidRPr="00552B38">
        <w:t xml:space="preserve"> </w:t>
      </w:r>
      <w:r w:rsidR="00F16382" w:rsidRPr="00552B38">
        <w:t>alles nass</w:t>
      </w:r>
    </w:p>
    <w:tbl>
      <w:tblPr>
        <w:tblStyle w:val="Gitternetztabelle1hellAkzent1"/>
        <w:tblpPr w:leftFromText="180" w:rightFromText="180" w:vertAnchor="text" w:horzAnchor="page" w:tblpX="5473" w:tblpY="-18"/>
        <w:tblW w:w="0" w:type="auto"/>
        <w:tblLook w:val="04A0" w:firstRow="1" w:lastRow="0" w:firstColumn="1" w:lastColumn="0" w:noHBand="0" w:noVBand="1"/>
      </w:tblPr>
      <w:tblGrid>
        <w:gridCol w:w="1004"/>
        <w:gridCol w:w="1766"/>
        <w:gridCol w:w="685"/>
      </w:tblGrid>
      <w:tr w:rsidR="00552B38" w:rsidRPr="00552B38" w14:paraId="7222A8BD" w14:textId="77777777" w:rsidTr="00F16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312E52F" w14:textId="2AF799A0" w:rsidR="00F16382" w:rsidRPr="00552B38" w:rsidRDefault="00F16382" w:rsidP="00F16382">
            <w:r w:rsidRPr="00552B38">
              <w:t>Regen</w:t>
            </w:r>
            <w:r w:rsidR="006458E1" w:rsidRPr="00552B38">
              <w:t xml:space="preserve"> v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66EF3348" w14:textId="77777777" w:rsidR="00F16382" w:rsidRPr="00552B38" w:rsidRDefault="00F16382" w:rsidP="00F16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Gartenschlauch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018F50FD" w14:textId="77777777" w:rsidR="00F16382" w:rsidRPr="00552B38" w:rsidRDefault="00F16382" w:rsidP="00F16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Nass</w:t>
            </w:r>
          </w:p>
        </w:tc>
      </w:tr>
      <w:tr w:rsidR="00F16382" w:rsidRPr="00552B38" w14:paraId="23AE3BCF" w14:textId="77777777" w:rsidTr="00F1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9BBB59" w:themeFill="accent3"/>
          </w:tcPr>
          <w:p w14:paraId="36B048A8" w14:textId="77777777" w:rsidR="00F16382" w:rsidRPr="00552B38" w:rsidRDefault="00F16382" w:rsidP="00F16382">
            <w:pPr>
              <w:rPr>
                <w:b w:val="0"/>
              </w:rPr>
            </w:pPr>
            <w:r w:rsidRPr="00552B38">
              <w:rPr>
                <w:b w:val="0"/>
              </w:rPr>
              <w:t>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9BBB59" w:themeFill="accent3"/>
          </w:tcPr>
          <w:p w14:paraId="23E02CED" w14:textId="77777777" w:rsidR="00F16382" w:rsidRPr="00552B38" w:rsidRDefault="00F16382" w:rsidP="00F1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9BBB59" w:themeFill="accent3"/>
          </w:tcPr>
          <w:p w14:paraId="6A28360B" w14:textId="77777777" w:rsidR="00F16382" w:rsidRPr="00552B38" w:rsidRDefault="00F16382" w:rsidP="00F1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</w:t>
            </w:r>
          </w:p>
        </w:tc>
      </w:tr>
      <w:tr w:rsidR="00F16382" w:rsidRPr="00552B38" w14:paraId="608F27E0" w14:textId="77777777" w:rsidTr="00F1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9BBB59" w:themeFill="accent3"/>
          </w:tcPr>
          <w:p w14:paraId="6E3938AE" w14:textId="77777777" w:rsidR="00F16382" w:rsidRPr="00552B38" w:rsidRDefault="00F16382" w:rsidP="00F16382">
            <w:pPr>
              <w:rPr>
                <w:b w:val="0"/>
                <w:bCs w:val="0"/>
              </w:rPr>
            </w:pPr>
            <w:r w:rsidRPr="00552B38">
              <w:rPr>
                <w:b w:val="0"/>
                <w:bCs w:val="0"/>
              </w:rPr>
              <w:t>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0504D" w:themeFill="accent2"/>
          </w:tcPr>
          <w:p w14:paraId="24406C2A" w14:textId="77777777" w:rsidR="00F16382" w:rsidRPr="00552B38" w:rsidRDefault="00F16382" w:rsidP="00F1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F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9BBB59" w:themeFill="accent3"/>
          </w:tcPr>
          <w:p w14:paraId="568251F6" w14:textId="2C6326FF" w:rsidR="00F16382" w:rsidRPr="00552B38" w:rsidRDefault="00F16382" w:rsidP="00F1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</w:t>
            </w:r>
          </w:p>
        </w:tc>
      </w:tr>
      <w:tr w:rsidR="00F16382" w:rsidRPr="00552B38" w14:paraId="6AB129DD" w14:textId="77777777" w:rsidTr="00F1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0504D" w:themeFill="accent2"/>
          </w:tcPr>
          <w:p w14:paraId="6EF9B096" w14:textId="77777777" w:rsidR="00F16382" w:rsidRPr="00552B38" w:rsidRDefault="00F16382" w:rsidP="00F16382">
            <w:pPr>
              <w:rPr>
                <w:b w:val="0"/>
                <w:bCs w:val="0"/>
              </w:rPr>
            </w:pPr>
            <w:r w:rsidRPr="00552B38">
              <w:rPr>
                <w:b w:val="0"/>
                <w:bCs w:val="0"/>
              </w:rPr>
              <w:t>F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9BBB59" w:themeFill="accent3"/>
          </w:tcPr>
          <w:p w14:paraId="7BF86020" w14:textId="77777777" w:rsidR="00F16382" w:rsidRPr="00552B38" w:rsidRDefault="00F16382" w:rsidP="00F1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9BBB59" w:themeFill="accent3"/>
          </w:tcPr>
          <w:p w14:paraId="028CB2BA" w14:textId="75607D9B" w:rsidR="00F16382" w:rsidRPr="00552B38" w:rsidRDefault="00F16382" w:rsidP="00F1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</w:t>
            </w:r>
          </w:p>
        </w:tc>
      </w:tr>
      <w:tr w:rsidR="00F16382" w:rsidRPr="00552B38" w14:paraId="6FB0978A" w14:textId="77777777" w:rsidTr="00F1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0504D" w:themeFill="accent2"/>
          </w:tcPr>
          <w:p w14:paraId="299FE825" w14:textId="77777777" w:rsidR="00F16382" w:rsidRPr="00552B38" w:rsidRDefault="00F16382" w:rsidP="00F16382">
            <w:pPr>
              <w:rPr>
                <w:b w:val="0"/>
                <w:bCs w:val="0"/>
              </w:rPr>
            </w:pPr>
            <w:r w:rsidRPr="00552B38">
              <w:rPr>
                <w:b w:val="0"/>
                <w:bCs w:val="0"/>
              </w:rPr>
              <w:t>F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0504D" w:themeFill="accent2"/>
          </w:tcPr>
          <w:p w14:paraId="76998A49" w14:textId="77777777" w:rsidR="00F16382" w:rsidRPr="00552B38" w:rsidRDefault="00F16382" w:rsidP="00F1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F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0504D" w:themeFill="accent2"/>
          </w:tcPr>
          <w:p w14:paraId="7B5B1138" w14:textId="77777777" w:rsidR="00F16382" w:rsidRPr="00552B38" w:rsidRDefault="00F16382" w:rsidP="00F1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F</w:t>
            </w:r>
          </w:p>
        </w:tc>
      </w:tr>
    </w:tbl>
    <w:p w14:paraId="71B91A03" w14:textId="77777777" w:rsidR="00121966" w:rsidRPr="00552B38" w:rsidRDefault="00121966" w:rsidP="00C26503"/>
    <w:p w14:paraId="581883BC" w14:textId="3F829D96" w:rsidR="00181292" w:rsidRPr="00552B38" w:rsidRDefault="00181292" w:rsidP="00C26503"/>
    <w:p w14:paraId="10E4589D" w14:textId="23283FB3" w:rsidR="00181292" w:rsidRPr="00552B38" w:rsidRDefault="00181292" w:rsidP="00C26503"/>
    <w:p w14:paraId="5A208680" w14:textId="3E7D6B4C" w:rsidR="00181292" w:rsidRPr="00552B38" w:rsidRDefault="00181292" w:rsidP="00181292">
      <w:pPr>
        <w:pStyle w:val="berschrift1"/>
      </w:pPr>
      <w:r w:rsidRPr="00552B38">
        <w:t>Und- / Oder-Verknüpfung mit einem nicht (!)</w:t>
      </w:r>
    </w:p>
    <w:p w14:paraId="6C8A0C1D" w14:textId="5DE8D0EF" w:rsidR="00181292" w:rsidRPr="00552B38" w:rsidRDefault="00121966" w:rsidP="00181292">
      <w:pPr>
        <w:jc w:val="left"/>
      </w:pPr>
      <w:r w:rsidRPr="00552B38">
        <w:t>Badehose</w:t>
      </w:r>
      <w:r w:rsidR="00181292" w:rsidRPr="00552B38">
        <w:t xml:space="preserve"> ^ !(</w:t>
      </w:r>
      <w:r w:rsidRPr="00552B38">
        <w:t>Regen</w:t>
      </w:r>
      <w:r w:rsidR="00181292" w:rsidRPr="00552B38">
        <w:t xml:space="preserve">) </w:t>
      </w:r>
      <w:r w:rsidR="00181292" w:rsidRPr="00552B38">
        <w:sym w:font="Wingdings" w:char="F0E0"/>
      </w:r>
      <w:r w:rsidR="00181292" w:rsidRPr="00552B38">
        <w:t xml:space="preserve"> </w:t>
      </w:r>
      <w:r w:rsidRPr="00552B38">
        <w:t>Gehe zum Badesee</w:t>
      </w:r>
      <w:r w:rsidR="00181292" w:rsidRPr="00552B38">
        <w:br/>
        <w:t>!(Tank voll) v !(</w:t>
      </w:r>
      <w:r w:rsidR="00181292" w:rsidRPr="00552B38">
        <w:t>Reifendruck</w:t>
      </w:r>
      <w:r w:rsidR="00181292" w:rsidRPr="00552B38">
        <w:t xml:space="preserve"> passt)</w:t>
      </w:r>
      <w:r w:rsidR="00181292" w:rsidRPr="00552B38">
        <w:sym w:font="Wingdings" w:char="F0E0"/>
      </w:r>
      <w:r w:rsidR="00181292" w:rsidRPr="00552B38">
        <w:t xml:space="preserve"> Fahre zu Tankstelle</w:t>
      </w:r>
    </w:p>
    <w:tbl>
      <w:tblPr>
        <w:tblStyle w:val="Gitternetztabelle1hellAkzent1"/>
        <w:tblpPr w:leftFromText="180" w:rightFromText="180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1367"/>
        <w:gridCol w:w="914"/>
        <w:gridCol w:w="1056"/>
      </w:tblGrid>
      <w:tr w:rsidR="00552B38" w:rsidRPr="00552B38" w14:paraId="0CFA9B00" w14:textId="77777777" w:rsidTr="00121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D1C039C" w14:textId="32A642D3" w:rsidR="00121966" w:rsidRPr="00552B38" w:rsidRDefault="00F16382" w:rsidP="00121966">
            <w:r w:rsidRPr="00552B38">
              <w:t>Badehose</w:t>
            </w:r>
            <w:r w:rsidR="0085557A" w:rsidRPr="00552B38">
              <w:t xml:space="preserve"> ^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16C35363" w14:textId="61982447" w:rsidR="00121966" w:rsidRPr="00552B38" w:rsidRDefault="00F16382" w:rsidP="0012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!Regen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5E62BD07" w14:textId="15663458" w:rsidR="00121966" w:rsidRPr="00552B38" w:rsidRDefault="00F16382" w:rsidP="00121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Badesee</w:t>
            </w:r>
          </w:p>
        </w:tc>
      </w:tr>
      <w:tr w:rsidR="00F16382" w:rsidRPr="00552B38" w14:paraId="593631E6" w14:textId="77777777" w:rsidTr="0012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9BBB59" w:themeFill="accent3"/>
          </w:tcPr>
          <w:p w14:paraId="0519003B" w14:textId="77777777" w:rsidR="00121966" w:rsidRPr="00552B38" w:rsidRDefault="00121966" w:rsidP="00121966">
            <w:pPr>
              <w:rPr>
                <w:b w:val="0"/>
              </w:rPr>
            </w:pPr>
            <w:r w:rsidRPr="00552B38">
              <w:rPr>
                <w:b w:val="0"/>
              </w:rPr>
              <w:t>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9BBB59" w:themeFill="accent3"/>
          </w:tcPr>
          <w:p w14:paraId="2B2A97E0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9BBB59" w:themeFill="accent3"/>
          </w:tcPr>
          <w:p w14:paraId="1C1127F2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</w:t>
            </w:r>
          </w:p>
        </w:tc>
      </w:tr>
      <w:tr w:rsidR="00121966" w:rsidRPr="00552B38" w14:paraId="77EAC3B8" w14:textId="77777777" w:rsidTr="0012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9BBB59" w:themeFill="accent3"/>
          </w:tcPr>
          <w:p w14:paraId="0F252D3C" w14:textId="77777777" w:rsidR="00121966" w:rsidRPr="00552B38" w:rsidRDefault="00121966" w:rsidP="00121966">
            <w:pPr>
              <w:rPr>
                <w:b w:val="0"/>
                <w:bCs w:val="0"/>
              </w:rPr>
            </w:pPr>
            <w:r w:rsidRPr="00552B38">
              <w:rPr>
                <w:b w:val="0"/>
                <w:bCs w:val="0"/>
              </w:rPr>
              <w:t>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0504D" w:themeFill="accent2"/>
          </w:tcPr>
          <w:p w14:paraId="204500C2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F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0504D" w:themeFill="accent2"/>
          </w:tcPr>
          <w:p w14:paraId="123AE187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F</w:t>
            </w:r>
          </w:p>
        </w:tc>
      </w:tr>
      <w:tr w:rsidR="00121966" w:rsidRPr="00552B38" w14:paraId="6842FF5B" w14:textId="77777777" w:rsidTr="0012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0504D" w:themeFill="accent2"/>
          </w:tcPr>
          <w:p w14:paraId="04635538" w14:textId="77777777" w:rsidR="00121966" w:rsidRPr="00552B38" w:rsidRDefault="00121966" w:rsidP="00121966">
            <w:pPr>
              <w:rPr>
                <w:b w:val="0"/>
                <w:bCs w:val="0"/>
              </w:rPr>
            </w:pPr>
            <w:r w:rsidRPr="00552B38">
              <w:rPr>
                <w:b w:val="0"/>
                <w:bCs w:val="0"/>
              </w:rPr>
              <w:t>F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9BBB59" w:themeFill="accent3"/>
          </w:tcPr>
          <w:p w14:paraId="71C9040E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0504D" w:themeFill="accent2"/>
          </w:tcPr>
          <w:p w14:paraId="47AD8E90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F</w:t>
            </w:r>
          </w:p>
        </w:tc>
      </w:tr>
      <w:tr w:rsidR="00121966" w:rsidRPr="00552B38" w14:paraId="4DE36BDE" w14:textId="77777777" w:rsidTr="001219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0504D" w:themeFill="accent2"/>
          </w:tcPr>
          <w:p w14:paraId="6D4B261D" w14:textId="77777777" w:rsidR="00121966" w:rsidRPr="00552B38" w:rsidRDefault="00121966" w:rsidP="00121966">
            <w:pPr>
              <w:rPr>
                <w:b w:val="0"/>
                <w:bCs w:val="0"/>
              </w:rPr>
            </w:pPr>
            <w:r w:rsidRPr="00552B38">
              <w:rPr>
                <w:b w:val="0"/>
                <w:bCs w:val="0"/>
              </w:rPr>
              <w:t>F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0504D" w:themeFill="accent2"/>
          </w:tcPr>
          <w:p w14:paraId="7702217D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F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0504D" w:themeFill="accent2"/>
          </w:tcPr>
          <w:p w14:paraId="27CBBB76" w14:textId="77777777" w:rsidR="00121966" w:rsidRPr="00552B38" w:rsidRDefault="00121966" w:rsidP="0012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F</w:t>
            </w:r>
          </w:p>
        </w:tc>
      </w:tr>
    </w:tbl>
    <w:tbl>
      <w:tblPr>
        <w:tblStyle w:val="Gitternetztabelle1hellAkzent1"/>
        <w:tblpPr w:leftFromText="180" w:rightFromText="180" w:vertAnchor="text" w:horzAnchor="page" w:tblpX="5196" w:tblpY="29"/>
        <w:tblW w:w="0" w:type="auto"/>
        <w:tblLook w:val="04A0" w:firstRow="1" w:lastRow="0" w:firstColumn="1" w:lastColumn="0" w:noHBand="0" w:noVBand="1"/>
      </w:tblPr>
      <w:tblGrid>
        <w:gridCol w:w="1265"/>
        <w:gridCol w:w="1494"/>
        <w:gridCol w:w="1236"/>
      </w:tblGrid>
      <w:tr w:rsidR="00F16382" w:rsidRPr="00552B38" w14:paraId="087157FB" w14:textId="77777777" w:rsidTr="00F16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F24BD35" w14:textId="5378332C" w:rsidR="00F16382" w:rsidRPr="00552B38" w:rsidRDefault="00F16382" w:rsidP="00F16382">
            <w:r w:rsidRPr="00552B38">
              <w:t>!</w:t>
            </w:r>
            <w:proofErr w:type="gramStart"/>
            <w:r w:rsidRPr="00552B38">
              <w:t>Getankt</w:t>
            </w:r>
            <w:proofErr w:type="gramEnd"/>
            <w:r w:rsidR="0085557A" w:rsidRPr="00552B38">
              <w:t xml:space="preserve"> v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4F7B6794" w14:textId="77777777" w:rsidR="00F16382" w:rsidRPr="00552B38" w:rsidRDefault="00F16382" w:rsidP="00F16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!Reifendruck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</w:tcPr>
          <w:p w14:paraId="4C4183FD" w14:textId="77777777" w:rsidR="00F16382" w:rsidRPr="00552B38" w:rsidRDefault="00F16382" w:rsidP="00F16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Tankstelle</w:t>
            </w:r>
          </w:p>
        </w:tc>
      </w:tr>
      <w:tr w:rsidR="00F16382" w:rsidRPr="00552B38" w14:paraId="632384CB" w14:textId="77777777" w:rsidTr="00F1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9BBB59" w:themeFill="accent3"/>
          </w:tcPr>
          <w:p w14:paraId="7F48EE34" w14:textId="77777777" w:rsidR="00F16382" w:rsidRPr="00552B38" w:rsidRDefault="00F16382" w:rsidP="00F16382">
            <w:pPr>
              <w:rPr>
                <w:b w:val="0"/>
              </w:rPr>
            </w:pPr>
            <w:r w:rsidRPr="00552B38">
              <w:rPr>
                <w:b w:val="0"/>
              </w:rPr>
              <w:t>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9BBB59" w:themeFill="accent3"/>
          </w:tcPr>
          <w:p w14:paraId="2BE73FAC" w14:textId="77777777" w:rsidR="00F16382" w:rsidRPr="00552B38" w:rsidRDefault="00F16382" w:rsidP="00F1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9BBB59" w:themeFill="accent3"/>
          </w:tcPr>
          <w:p w14:paraId="618269D9" w14:textId="77777777" w:rsidR="00F16382" w:rsidRPr="00552B38" w:rsidRDefault="00F16382" w:rsidP="00F1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</w:t>
            </w:r>
          </w:p>
        </w:tc>
      </w:tr>
      <w:tr w:rsidR="00F16382" w:rsidRPr="00552B38" w14:paraId="2939A0BB" w14:textId="77777777" w:rsidTr="00F1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9BBB59" w:themeFill="accent3"/>
          </w:tcPr>
          <w:p w14:paraId="64AA4D37" w14:textId="77777777" w:rsidR="00F16382" w:rsidRPr="00552B38" w:rsidRDefault="00F16382" w:rsidP="00F16382">
            <w:pPr>
              <w:rPr>
                <w:b w:val="0"/>
                <w:bCs w:val="0"/>
              </w:rPr>
            </w:pPr>
            <w:r w:rsidRPr="00552B38">
              <w:rPr>
                <w:b w:val="0"/>
                <w:bCs w:val="0"/>
              </w:rPr>
              <w:t>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0504D" w:themeFill="accent2"/>
          </w:tcPr>
          <w:p w14:paraId="74611F47" w14:textId="77777777" w:rsidR="00F16382" w:rsidRPr="00552B38" w:rsidRDefault="00F16382" w:rsidP="00F1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F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9BBB59" w:themeFill="accent3"/>
          </w:tcPr>
          <w:p w14:paraId="4CF9E100" w14:textId="669222FB" w:rsidR="00F16382" w:rsidRPr="00552B38" w:rsidRDefault="00F16382" w:rsidP="00F1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</w:t>
            </w:r>
          </w:p>
        </w:tc>
      </w:tr>
      <w:tr w:rsidR="00F16382" w:rsidRPr="00552B38" w14:paraId="4D5801EF" w14:textId="77777777" w:rsidTr="00F1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0504D" w:themeFill="accent2"/>
          </w:tcPr>
          <w:p w14:paraId="22D7F6B5" w14:textId="77777777" w:rsidR="00F16382" w:rsidRPr="00552B38" w:rsidRDefault="00F16382" w:rsidP="00F16382">
            <w:pPr>
              <w:rPr>
                <w:b w:val="0"/>
                <w:bCs w:val="0"/>
              </w:rPr>
            </w:pPr>
            <w:r w:rsidRPr="00552B38">
              <w:rPr>
                <w:b w:val="0"/>
                <w:bCs w:val="0"/>
              </w:rPr>
              <w:t>F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9BBB59" w:themeFill="accent3"/>
          </w:tcPr>
          <w:p w14:paraId="52205040" w14:textId="77777777" w:rsidR="00F16382" w:rsidRPr="00552B38" w:rsidRDefault="00F16382" w:rsidP="00F1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9BBB59" w:themeFill="accent3"/>
          </w:tcPr>
          <w:p w14:paraId="3CB38091" w14:textId="4434213B" w:rsidR="00F16382" w:rsidRPr="00552B38" w:rsidRDefault="00F16382" w:rsidP="00F1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T</w:t>
            </w:r>
          </w:p>
        </w:tc>
      </w:tr>
      <w:tr w:rsidR="00F16382" w:rsidRPr="00552B38" w14:paraId="7C2D86F3" w14:textId="77777777" w:rsidTr="00F163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C0504D" w:themeFill="accent2"/>
          </w:tcPr>
          <w:p w14:paraId="444EFDB3" w14:textId="77777777" w:rsidR="00F16382" w:rsidRPr="00552B38" w:rsidRDefault="00F16382" w:rsidP="00F16382">
            <w:pPr>
              <w:rPr>
                <w:b w:val="0"/>
                <w:bCs w:val="0"/>
              </w:rPr>
            </w:pPr>
            <w:r w:rsidRPr="00552B38">
              <w:rPr>
                <w:b w:val="0"/>
                <w:bCs w:val="0"/>
              </w:rPr>
              <w:t>F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C0504D" w:themeFill="accent2"/>
          </w:tcPr>
          <w:p w14:paraId="256787A2" w14:textId="77777777" w:rsidR="00F16382" w:rsidRPr="00552B38" w:rsidRDefault="00F16382" w:rsidP="00F1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F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C0504D" w:themeFill="accent2"/>
          </w:tcPr>
          <w:p w14:paraId="0FCB0FE5" w14:textId="77777777" w:rsidR="00F16382" w:rsidRPr="00552B38" w:rsidRDefault="00F16382" w:rsidP="00F163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2B38">
              <w:t>F</w:t>
            </w:r>
          </w:p>
        </w:tc>
      </w:tr>
    </w:tbl>
    <w:p w14:paraId="6D10306B" w14:textId="24B46032" w:rsidR="00181292" w:rsidRPr="00552B38" w:rsidRDefault="00181292" w:rsidP="00181292">
      <w:pPr>
        <w:jc w:val="left"/>
      </w:pPr>
    </w:p>
    <w:p w14:paraId="36DB244C" w14:textId="100C520D" w:rsidR="00181292" w:rsidRPr="00552B38" w:rsidRDefault="00181292" w:rsidP="00181292">
      <w:pPr>
        <w:jc w:val="left"/>
      </w:pPr>
    </w:p>
    <w:p w14:paraId="43B4796A" w14:textId="7DA2B64A" w:rsidR="00181292" w:rsidRPr="00552B38" w:rsidRDefault="00181292" w:rsidP="00181292">
      <w:pPr>
        <w:jc w:val="left"/>
      </w:pPr>
    </w:p>
    <w:p w14:paraId="66382C77" w14:textId="140ECD8A" w:rsidR="00181292" w:rsidRPr="00552B38" w:rsidRDefault="00181292" w:rsidP="00181292">
      <w:pPr>
        <w:jc w:val="left"/>
      </w:pPr>
    </w:p>
    <w:p w14:paraId="16EFE7B9" w14:textId="77777777" w:rsidR="00181292" w:rsidRPr="00552B38" w:rsidRDefault="00181292" w:rsidP="00181292">
      <w:pPr>
        <w:jc w:val="left"/>
      </w:pPr>
    </w:p>
    <w:sectPr w:rsidR="00181292" w:rsidRPr="00552B38" w:rsidSect="006849AE">
      <w:headerReference w:type="default" r:id="rId10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91268" w14:textId="77777777" w:rsidR="00C26503" w:rsidRDefault="00C26503" w:rsidP="00C02EF0">
      <w:pPr>
        <w:spacing w:after="0" w:line="240" w:lineRule="auto"/>
      </w:pPr>
      <w:r>
        <w:separator/>
      </w:r>
    </w:p>
  </w:endnote>
  <w:endnote w:type="continuationSeparator" w:id="0">
    <w:p w14:paraId="47DA64FB" w14:textId="77777777" w:rsidR="00C26503" w:rsidRDefault="00C26503" w:rsidP="00C0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DAAEC" w14:textId="77777777" w:rsidR="00C26503" w:rsidRDefault="00C26503" w:rsidP="00C02EF0">
      <w:pPr>
        <w:spacing w:after="0" w:line="240" w:lineRule="auto"/>
      </w:pPr>
      <w:r>
        <w:separator/>
      </w:r>
    </w:p>
  </w:footnote>
  <w:footnote w:type="continuationSeparator" w:id="0">
    <w:p w14:paraId="6F1865FB" w14:textId="77777777" w:rsidR="00C26503" w:rsidRDefault="00C26503" w:rsidP="00C0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220DE" w14:textId="77777777" w:rsidR="006849AE" w:rsidRDefault="00C02EF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B987D53" wp14:editId="040CBFA9">
              <wp:simplePos x="0" y="0"/>
              <wp:positionH relativeFrom="margin">
                <wp:align>left</wp:align>
              </wp:positionH>
              <wp:positionV relativeFrom="topMargin">
                <wp:posOffset>370936</wp:posOffset>
              </wp:positionV>
              <wp:extent cx="6547449" cy="163902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7449" cy="163902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FE1CFA" w14:textId="11F453C5" w:rsidR="00C02EF0" w:rsidRDefault="00552B38">
                          <w:pPr>
                            <w:spacing w:after="0" w:line="240" w:lineRule="auto"/>
                          </w:pPr>
                          <w:sdt>
                            <w:sdtPr>
                              <w:alias w:val="Titel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6503">
                                <w:rPr>
                                  <w:lang w:val="en-AT"/>
                                </w:rPr>
                                <w:t>AMA</w:t>
                              </w:r>
                              <w:r w:rsidR="00C02EF0">
                                <w:t xml:space="preserve"> -</w:t>
                              </w:r>
                              <w:r w:rsidR="00C26503">
                                <w:rPr>
                                  <w:lang w:val="en-AT"/>
                                </w:rPr>
                                <w:t xml:space="preserve"> </w:t>
                              </w:r>
                              <w:r w:rsidR="00507E29">
                                <w:t>APC</w:t>
                              </w:r>
                            </w:sdtContent>
                          </w:sdt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  <w:t xml:space="preserve"> Tim Hofmann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987D53"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left:0;text-align:left;margin-left:0;margin-top:29.2pt;width:515.55pt;height:1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" o:allowincell="f" filled="f" stroked="f">
              <v:textbox inset=",0,,0">
                <w:txbxContent>
                  <w:p w14:paraId="72FE1CFA" w14:textId="11F453C5" w:rsidR="00C02EF0" w:rsidRDefault="00552B38">
                    <w:pPr>
                      <w:spacing w:after="0" w:line="240" w:lineRule="auto"/>
                    </w:pPr>
                    <w:sdt>
                      <w:sdtPr>
                        <w:alias w:val="Titel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26503">
                          <w:rPr>
                            <w:lang w:val="en-AT"/>
                          </w:rPr>
                          <w:t>AMA</w:t>
                        </w:r>
                        <w:r w:rsidR="00C02EF0">
                          <w:t xml:space="preserve"> -</w:t>
                        </w:r>
                        <w:r w:rsidR="00C26503">
                          <w:rPr>
                            <w:lang w:val="en-AT"/>
                          </w:rPr>
                          <w:t xml:space="preserve"> </w:t>
                        </w:r>
                        <w:r w:rsidR="00507E29">
                          <w:t>APC</w:t>
                        </w:r>
                      </w:sdtContent>
                    </w:sdt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  <w:t xml:space="preserve"> Tim Hofmann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215616" wp14:editId="31F083D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3F433146" w14:textId="77777777" w:rsidR="00C02EF0" w:rsidRDefault="00C02EF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C02EF0">
                            <w:rPr>
                              <w:noProof/>
                              <w:color w:val="FFFFFF" w:themeColor="background1"/>
                              <w:lang w:val="de-DE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215616" id="Textfeld 474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PZnQDD9AQAA3g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14:paraId="3F433146" w14:textId="77777777" w:rsidR="00C02EF0" w:rsidRDefault="00C02EF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C02EF0">
                      <w:rPr>
                        <w:noProof/>
                        <w:color w:val="FFFFFF" w:themeColor="background1"/>
                        <w:lang w:val="de-DE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849AE">
      <w:tab/>
    </w:r>
    <w:r w:rsidR="006849AE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03"/>
    <w:rsid w:val="0003044C"/>
    <w:rsid w:val="00055B14"/>
    <w:rsid w:val="00121966"/>
    <w:rsid w:val="00181292"/>
    <w:rsid w:val="001D38E2"/>
    <w:rsid w:val="00292AD3"/>
    <w:rsid w:val="002E610E"/>
    <w:rsid w:val="0032350B"/>
    <w:rsid w:val="0033252E"/>
    <w:rsid w:val="003D239E"/>
    <w:rsid w:val="00497912"/>
    <w:rsid w:val="00507E29"/>
    <w:rsid w:val="00552B38"/>
    <w:rsid w:val="006458E1"/>
    <w:rsid w:val="006849AE"/>
    <w:rsid w:val="0069670C"/>
    <w:rsid w:val="00733356"/>
    <w:rsid w:val="0085557A"/>
    <w:rsid w:val="00970D90"/>
    <w:rsid w:val="00A74162"/>
    <w:rsid w:val="00C02EF0"/>
    <w:rsid w:val="00C26503"/>
    <w:rsid w:val="00C434A5"/>
    <w:rsid w:val="00CA5F93"/>
    <w:rsid w:val="00DF19B9"/>
    <w:rsid w:val="00ED508B"/>
    <w:rsid w:val="00F1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7B617"/>
  <w15:docId w15:val="{730CF770-987B-4A43-9E68-E3ABAE05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1966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333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335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3356"/>
    <w:pPr>
      <w:spacing w:after="0"/>
      <w:jc w:val="left"/>
      <w:outlineLvl w:val="2"/>
    </w:pPr>
    <w:rPr>
      <w:smallCaps/>
      <w:spacing w:val="5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335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3356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3356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3356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3356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3356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35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356"/>
    <w:rPr>
      <w:smallCaps/>
      <w:color w:val="262626" w:themeColor="text1" w:themeTint="D9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2EF0"/>
  </w:style>
  <w:style w:type="paragraph" w:styleId="Fuzeile">
    <w:name w:val="footer"/>
    <w:basedOn w:val="Standard"/>
    <w:link w:val="Fu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2EF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EF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3356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33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33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335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3356"/>
    <w:rPr>
      <w:smallCaps/>
      <w:color w:val="E36C0A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3356"/>
    <w:rPr>
      <w:smallCaps/>
      <w:color w:val="F79646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3356"/>
    <w:rPr>
      <w:b/>
      <w:bCs/>
      <w:smallCaps/>
      <w:color w:val="F79646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3356"/>
    <w:rPr>
      <w:b/>
      <w:bCs/>
      <w:i/>
      <w:iCs/>
      <w:smallCaps/>
      <w:color w:val="E36C0A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3356"/>
    <w:rPr>
      <w:b/>
      <w:bCs/>
      <w:i/>
      <w:iCs/>
      <w:smallCaps/>
      <w:color w:val="984806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3356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33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35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733356"/>
    <w:rPr>
      <w:b/>
      <w:bCs/>
      <w:color w:val="F79646" w:themeColor="accent6"/>
    </w:rPr>
  </w:style>
  <w:style w:type="character" w:styleId="Hervorhebung">
    <w:name w:val="Emphasis"/>
    <w:uiPriority w:val="20"/>
    <w:qFormat/>
    <w:rsid w:val="00733356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73335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3335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333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35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356"/>
    <w:rPr>
      <w:b/>
      <w:bCs/>
      <w:i/>
      <w:iCs/>
    </w:rPr>
  </w:style>
  <w:style w:type="character" w:styleId="SchwacheHervorhebung">
    <w:name w:val="Subtle Emphasis"/>
    <w:uiPriority w:val="19"/>
    <w:qFormat/>
    <w:rsid w:val="00733356"/>
    <w:rPr>
      <w:i/>
      <w:iCs/>
    </w:rPr>
  </w:style>
  <w:style w:type="character" w:styleId="IntensiveHervorhebung">
    <w:name w:val="Intense Emphasis"/>
    <w:uiPriority w:val="21"/>
    <w:qFormat/>
    <w:rsid w:val="00733356"/>
    <w:rPr>
      <w:b/>
      <w:bCs/>
      <w:i/>
      <w:iCs/>
      <w:color w:val="F79646" w:themeColor="accent6"/>
      <w:spacing w:val="10"/>
    </w:rPr>
  </w:style>
  <w:style w:type="character" w:styleId="SchwacherVerweis">
    <w:name w:val="Subtle Reference"/>
    <w:uiPriority w:val="31"/>
    <w:qFormat/>
    <w:rsid w:val="00733356"/>
    <w:rPr>
      <w:b/>
      <w:bCs/>
    </w:rPr>
  </w:style>
  <w:style w:type="character" w:styleId="IntensiverVerweis">
    <w:name w:val="Intense Reference"/>
    <w:uiPriority w:val="32"/>
    <w:qFormat/>
    <w:rsid w:val="007333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7333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33356"/>
    <w:pPr>
      <w:outlineLvl w:val="9"/>
    </w:pPr>
  </w:style>
  <w:style w:type="table" w:styleId="Tabellenraster">
    <w:name w:val="Table Grid"/>
    <w:basedOn w:val="NormaleTabelle"/>
    <w:uiPriority w:val="59"/>
    <w:rsid w:val="00C2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C2650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ho\Documents\Benutzerdefinierte%20Office-Vorlagen\Berufschul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0CC679D7A6124AB2A88EAF0C089A86" ma:contentTypeVersion="2" ma:contentTypeDescription="Ein neues Dokument erstellen." ma:contentTypeScope="" ma:versionID="ef99107c1ab2213534bb889bd3587866">
  <xsd:schema xmlns:xsd="http://www.w3.org/2001/XMLSchema" xmlns:xs="http://www.w3.org/2001/XMLSchema" xmlns:p="http://schemas.microsoft.com/office/2006/metadata/properties" xmlns:ns2="fbf5fd18-408f-4a6b-8ff4-92d6f6776c21" targetNamespace="http://schemas.microsoft.com/office/2006/metadata/properties" ma:root="true" ma:fieldsID="ef173977688bbf3f3f6b9d628cd7c7d6" ns2:_="">
    <xsd:import namespace="fbf5fd18-408f-4a6b-8ff4-92d6f6776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fd18-408f-4a6b-8ff4-92d6f6776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48D38E-7479-45F5-AD5E-F71F2CDCB3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46E435-FA08-486A-AA4F-5E527EDB24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597E94-FF54-4298-AECA-00A6BC3B6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fd18-408f-4a6b-8ff4-92d6f6776c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4A3FA5-A5CD-49AC-948D-EA9E80FFE3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Berufschule.dotx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 -APC</vt:lpstr>
    </vt:vector>
  </TitlesOfParts>
  <Company>Hewlett-Packard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 - APC</dc:title>
  <dc:creator>Tim Hofmann</dc:creator>
  <cp:lastModifiedBy>Tim Hofmann</cp:lastModifiedBy>
  <cp:revision>4</cp:revision>
  <cp:lastPrinted>2019-05-06T06:02:00Z</cp:lastPrinted>
  <dcterms:created xsi:type="dcterms:W3CDTF">2021-03-16T12:42:00Z</dcterms:created>
  <dcterms:modified xsi:type="dcterms:W3CDTF">2021-03-16T13:17:00Z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0x010100490CC679D7A6124AB2A88EAF0C089A86</vt:lpwstr>
  </property>
  <property fmtid="{D5CDD505-2E9C-101B-9397-08002B2CF9AE}" pid="3" name="IsMyDocuments">
    <vt:bool>true</vt:bool>
  </property>
</Properties>
</file>