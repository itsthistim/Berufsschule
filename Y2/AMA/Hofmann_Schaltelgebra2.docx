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40C5" w14:textId="1D13668C" w:rsidR="00055B14" w:rsidRDefault="0093417F" w:rsidP="00CA5F93">
      <w:pPr>
        <w:pStyle w:val="Titel"/>
      </w:pPr>
      <w:r>
        <w:t>Schaltalgebra</w:t>
      </w:r>
    </w:p>
    <w:p w14:paraId="06ADA986" w14:textId="47155BC9" w:rsidR="00CA5F93" w:rsidRDefault="0093417F" w:rsidP="0093417F">
      <w:pPr>
        <w:pStyle w:val="Listenabsatz"/>
        <w:numPr>
          <w:ilvl w:val="0"/>
          <w:numId w:val="1"/>
        </w:numPr>
      </w:pPr>
      <w:r>
        <w:t>!(!E1 ^ E2) ^ !E3 = Q</w:t>
      </w:r>
    </w:p>
    <w:p w14:paraId="196F0829" w14:textId="5EFB291F" w:rsidR="0093417F" w:rsidRDefault="0093417F" w:rsidP="0093417F">
      <w:pPr>
        <w:pStyle w:val="Listenabsatz"/>
        <w:numPr>
          <w:ilvl w:val="0"/>
          <w:numId w:val="1"/>
        </w:numPr>
      </w:pPr>
      <w:r>
        <w:t>(E1 v E2) ^ (E1 ^ E2) ^ (</w:t>
      </w:r>
      <w:r>
        <w:t>E</w:t>
      </w:r>
      <w:r>
        <w:t>2 ^ E3) = Q</w:t>
      </w:r>
    </w:p>
    <w:p w14:paraId="075C742A" w14:textId="3A370CE2" w:rsidR="0093417F" w:rsidRDefault="0093417F" w:rsidP="0093417F">
      <w:pPr>
        <w:pStyle w:val="Listenabsatz"/>
        <w:numPr>
          <w:ilvl w:val="0"/>
          <w:numId w:val="1"/>
        </w:numPr>
      </w:pPr>
      <w:r>
        <w:br/>
      </w:r>
      <w:r w:rsidRPr="0093417F">
        <w:drawing>
          <wp:inline distT="0" distB="0" distL="0" distR="0" wp14:anchorId="03F28E7A" wp14:editId="1023AD8B">
            <wp:extent cx="2770549" cy="19145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860" cy="19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768" w:type="dxa"/>
        <w:tblLook w:val="04A0" w:firstRow="1" w:lastRow="0" w:firstColumn="1" w:lastColumn="0" w:noHBand="0" w:noVBand="1"/>
      </w:tblPr>
      <w:tblGrid>
        <w:gridCol w:w="355"/>
        <w:gridCol w:w="434"/>
        <w:gridCol w:w="325"/>
        <w:gridCol w:w="347"/>
        <w:gridCol w:w="425"/>
        <w:gridCol w:w="378"/>
      </w:tblGrid>
      <w:tr w:rsidR="0093417F" w14:paraId="71AFC62A" w14:textId="77777777" w:rsidTr="0093417F">
        <w:tc>
          <w:tcPr>
            <w:tcW w:w="0" w:type="auto"/>
          </w:tcPr>
          <w:p w14:paraId="4A12E035" w14:textId="6B0174FE" w:rsidR="0093417F" w:rsidRDefault="0093417F" w:rsidP="0093417F">
            <w:r>
              <w:t>A</w:t>
            </w:r>
          </w:p>
        </w:tc>
        <w:tc>
          <w:tcPr>
            <w:tcW w:w="0" w:type="auto"/>
          </w:tcPr>
          <w:p w14:paraId="249F31DA" w14:textId="349B5639" w:rsidR="0093417F" w:rsidRDefault="0093417F" w:rsidP="0093417F">
            <w:r>
              <w:t>!A</w:t>
            </w:r>
          </w:p>
        </w:tc>
        <w:tc>
          <w:tcPr>
            <w:tcW w:w="0" w:type="auto"/>
            <w:tcBorders>
              <w:bottom w:val="nil"/>
            </w:tcBorders>
          </w:tcPr>
          <w:p w14:paraId="51303DF9" w14:textId="10C65B09" w:rsidR="0093417F" w:rsidRDefault="0093417F" w:rsidP="0093417F">
            <w:r>
              <w:t>v</w:t>
            </w:r>
          </w:p>
        </w:tc>
        <w:tc>
          <w:tcPr>
            <w:tcW w:w="0" w:type="auto"/>
          </w:tcPr>
          <w:p w14:paraId="42C668CD" w14:textId="2F70108F" w:rsidR="0093417F" w:rsidRDefault="0093417F" w:rsidP="0093417F">
            <w:r>
              <w:t>B</w:t>
            </w:r>
          </w:p>
        </w:tc>
        <w:tc>
          <w:tcPr>
            <w:tcW w:w="0" w:type="auto"/>
          </w:tcPr>
          <w:p w14:paraId="13AC335F" w14:textId="41FD8B85" w:rsidR="0093417F" w:rsidRDefault="0093417F" w:rsidP="0093417F">
            <w:r>
              <w:t>!B</w:t>
            </w:r>
          </w:p>
        </w:tc>
        <w:tc>
          <w:tcPr>
            <w:tcW w:w="0" w:type="auto"/>
          </w:tcPr>
          <w:p w14:paraId="50AF572A" w14:textId="13007599" w:rsidR="0093417F" w:rsidRDefault="0093417F" w:rsidP="0093417F">
            <w:r>
              <w:t>Q</w:t>
            </w:r>
          </w:p>
        </w:tc>
      </w:tr>
      <w:tr w:rsidR="0093417F" w14:paraId="720F0DA9" w14:textId="77777777" w:rsidTr="0093417F">
        <w:tc>
          <w:tcPr>
            <w:tcW w:w="0" w:type="auto"/>
          </w:tcPr>
          <w:p w14:paraId="7F522646" w14:textId="36DE3C11" w:rsidR="0093417F" w:rsidRDefault="0093417F" w:rsidP="0093417F">
            <w:r>
              <w:t>T</w:t>
            </w:r>
          </w:p>
        </w:tc>
        <w:tc>
          <w:tcPr>
            <w:tcW w:w="0" w:type="auto"/>
          </w:tcPr>
          <w:p w14:paraId="0FE25E96" w14:textId="3E70FBBE" w:rsidR="0093417F" w:rsidRDefault="0093417F" w:rsidP="0093417F">
            <w:r>
              <w:t>F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D9356BA" w14:textId="0A4839E9" w:rsidR="0093417F" w:rsidRDefault="0093417F" w:rsidP="0093417F"/>
        </w:tc>
        <w:tc>
          <w:tcPr>
            <w:tcW w:w="0" w:type="auto"/>
          </w:tcPr>
          <w:p w14:paraId="6872C475" w14:textId="7B126A80" w:rsidR="0093417F" w:rsidRDefault="0093417F" w:rsidP="0093417F">
            <w:r>
              <w:t>T</w:t>
            </w:r>
          </w:p>
        </w:tc>
        <w:tc>
          <w:tcPr>
            <w:tcW w:w="0" w:type="auto"/>
          </w:tcPr>
          <w:p w14:paraId="12DAEA66" w14:textId="05E31D2B" w:rsidR="0093417F" w:rsidRDefault="0093417F" w:rsidP="0093417F">
            <w:r>
              <w:t>F</w:t>
            </w:r>
          </w:p>
        </w:tc>
        <w:tc>
          <w:tcPr>
            <w:tcW w:w="0" w:type="auto"/>
          </w:tcPr>
          <w:p w14:paraId="15E7A0C3" w14:textId="3CF497BB" w:rsidR="0093417F" w:rsidRDefault="0093417F" w:rsidP="0093417F">
            <w:r>
              <w:t>F</w:t>
            </w:r>
          </w:p>
        </w:tc>
      </w:tr>
      <w:tr w:rsidR="0093417F" w14:paraId="09948C50" w14:textId="77777777" w:rsidTr="0093417F">
        <w:tc>
          <w:tcPr>
            <w:tcW w:w="0" w:type="auto"/>
          </w:tcPr>
          <w:p w14:paraId="468C0EC5" w14:textId="06B32E59" w:rsidR="0093417F" w:rsidRDefault="0093417F" w:rsidP="0093417F">
            <w:r>
              <w:t>T</w:t>
            </w:r>
          </w:p>
        </w:tc>
        <w:tc>
          <w:tcPr>
            <w:tcW w:w="0" w:type="auto"/>
          </w:tcPr>
          <w:p w14:paraId="6D1BFC7C" w14:textId="0F7686E3" w:rsidR="0093417F" w:rsidRDefault="0093417F" w:rsidP="0093417F">
            <w:r>
              <w:t>F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1F7782" w14:textId="7A536A25" w:rsidR="0093417F" w:rsidRDefault="0093417F" w:rsidP="0093417F"/>
        </w:tc>
        <w:tc>
          <w:tcPr>
            <w:tcW w:w="0" w:type="auto"/>
          </w:tcPr>
          <w:p w14:paraId="003864D6" w14:textId="0C8C9CDA" w:rsidR="0093417F" w:rsidRDefault="0093417F" w:rsidP="0093417F">
            <w:r>
              <w:t>F</w:t>
            </w:r>
          </w:p>
        </w:tc>
        <w:tc>
          <w:tcPr>
            <w:tcW w:w="0" w:type="auto"/>
          </w:tcPr>
          <w:p w14:paraId="1E127C2F" w14:textId="74E2AD45" w:rsidR="0093417F" w:rsidRDefault="0093417F" w:rsidP="0093417F">
            <w:r>
              <w:t>T</w:t>
            </w:r>
          </w:p>
        </w:tc>
        <w:tc>
          <w:tcPr>
            <w:tcW w:w="0" w:type="auto"/>
          </w:tcPr>
          <w:p w14:paraId="0E811879" w14:textId="0E6DA8F1" w:rsidR="0093417F" w:rsidRDefault="0093417F" w:rsidP="0093417F">
            <w:r>
              <w:t>T</w:t>
            </w:r>
          </w:p>
        </w:tc>
      </w:tr>
      <w:tr w:rsidR="0093417F" w14:paraId="38BF68A6" w14:textId="77777777" w:rsidTr="0093417F">
        <w:tc>
          <w:tcPr>
            <w:tcW w:w="0" w:type="auto"/>
          </w:tcPr>
          <w:p w14:paraId="22D79D4E" w14:textId="2305BB77" w:rsidR="0093417F" w:rsidRDefault="0093417F" w:rsidP="0093417F">
            <w:r>
              <w:t>F</w:t>
            </w:r>
          </w:p>
        </w:tc>
        <w:tc>
          <w:tcPr>
            <w:tcW w:w="0" w:type="auto"/>
          </w:tcPr>
          <w:p w14:paraId="79121B47" w14:textId="5121644B" w:rsidR="0093417F" w:rsidRDefault="0093417F" w:rsidP="0093417F">
            <w:r>
              <w:t>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BA86DE" w14:textId="65B20260" w:rsidR="0093417F" w:rsidRDefault="0093417F" w:rsidP="0093417F"/>
        </w:tc>
        <w:tc>
          <w:tcPr>
            <w:tcW w:w="0" w:type="auto"/>
          </w:tcPr>
          <w:p w14:paraId="42D4D448" w14:textId="0969FD7D" w:rsidR="0093417F" w:rsidRDefault="0093417F" w:rsidP="0093417F">
            <w:r>
              <w:t>T</w:t>
            </w:r>
          </w:p>
        </w:tc>
        <w:tc>
          <w:tcPr>
            <w:tcW w:w="0" w:type="auto"/>
          </w:tcPr>
          <w:p w14:paraId="28D8AF22" w14:textId="371E282D" w:rsidR="0093417F" w:rsidRDefault="0093417F" w:rsidP="0093417F">
            <w:r>
              <w:t>F</w:t>
            </w:r>
          </w:p>
        </w:tc>
        <w:tc>
          <w:tcPr>
            <w:tcW w:w="0" w:type="auto"/>
          </w:tcPr>
          <w:p w14:paraId="79E09BA1" w14:textId="1FF6EE62" w:rsidR="0093417F" w:rsidRDefault="0093417F" w:rsidP="0093417F">
            <w:r>
              <w:t>T</w:t>
            </w:r>
          </w:p>
        </w:tc>
      </w:tr>
      <w:tr w:rsidR="0093417F" w14:paraId="48FE9E08" w14:textId="77777777" w:rsidTr="0093417F">
        <w:tc>
          <w:tcPr>
            <w:tcW w:w="0" w:type="auto"/>
          </w:tcPr>
          <w:p w14:paraId="221E7735" w14:textId="2DF58160" w:rsidR="0093417F" w:rsidRDefault="0093417F" w:rsidP="0093417F">
            <w:r>
              <w:t>F</w:t>
            </w:r>
          </w:p>
        </w:tc>
        <w:tc>
          <w:tcPr>
            <w:tcW w:w="0" w:type="auto"/>
          </w:tcPr>
          <w:p w14:paraId="03D7385B" w14:textId="09116312" w:rsidR="0093417F" w:rsidRDefault="0093417F" w:rsidP="0093417F">
            <w:r>
              <w:t>T</w:t>
            </w:r>
          </w:p>
        </w:tc>
        <w:tc>
          <w:tcPr>
            <w:tcW w:w="0" w:type="auto"/>
            <w:tcBorders>
              <w:top w:val="nil"/>
            </w:tcBorders>
          </w:tcPr>
          <w:p w14:paraId="05CFEA00" w14:textId="46AD5D0B" w:rsidR="0093417F" w:rsidRDefault="0093417F" w:rsidP="0093417F"/>
        </w:tc>
        <w:tc>
          <w:tcPr>
            <w:tcW w:w="0" w:type="auto"/>
          </w:tcPr>
          <w:p w14:paraId="1450A8E4" w14:textId="422E50EB" w:rsidR="0093417F" w:rsidRDefault="0093417F" w:rsidP="0093417F">
            <w:r>
              <w:t>F</w:t>
            </w:r>
          </w:p>
        </w:tc>
        <w:tc>
          <w:tcPr>
            <w:tcW w:w="0" w:type="auto"/>
          </w:tcPr>
          <w:p w14:paraId="34ABD390" w14:textId="1AF826C8" w:rsidR="0093417F" w:rsidRDefault="0093417F" w:rsidP="0093417F">
            <w:r>
              <w:t>T</w:t>
            </w:r>
          </w:p>
        </w:tc>
        <w:tc>
          <w:tcPr>
            <w:tcW w:w="0" w:type="auto"/>
          </w:tcPr>
          <w:p w14:paraId="756BF0B7" w14:textId="5F23EE5B" w:rsidR="0093417F" w:rsidRDefault="0093417F" w:rsidP="0093417F">
            <w:r>
              <w:t>T</w:t>
            </w:r>
          </w:p>
        </w:tc>
      </w:tr>
    </w:tbl>
    <w:p w14:paraId="6CF5FAEA" w14:textId="77777777" w:rsidR="0093417F" w:rsidRPr="00CA5F93" w:rsidRDefault="0093417F" w:rsidP="0093417F"/>
    <w:sectPr w:rsidR="0093417F" w:rsidRPr="00CA5F93" w:rsidSect="006849AE">
      <w:headerReference w:type="default" r:id="rId12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1F412" w14:textId="77777777" w:rsidR="0093417F" w:rsidRDefault="0093417F" w:rsidP="00C02EF0">
      <w:pPr>
        <w:spacing w:after="0" w:line="240" w:lineRule="auto"/>
      </w:pPr>
      <w:r>
        <w:separator/>
      </w:r>
    </w:p>
  </w:endnote>
  <w:endnote w:type="continuationSeparator" w:id="0">
    <w:p w14:paraId="12004D63" w14:textId="77777777" w:rsidR="0093417F" w:rsidRDefault="0093417F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61482" w14:textId="77777777" w:rsidR="0093417F" w:rsidRDefault="0093417F" w:rsidP="00C02EF0">
      <w:pPr>
        <w:spacing w:after="0" w:line="240" w:lineRule="auto"/>
      </w:pPr>
      <w:r>
        <w:separator/>
      </w:r>
    </w:p>
  </w:footnote>
  <w:footnote w:type="continuationSeparator" w:id="0">
    <w:p w14:paraId="55A07DD3" w14:textId="77777777" w:rsidR="0093417F" w:rsidRDefault="0093417F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4ED46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E6C254" wp14:editId="35B9E1E4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78078" w14:textId="7F5C8B38" w:rsidR="00C02EF0" w:rsidRDefault="00D70760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AMA</w:t>
                              </w:r>
                              <w:r w:rsidR="00C02EF0">
                                <w:t xml:space="preserve"> -</w:t>
                              </w:r>
                              <w: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6C254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1A378078" w14:textId="7F5C8B38" w:rsidR="00C02EF0" w:rsidRDefault="00D70760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t>AMA</w:t>
                        </w:r>
                        <w:r w:rsidR="00C02EF0">
                          <w:t xml:space="preserve"> -</w:t>
                        </w:r>
                        <w: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1BA558" wp14:editId="3AA2FFA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24B36D3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1BA558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124B36D3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34A99"/>
    <w:multiLevelType w:val="hybridMultilevel"/>
    <w:tmpl w:val="D0A4DF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F"/>
    <w:rsid w:val="0003044C"/>
    <w:rsid w:val="00055B14"/>
    <w:rsid w:val="001D38E2"/>
    <w:rsid w:val="00292AD3"/>
    <w:rsid w:val="002E610E"/>
    <w:rsid w:val="0032350B"/>
    <w:rsid w:val="0033252E"/>
    <w:rsid w:val="003D239E"/>
    <w:rsid w:val="00497912"/>
    <w:rsid w:val="00507E29"/>
    <w:rsid w:val="006849AE"/>
    <w:rsid w:val="0069670C"/>
    <w:rsid w:val="00733356"/>
    <w:rsid w:val="0093417F"/>
    <w:rsid w:val="00970D90"/>
    <w:rsid w:val="00A74162"/>
    <w:rsid w:val="00C02EF0"/>
    <w:rsid w:val="00C434A5"/>
    <w:rsid w:val="00CA5F93"/>
    <w:rsid w:val="00D70760"/>
    <w:rsid w:val="00DF19B9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F8964"/>
  <w15:docId w15:val="{2CF52A6F-7755-40C3-81AE-E5DF8251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93417F"/>
    <w:pPr>
      <w:ind w:left="720"/>
      <w:contextualSpacing/>
    </w:pPr>
  </w:style>
  <w:style w:type="table" w:styleId="Tabellenraster">
    <w:name w:val="Table Grid"/>
    <w:basedOn w:val="NormaleTabelle"/>
    <w:uiPriority w:val="59"/>
    <w:rsid w:val="0093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8D38E-7479-45F5-AD5E-F71F2CDCB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46E435-FA08-486A-AA4F-5E527EDB2428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cec26c91-cd52-41d1-a996-1bfc122779a8"/>
    <ds:schemaRef ds:uri="b3aa33b6-2aa8-437d-9a69-a26f602636f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2DD73-DAF8-4AB5-98D2-CCB72534C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Berufschule.dotx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- APC</dc:title>
  <dc:creator>Tim Hofmann</dc:creator>
  <cp:lastModifiedBy>Tim Hofmann</cp:lastModifiedBy>
  <cp:revision>2</cp:revision>
  <cp:lastPrinted>2019-05-06T06:02:00Z</cp:lastPrinted>
  <dcterms:created xsi:type="dcterms:W3CDTF">2021-04-07T09:21:00Z</dcterms:created>
  <dcterms:modified xsi:type="dcterms:W3CDTF">2021-04-07T09:29:00Z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  <property fmtid="{D5CDD505-2E9C-101B-9397-08002B2CF9AE}" pid="3" name="IsMyDocuments">
    <vt:bool>true</vt:bool>
  </property>
</Properties>
</file>