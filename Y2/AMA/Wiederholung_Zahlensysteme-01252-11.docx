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69CD9" w14:textId="3723EEFC" w:rsidR="00055B14" w:rsidRPr="003E4924" w:rsidRDefault="00C51420" w:rsidP="00CA5F93">
      <w:pPr>
        <w:pStyle w:val="Title"/>
        <w:rPr>
          <w:lang w:val="de-DE"/>
        </w:rPr>
      </w:pPr>
      <w:r w:rsidRPr="003E4924">
        <w:rPr>
          <w:lang w:val="de-DE"/>
        </w:rPr>
        <w:t>WH: Zah</w:t>
      </w:r>
      <w:r w:rsidR="00055B14" w:rsidRPr="003E4924">
        <w:rPr>
          <w:lang w:val="de-DE"/>
        </w:rPr>
        <w:t>l</w:t>
      </w:r>
      <w:r w:rsidRPr="003E4924">
        <w:rPr>
          <w:lang w:val="de-DE"/>
        </w:rPr>
        <w:t>ensysteme</w:t>
      </w:r>
    </w:p>
    <w:p w14:paraId="3DCC49CF" w14:textId="6F89F376" w:rsidR="00C51420" w:rsidRPr="003E4924" w:rsidRDefault="00C51420" w:rsidP="00C51420">
      <w:pPr>
        <w:pStyle w:val="Heading1"/>
        <w:rPr>
          <w:lang w:val="de-DE"/>
        </w:rPr>
      </w:pPr>
      <w:r w:rsidRPr="003E4924">
        <w:rPr>
          <w:lang w:val="de-DE"/>
        </w:rPr>
        <w:t>Systeme</w:t>
      </w:r>
    </w:p>
    <w:p w14:paraId="21450B6A" w14:textId="413C350F" w:rsidR="00C51420" w:rsidRPr="003E4924" w:rsidRDefault="00C51420" w:rsidP="00C51420">
      <w:pPr>
        <w:pStyle w:val="Heading2"/>
        <w:rPr>
          <w:lang w:val="de-DE"/>
        </w:rPr>
      </w:pPr>
      <w:r w:rsidRPr="003E4924">
        <w:rPr>
          <w:lang w:val="de-DE"/>
        </w:rPr>
        <w:t>Dezimalsystem</w:t>
      </w:r>
    </w:p>
    <w:p w14:paraId="23EE02D3" w14:textId="3A4E7A42" w:rsidR="00C51420" w:rsidRPr="003E4924" w:rsidRDefault="00C51420" w:rsidP="00C51420">
      <w:pPr>
        <w:rPr>
          <w:lang w:val="de-DE"/>
        </w:rPr>
      </w:pPr>
      <w:r w:rsidRPr="003E4924">
        <w:rPr>
          <w:lang w:val="de-DE"/>
        </w:rPr>
        <w:t>Basis 10 -&gt; 10 Ziffern: 0-9</w:t>
      </w:r>
    </w:p>
    <w:p w14:paraId="0ABBE01E" w14:textId="5A8AFE27" w:rsidR="004A4962" w:rsidRPr="003E4924" w:rsidRDefault="00C51420" w:rsidP="00C51420">
      <w:pPr>
        <w:pStyle w:val="Heading2"/>
        <w:rPr>
          <w:lang w:val="de-DE"/>
        </w:rPr>
      </w:pPr>
      <w:r w:rsidRPr="003E4924">
        <w:rPr>
          <w:lang w:val="de-DE"/>
        </w:rPr>
        <w:t>Binärsystem</w:t>
      </w:r>
    </w:p>
    <w:p w14:paraId="0FAC2819" w14:textId="7CCFC3BB" w:rsidR="00C51420" w:rsidRPr="003E4924" w:rsidRDefault="00C51420" w:rsidP="00C51420">
      <w:pPr>
        <w:rPr>
          <w:lang w:val="de-DE"/>
        </w:rPr>
      </w:pPr>
      <w:r w:rsidRPr="003E4924">
        <w:rPr>
          <w:lang w:val="de-DE"/>
        </w:rPr>
        <w:t>Basis 2 -&gt; 2 Ziffern: 0-1</w:t>
      </w:r>
    </w:p>
    <w:p w14:paraId="4994EAD9" w14:textId="1F66C800" w:rsidR="00C51420" w:rsidRPr="003E4924" w:rsidRDefault="00C51420" w:rsidP="00C51420">
      <w:pPr>
        <w:pStyle w:val="Heading2"/>
        <w:rPr>
          <w:lang w:val="de-DE"/>
        </w:rPr>
      </w:pPr>
      <w:r w:rsidRPr="003E4924">
        <w:rPr>
          <w:lang w:val="de-DE"/>
        </w:rPr>
        <w:t>Oktalsystem</w:t>
      </w:r>
    </w:p>
    <w:p w14:paraId="45137327" w14:textId="56EC3A64" w:rsidR="00C51420" w:rsidRPr="003E4924" w:rsidRDefault="00C51420" w:rsidP="00C51420">
      <w:pPr>
        <w:rPr>
          <w:lang w:val="de-DE"/>
        </w:rPr>
      </w:pPr>
      <w:r w:rsidRPr="003E4924">
        <w:rPr>
          <w:lang w:val="de-DE"/>
        </w:rPr>
        <w:t>Basis 8 -&gt; 8 Ziffern: 0-7</w:t>
      </w:r>
    </w:p>
    <w:p w14:paraId="0E60AB4B" w14:textId="27B45569" w:rsidR="00C51420" w:rsidRPr="003E4924" w:rsidRDefault="00C51420" w:rsidP="00C51420">
      <w:pPr>
        <w:pStyle w:val="Heading2"/>
        <w:rPr>
          <w:lang w:val="de-DE"/>
        </w:rPr>
      </w:pPr>
      <w:r w:rsidRPr="003E4924">
        <w:rPr>
          <w:lang w:val="de-DE"/>
        </w:rPr>
        <w:t>Hexadezimalsystem</w:t>
      </w:r>
    </w:p>
    <w:p w14:paraId="5570461C" w14:textId="669B7281" w:rsidR="007B2DFD" w:rsidRPr="00580083" w:rsidRDefault="00C51420" w:rsidP="00E64826">
      <w:pPr>
        <w:rPr>
          <w:lang w:val="de-DE"/>
        </w:rPr>
      </w:pPr>
      <w:r w:rsidRPr="003E4924">
        <w:rPr>
          <w:lang w:val="de-DE"/>
        </w:rPr>
        <w:t>Basis 16 -&gt; 16 Ziffern: 0-9 + A-F</w:t>
      </w:r>
    </w:p>
    <w:p w14:paraId="3BDD2459" w14:textId="4D0F82A4" w:rsidR="00B837F9" w:rsidRDefault="00B837F9" w:rsidP="00B837F9">
      <w:pPr>
        <w:pStyle w:val="Heading1"/>
        <w:rPr>
          <w:lang w:val="de-DE"/>
        </w:rPr>
      </w:pPr>
      <w:r>
        <w:rPr>
          <w:lang w:val="de-DE"/>
        </w:rPr>
        <w:t>Umrechnung</w:t>
      </w:r>
    </w:p>
    <w:p w14:paraId="08EDF97F" w14:textId="77777777" w:rsidR="00B837F9" w:rsidRPr="00AF59E7" w:rsidRDefault="00B837F9" w:rsidP="00B837F9">
      <w:pPr>
        <w:pStyle w:val="Heading2"/>
      </w:pPr>
      <w:r>
        <w:t>Dez -&gt; Bin</w:t>
      </w:r>
    </w:p>
    <w:p w14:paraId="2C892932" w14:textId="44613294" w:rsidR="00B837F9" w:rsidRDefault="00B837F9" w:rsidP="00B837F9">
      <w:r>
        <w:rPr>
          <w:lang w:val="de-DE"/>
        </w:rPr>
        <w:t xml:space="preserve">Mit </w:t>
      </w:r>
      <w:r>
        <w:t>Restwertverfahren</w:t>
      </w:r>
    </w:p>
    <w:p w14:paraId="24FE3583" w14:textId="77777777" w:rsidR="00B837F9" w:rsidRDefault="00B837F9" w:rsidP="00B837F9"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09B9D299" wp14:editId="38D0E058">
            <wp:simplePos x="0" y="0"/>
            <wp:positionH relativeFrom="column">
              <wp:posOffset>2296657</wp:posOffset>
            </wp:positionH>
            <wp:positionV relativeFrom="paragraph">
              <wp:posOffset>234591</wp:posOffset>
            </wp:positionV>
            <wp:extent cx="2928310" cy="1113183"/>
            <wp:effectExtent l="0" t="0" r="571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310" cy="1113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23</w:t>
      </w:r>
      <w:r w:rsidRPr="00643162">
        <w:rPr>
          <w:vertAlign w:val="subscript"/>
        </w:rPr>
        <w:t>10</w:t>
      </w:r>
      <w:r>
        <w:t xml:space="preserve"> = x</w:t>
      </w:r>
      <w:r w:rsidRPr="00643162">
        <w:rPr>
          <w:vertAlign w:val="subscript"/>
        </w:rPr>
        <w:t>2</w:t>
      </w:r>
    </w:p>
    <w:p w14:paraId="4757ADF8" w14:textId="77777777" w:rsidR="00B837F9" w:rsidRDefault="00B837F9" w:rsidP="00B837F9">
      <w:pPr>
        <w:rPr>
          <w:vertAlign w:val="subscript"/>
        </w:rPr>
      </w:pPr>
      <w:r>
        <w:t>23/2 = 11</w:t>
      </w:r>
      <w:r>
        <w:tab/>
        <w:t>1</w:t>
      </w:r>
      <w:r>
        <w:br/>
        <w:t>11/2 = 5</w:t>
      </w:r>
      <w:r>
        <w:tab/>
        <w:t>1</w:t>
      </w:r>
      <w:r>
        <w:br/>
        <w:t>5/2 = 2</w:t>
      </w:r>
      <w:r>
        <w:tab/>
      </w:r>
      <w:r>
        <w:tab/>
        <w:t>1</w:t>
      </w:r>
      <w:r>
        <w:br/>
        <w:t>2/2 = 1</w:t>
      </w:r>
      <w:r>
        <w:tab/>
      </w:r>
      <w:r>
        <w:tab/>
        <w:t>0</w:t>
      </w:r>
      <w:r>
        <w:br/>
        <w:t>1/2 = 0</w:t>
      </w:r>
      <w:r>
        <w:tab/>
      </w:r>
      <w:r>
        <w:tab/>
        <w:t>1</w:t>
      </w:r>
      <w:r>
        <w:tab/>
        <w:t>= 10111</w:t>
      </w:r>
      <w:r w:rsidRPr="00643162">
        <w:rPr>
          <w:vertAlign w:val="subscript"/>
        </w:rPr>
        <w:t>2</w:t>
      </w:r>
    </w:p>
    <w:p w14:paraId="12DE675F" w14:textId="77777777" w:rsidR="00B837F9" w:rsidRDefault="00B837F9" w:rsidP="00B837F9">
      <w:pPr>
        <w:pStyle w:val="Heading2"/>
      </w:pPr>
      <w:r>
        <w:t>Dez -&gt; Hex</w:t>
      </w:r>
    </w:p>
    <w:p w14:paraId="79307117" w14:textId="77777777" w:rsidR="00B837F9" w:rsidRPr="00394BA9" w:rsidRDefault="00B837F9" w:rsidP="00B837F9">
      <w:r>
        <w:rPr>
          <w:noProof/>
          <w:lang w:eastAsia="de-AT"/>
        </w:rPr>
        <w:drawing>
          <wp:inline distT="0" distB="0" distL="0" distR="0" wp14:anchorId="526F676E" wp14:editId="16DFCC57">
            <wp:extent cx="3423337" cy="1119226"/>
            <wp:effectExtent l="0" t="0" r="5715" b="508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1826" cy="11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8D6D" w14:textId="77777777" w:rsidR="00B837F9" w:rsidRPr="0060219C" w:rsidRDefault="00B837F9" w:rsidP="00B837F9">
      <w:pPr>
        <w:pStyle w:val="Heading2"/>
      </w:pPr>
      <w:r>
        <w:t>Bin -&gt; Dez</w:t>
      </w:r>
    </w:p>
    <w:p w14:paraId="07087DA5" w14:textId="77777777" w:rsidR="00B837F9" w:rsidRPr="003E4924" w:rsidRDefault="00B837F9" w:rsidP="00B837F9">
      <w:pPr>
        <w:rPr>
          <w:vertAlign w:val="subscript"/>
          <w:lang w:val="de-DE"/>
        </w:rPr>
      </w:pPr>
      <w:r w:rsidRPr="003E4924">
        <w:rPr>
          <w:lang w:val="de-DE"/>
        </w:rPr>
        <w:t>Stellenwert</w:t>
      </w:r>
      <w:r w:rsidRPr="003E4924">
        <w:rPr>
          <w:lang w:val="de-DE"/>
        </w:rPr>
        <w:tab/>
        <w:t>1010</w:t>
      </w:r>
      <w:r w:rsidRPr="003E4924">
        <w:rPr>
          <w:vertAlign w:val="subscript"/>
          <w:lang w:val="de-DE"/>
        </w:rPr>
        <w:t>2</w:t>
      </w:r>
      <w:r w:rsidRPr="003E4924">
        <w:rPr>
          <w:lang w:val="de-DE"/>
        </w:rPr>
        <w:t xml:space="preserve"> = 1*2</w:t>
      </w:r>
      <w:r w:rsidRPr="003E4924">
        <w:rPr>
          <w:vertAlign w:val="superscript"/>
          <w:lang w:val="de-DE"/>
        </w:rPr>
        <w:t xml:space="preserve">3 </w:t>
      </w:r>
      <w:r w:rsidRPr="003E4924">
        <w:rPr>
          <w:lang w:val="de-DE"/>
        </w:rPr>
        <w:t>+ 0*2</w:t>
      </w:r>
      <w:r w:rsidRPr="003E4924">
        <w:rPr>
          <w:vertAlign w:val="superscript"/>
          <w:lang w:val="de-DE"/>
        </w:rPr>
        <w:t xml:space="preserve">2 </w:t>
      </w:r>
      <w:r w:rsidRPr="003E4924">
        <w:rPr>
          <w:lang w:val="de-DE"/>
        </w:rPr>
        <w:t>+ 1*2</w:t>
      </w:r>
      <w:r w:rsidRPr="003E4924">
        <w:rPr>
          <w:vertAlign w:val="superscript"/>
          <w:lang w:val="de-DE"/>
        </w:rPr>
        <w:t xml:space="preserve">1 </w:t>
      </w:r>
      <w:r w:rsidRPr="003E4924">
        <w:rPr>
          <w:lang w:val="de-DE"/>
        </w:rPr>
        <w:t>+ 0*2</w:t>
      </w:r>
      <w:r w:rsidRPr="003E4924">
        <w:rPr>
          <w:vertAlign w:val="superscript"/>
          <w:lang w:val="de-DE"/>
        </w:rPr>
        <w:t>0</w:t>
      </w:r>
      <w:r w:rsidRPr="003E4924">
        <w:rPr>
          <w:vertAlign w:val="superscript"/>
          <w:lang w:val="de-DE"/>
        </w:rPr>
        <w:br/>
      </w:r>
      <w:r w:rsidRPr="003E4924">
        <w:rPr>
          <w:lang w:val="de-DE"/>
        </w:rPr>
        <w:t>Potenzwert</w:t>
      </w:r>
      <w:r w:rsidRPr="003E4924">
        <w:rPr>
          <w:lang w:val="de-DE"/>
        </w:rPr>
        <w:tab/>
        <w:t>8 + 0 + 2 + 0 = 10</w:t>
      </w:r>
      <w:r w:rsidRPr="003E4924">
        <w:rPr>
          <w:vertAlign w:val="subscript"/>
          <w:lang w:val="de-DE"/>
        </w:rPr>
        <w:t>10</w:t>
      </w:r>
    </w:p>
    <w:p w14:paraId="0CB1E3E2" w14:textId="77777777" w:rsidR="00B837F9" w:rsidRDefault="00B837F9" w:rsidP="00B837F9">
      <w:pPr>
        <w:pStyle w:val="Heading2"/>
      </w:pPr>
      <w:r>
        <w:t>Bin -&gt; Hex</w:t>
      </w:r>
    </w:p>
    <w:p w14:paraId="1F7FFBFE" w14:textId="77777777" w:rsidR="00B837F9" w:rsidRDefault="00B837F9" w:rsidP="00B837F9">
      <w:r>
        <w:rPr>
          <w:noProof/>
          <w:lang w:eastAsia="de-AT"/>
        </w:rPr>
        <w:drawing>
          <wp:inline distT="0" distB="0" distL="0" distR="0" wp14:anchorId="0BF2FD2B" wp14:editId="03E70F73">
            <wp:extent cx="4359859" cy="1117839"/>
            <wp:effectExtent l="0" t="0" r="3175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0570" cy="114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4252" w14:textId="77777777" w:rsidR="00B837F9" w:rsidRPr="00AF59E7" w:rsidRDefault="00B837F9" w:rsidP="00B837F9">
      <w:pPr>
        <w:pStyle w:val="Heading2"/>
      </w:pPr>
      <w:r>
        <w:t>Hex -&gt; Dez</w:t>
      </w:r>
    </w:p>
    <w:p w14:paraId="2E5EFDA3" w14:textId="77777777" w:rsidR="00B837F9" w:rsidRDefault="00B837F9" w:rsidP="00B837F9">
      <w:pPr>
        <w:rPr>
          <w:vertAlign w:val="subscript"/>
          <w:lang w:val="de-DE"/>
        </w:rPr>
      </w:pPr>
      <w:r w:rsidRPr="003E4924">
        <w:rPr>
          <w:lang w:val="de-DE"/>
        </w:rPr>
        <w:t>Stellenwert</w:t>
      </w:r>
      <w:r w:rsidRPr="003E4924">
        <w:rPr>
          <w:lang w:val="de-DE"/>
        </w:rPr>
        <w:tab/>
        <w:t>2FE</w:t>
      </w:r>
      <w:r w:rsidRPr="003E4924">
        <w:rPr>
          <w:vertAlign w:val="subscript"/>
          <w:lang w:val="de-DE"/>
        </w:rPr>
        <w:t>16</w:t>
      </w:r>
      <w:r w:rsidRPr="003E4924">
        <w:rPr>
          <w:lang w:val="de-DE"/>
        </w:rPr>
        <w:t xml:space="preserve"> = 2*16</w:t>
      </w:r>
      <w:r w:rsidRPr="003E4924">
        <w:rPr>
          <w:vertAlign w:val="superscript"/>
          <w:lang w:val="de-DE"/>
        </w:rPr>
        <w:t>2</w:t>
      </w:r>
      <w:r w:rsidRPr="003E4924">
        <w:rPr>
          <w:lang w:val="de-DE"/>
        </w:rPr>
        <w:t xml:space="preserve"> + 15*16</w:t>
      </w:r>
      <w:r w:rsidRPr="003E4924">
        <w:rPr>
          <w:vertAlign w:val="superscript"/>
          <w:lang w:val="de-DE"/>
        </w:rPr>
        <w:t>1</w:t>
      </w:r>
      <w:r w:rsidRPr="003E4924">
        <w:rPr>
          <w:lang w:val="de-DE"/>
        </w:rPr>
        <w:t xml:space="preserve"> + 14*16</w:t>
      </w:r>
      <w:r w:rsidRPr="003E4924">
        <w:rPr>
          <w:vertAlign w:val="superscript"/>
          <w:lang w:val="de-DE"/>
        </w:rPr>
        <w:t>0</w:t>
      </w:r>
      <w:r w:rsidRPr="003E4924">
        <w:rPr>
          <w:lang w:val="de-DE"/>
        </w:rPr>
        <w:br/>
        <w:t>Potenzwert</w:t>
      </w:r>
      <w:r w:rsidRPr="003E4924">
        <w:rPr>
          <w:lang w:val="de-DE"/>
        </w:rPr>
        <w:tab/>
        <w:t>512 + 240 + 14 = 766</w:t>
      </w:r>
      <w:r w:rsidRPr="003E4924">
        <w:rPr>
          <w:vertAlign w:val="subscript"/>
          <w:lang w:val="de-DE"/>
        </w:rPr>
        <w:t>10</w:t>
      </w:r>
    </w:p>
    <w:p w14:paraId="0D351263" w14:textId="77777777" w:rsidR="00B837F9" w:rsidRPr="004653E8" w:rsidRDefault="00B837F9" w:rsidP="00B837F9">
      <w:pPr>
        <w:rPr>
          <w:lang w:val="de-DE"/>
        </w:rPr>
      </w:pPr>
      <w:r>
        <w:rPr>
          <w:noProof/>
          <w:lang w:eastAsia="de-AT"/>
        </w:rPr>
        <w:drawing>
          <wp:inline distT="0" distB="0" distL="0" distR="0" wp14:anchorId="480F0DF8" wp14:editId="0497D12B">
            <wp:extent cx="2684678" cy="1416024"/>
            <wp:effectExtent l="0" t="0" r="190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5232" cy="144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A8E4" w14:textId="30097FF9" w:rsidR="00B837F9" w:rsidRDefault="00B837F9" w:rsidP="00B837F9">
      <w:pPr>
        <w:rPr>
          <w:lang w:val="de-DE"/>
        </w:rPr>
      </w:pPr>
      <w:r>
        <w:rPr>
          <w:noProof/>
          <w:lang w:eastAsia="de-AT"/>
        </w:rPr>
        <w:drawing>
          <wp:inline distT="0" distB="0" distL="0" distR="0" wp14:anchorId="68AC2823" wp14:editId="2F8CC2CC">
            <wp:extent cx="3381281" cy="1587398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6177" cy="160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DAD9" w14:textId="77777777" w:rsidR="00B837F9" w:rsidRDefault="00B837F9" w:rsidP="00B837F9">
      <w:pPr>
        <w:pStyle w:val="Heading2"/>
      </w:pPr>
      <w:r>
        <w:t>Hex -&gt; Bin</w:t>
      </w:r>
    </w:p>
    <w:p w14:paraId="018697CB" w14:textId="77777777" w:rsidR="00B837F9" w:rsidRDefault="00B837F9" w:rsidP="00B837F9">
      <w:r>
        <w:rPr>
          <w:noProof/>
          <w:lang w:eastAsia="de-AT"/>
        </w:rPr>
        <w:drawing>
          <wp:inline distT="0" distB="0" distL="0" distR="0" wp14:anchorId="19C06B8A" wp14:editId="05EA3DBA">
            <wp:extent cx="5449824" cy="777345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2260" cy="78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FBDF" w14:textId="5876F86B" w:rsidR="00B837F9" w:rsidRDefault="00B837F9" w:rsidP="00B837F9">
      <w:r>
        <w:rPr>
          <w:noProof/>
          <w:lang w:eastAsia="de-AT"/>
        </w:rPr>
        <w:drawing>
          <wp:inline distT="0" distB="0" distL="0" distR="0" wp14:anchorId="064EC754" wp14:editId="17418692">
            <wp:extent cx="4337913" cy="1574000"/>
            <wp:effectExtent l="0" t="0" r="5715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8195" cy="159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F756" w14:textId="10318F9D" w:rsidR="00C42EB1" w:rsidRDefault="00C42EB1" w:rsidP="00B837F9"/>
    <w:p w14:paraId="585F26B1" w14:textId="77777777" w:rsidR="00C42EB1" w:rsidRDefault="00C42EB1" w:rsidP="00B837F9"/>
    <w:p w14:paraId="777F480C" w14:textId="0ED108BF" w:rsidR="00B837F9" w:rsidRPr="0027485F" w:rsidRDefault="00DE1CD5" w:rsidP="0027485F">
      <w:pPr>
        <w:pStyle w:val="Heading1"/>
      </w:pPr>
      <w:r>
        <w:t>Kommazahlen</w:t>
      </w:r>
      <w:r w:rsidR="0027485F">
        <w:rPr>
          <w:noProof/>
          <w:lang w:val="de-DE"/>
        </w:rPr>
        <w:drawing>
          <wp:anchor distT="0" distB="0" distL="114300" distR="114300" simplePos="0" relativeHeight="251658242" behindDoc="0" locked="0" layoutInCell="1" allowOverlap="1" wp14:anchorId="205A379F" wp14:editId="78E7BB76">
            <wp:simplePos x="0" y="0"/>
            <wp:positionH relativeFrom="column">
              <wp:posOffset>2677795</wp:posOffset>
            </wp:positionH>
            <wp:positionV relativeFrom="paragraph">
              <wp:posOffset>346710</wp:posOffset>
            </wp:positionV>
            <wp:extent cx="3723005" cy="2792730"/>
            <wp:effectExtent l="0" t="0" r="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DFC">
        <w:rPr>
          <w:noProof/>
          <w:lang w:val="de-DE"/>
        </w:rPr>
        <w:drawing>
          <wp:anchor distT="0" distB="0" distL="114300" distR="114300" simplePos="0" relativeHeight="251658241" behindDoc="0" locked="0" layoutInCell="1" allowOverlap="1" wp14:anchorId="751A8F88" wp14:editId="779AC0D1">
            <wp:simplePos x="0" y="0"/>
            <wp:positionH relativeFrom="column">
              <wp:posOffset>4445</wp:posOffset>
            </wp:positionH>
            <wp:positionV relativeFrom="paragraph">
              <wp:posOffset>336550</wp:posOffset>
            </wp:positionV>
            <wp:extent cx="2531745" cy="3011170"/>
            <wp:effectExtent l="0" t="0" r="190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37F9" w:rsidRPr="0027485F" w:rsidSect="006849AE">
      <w:headerReference w:type="default" r:id="rId20"/>
      <w:pgSz w:w="11906" w:h="16838"/>
      <w:pgMar w:top="1417" w:right="1417" w:bottom="1134" w:left="1417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DC777" w14:textId="77777777" w:rsidR="00737A72" w:rsidRDefault="00737A72" w:rsidP="00C02EF0">
      <w:pPr>
        <w:spacing w:after="0" w:line="240" w:lineRule="auto"/>
      </w:pPr>
      <w:r>
        <w:separator/>
      </w:r>
    </w:p>
  </w:endnote>
  <w:endnote w:type="continuationSeparator" w:id="0">
    <w:p w14:paraId="737F1A08" w14:textId="77777777" w:rsidR="00737A72" w:rsidRDefault="00737A72" w:rsidP="00C02EF0">
      <w:pPr>
        <w:spacing w:after="0" w:line="240" w:lineRule="auto"/>
      </w:pPr>
      <w:r>
        <w:continuationSeparator/>
      </w:r>
    </w:p>
  </w:endnote>
  <w:endnote w:type="continuationNotice" w:id="1">
    <w:p w14:paraId="745065C8" w14:textId="77777777" w:rsidR="00737A72" w:rsidRDefault="00737A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FA113" w14:textId="77777777" w:rsidR="00737A72" w:rsidRDefault="00737A72" w:rsidP="00C02EF0">
      <w:pPr>
        <w:spacing w:after="0" w:line="240" w:lineRule="auto"/>
      </w:pPr>
      <w:r>
        <w:separator/>
      </w:r>
    </w:p>
  </w:footnote>
  <w:footnote w:type="continuationSeparator" w:id="0">
    <w:p w14:paraId="4B15680A" w14:textId="77777777" w:rsidR="00737A72" w:rsidRDefault="00737A72" w:rsidP="00C02EF0">
      <w:pPr>
        <w:spacing w:after="0" w:line="240" w:lineRule="auto"/>
      </w:pPr>
      <w:r>
        <w:continuationSeparator/>
      </w:r>
    </w:p>
  </w:footnote>
  <w:footnote w:type="continuationNotice" w:id="1">
    <w:p w14:paraId="6D7A8A16" w14:textId="77777777" w:rsidR="00737A72" w:rsidRDefault="00737A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CD3FF" w14:textId="77777777" w:rsidR="006849AE" w:rsidRDefault="00C02EF0">
    <w:pPr>
      <w:pStyle w:val="Header"/>
    </w:pPr>
    <w:r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188AF4A6" wp14:editId="25D84F29">
              <wp:simplePos x="0" y="0"/>
              <wp:positionH relativeFrom="margin">
                <wp:align>left</wp:align>
              </wp:positionH>
              <wp:positionV relativeFrom="topMargin">
                <wp:posOffset>370936</wp:posOffset>
              </wp:positionV>
              <wp:extent cx="6547449" cy="163902"/>
              <wp:effectExtent l="0" t="0" r="0" b="0"/>
              <wp:wrapNone/>
              <wp:docPr id="473" name="Textfeld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7449" cy="163902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451D8" w14:textId="0BBE18E1" w:rsidR="00C02EF0" w:rsidRDefault="00737A72">
                          <w:pPr>
                            <w:spacing w:after="0" w:line="240" w:lineRule="auto"/>
                          </w:pPr>
                          <w:sdt>
                            <w:sdtPr>
                              <w:alias w:val="Titel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C51420">
                                <w:t>AMA</w:t>
                              </w:r>
                              <w:r w:rsidR="00C02EF0">
                                <w:t xml:space="preserve"> -</w:t>
                              </w:r>
                              <w:r w:rsidR="00302A95">
                                <w:t xml:space="preserve"> </w:t>
                              </w:r>
                              <w:r w:rsidR="00507E29">
                                <w:t>APC</w:t>
                              </w:r>
                            </w:sdtContent>
                          </w:sdt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  <w:t xml:space="preserve"> Tim Hofmann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shapetype w14:anchorId="188AF4A6" id="_x0000_t202" coordsize="21600,21600" o:spt="202" path="m,l,21600r21600,l21600,xe">
              <v:stroke joinstyle="miter"/>
              <v:path gradientshapeok="t" o:connecttype="rect"/>
            </v:shapetype>
            <v:shape id="Textfeld 473" o:spid="_x0000_s1026" type="#_x0000_t202" style="position:absolute;margin-left:0;margin-top:29.2pt;width:515.55pt;height:12.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" o:allowincell="f" filled="f" stroked="f">
              <v:textbox inset=",0,,0">
                <w:txbxContent>
                  <w:p w14:paraId="5DD451D8" w14:textId="0BBE18E1" w:rsidR="00C02EF0" w:rsidRDefault="003B2191">
                    <w:pPr>
                      <w:spacing w:after="0" w:line="240" w:lineRule="auto"/>
                    </w:pPr>
                    <w:sdt>
                      <w:sdtPr>
                        <w:alias w:val="Titel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C51420">
                          <w:rPr>
                            <w:lang w:val="en-AT"/>
                          </w:rPr>
                          <w:t>AMA</w:t>
                        </w:r>
                        <w:r w:rsidR="00C02EF0">
                          <w:t xml:space="preserve"> -</w:t>
                        </w:r>
                        <w:r w:rsidR="00302A95">
                          <w:rPr>
                            <w:lang w:val="en-AT"/>
                          </w:rPr>
                          <w:t xml:space="preserve"> </w:t>
                        </w:r>
                        <w:r w:rsidR="00507E29">
                          <w:t>APC</w:t>
                        </w:r>
                      </w:sdtContent>
                    </w:sdt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  <w:t xml:space="preserve"> Tim Hofmann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6619CFA" wp14:editId="19D00ECB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0C566DDD" w14:textId="038D8784" w:rsidR="00C02EF0" w:rsidRDefault="00C02EF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C7647C" w:rsidRPr="00C7647C">
                            <w:rPr>
                              <w:noProof/>
                              <w:color w:val="FFFFFF" w:themeColor="background1"/>
                              <w:lang w:val="de-DE"/>
                              <w14:numForm w14:val="lining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shapetype w14:anchorId="76619CFA" id="_x0000_t202" coordsize="21600,21600" o:spt="202" path="m,l,21600r21600,l21600,xe">
              <v:stroke joinstyle="miter"/>
              <v:path gradientshapeok="t" o:connecttype="rect"/>
            </v:shapetype>
            <v:shape id="Textfeld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" o:allowincell="f" fillcolor="#4f81bd [3204]" stroked="f">
              <v:textbox style="mso-fit-shape-to-text:t" inset=",0,,0">
                <w:txbxContent>
                  <w:p w14:paraId="0C566DDD" w14:textId="038D8784" w:rsidR="00C02EF0" w:rsidRDefault="00C02EF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C7647C" w:rsidRPr="00C7647C">
                      <w:rPr>
                        <w:noProof/>
                        <w:color w:val="FFFFFF" w:themeColor="background1"/>
                        <w:lang w:val="de-DE"/>
                        <w14:numForm w14:val="lining"/>
                      </w:rPr>
                      <w:t>2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6849AE">
      <w:tab/>
    </w:r>
    <w:r w:rsidR="006849A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420"/>
    <w:rsid w:val="000045B3"/>
    <w:rsid w:val="0003044C"/>
    <w:rsid w:val="000417DF"/>
    <w:rsid w:val="00055B14"/>
    <w:rsid w:val="000A1A20"/>
    <w:rsid w:val="00140C58"/>
    <w:rsid w:val="001918A6"/>
    <w:rsid w:val="001D38E2"/>
    <w:rsid w:val="001F0502"/>
    <w:rsid w:val="0027485F"/>
    <w:rsid w:val="00292AD3"/>
    <w:rsid w:val="002E610E"/>
    <w:rsid w:val="00302A95"/>
    <w:rsid w:val="0032350B"/>
    <w:rsid w:val="0033252E"/>
    <w:rsid w:val="00364AB5"/>
    <w:rsid w:val="00394BA9"/>
    <w:rsid w:val="003B2191"/>
    <w:rsid w:val="003D239E"/>
    <w:rsid w:val="003D3F52"/>
    <w:rsid w:val="003E4924"/>
    <w:rsid w:val="00400B1D"/>
    <w:rsid w:val="004323B8"/>
    <w:rsid w:val="004653E8"/>
    <w:rsid w:val="00497912"/>
    <w:rsid w:val="004A488C"/>
    <w:rsid w:val="004A4962"/>
    <w:rsid w:val="004C37EC"/>
    <w:rsid w:val="00507E29"/>
    <w:rsid w:val="00580083"/>
    <w:rsid w:val="005F20D0"/>
    <w:rsid w:val="005F6855"/>
    <w:rsid w:val="0060219C"/>
    <w:rsid w:val="00617F40"/>
    <w:rsid w:val="00643162"/>
    <w:rsid w:val="00650709"/>
    <w:rsid w:val="00674913"/>
    <w:rsid w:val="006849AE"/>
    <w:rsid w:val="0069670C"/>
    <w:rsid w:val="00733356"/>
    <w:rsid w:val="00737A72"/>
    <w:rsid w:val="00766BE6"/>
    <w:rsid w:val="007B07B0"/>
    <w:rsid w:val="007B2DFD"/>
    <w:rsid w:val="007D4860"/>
    <w:rsid w:val="008455E2"/>
    <w:rsid w:val="008E6B3A"/>
    <w:rsid w:val="00964DFC"/>
    <w:rsid w:val="00970D90"/>
    <w:rsid w:val="00977A78"/>
    <w:rsid w:val="009E73EE"/>
    <w:rsid w:val="00A24898"/>
    <w:rsid w:val="00A43B72"/>
    <w:rsid w:val="00A74162"/>
    <w:rsid w:val="00AF59E7"/>
    <w:rsid w:val="00B132A4"/>
    <w:rsid w:val="00B80E61"/>
    <w:rsid w:val="00B837F9"/>
    <w:rsid w:val="00BF3CAF"/>
    <w:rsid w:val="00C02EF0"/>
    <w:rsid w:val="00C147CD"/>
    <w:rsid w:val="00C42EB1"/>
    <w:rsid w:val="00C434A5"/>
    <w:rsid w:val="00C51420"/>
    <w:rsid w:val="00C7647C"/>
    <w:rsid w:val="00CA5F93"/>
    <w:rsid w:val="00D86A16"/>
    <w:rsid w:val="00DE1CD5"/>
    <w:rsid w:val="00DF19B9"/>
    <w:rsid w:val="00E013B3"/>
    <w:rsid w:val="00E0705D"/>
    <w:rsid w:val="00E157BB"/>
    <w:rsid w:val="00E64826"/>
    <w:rsid w:val="00EA69D3"/>
    <w:rsid w:val="00EA708F"/>
    <w:rsid w:val="00ED508B"/>
    <w:rsid w:val="00ED5E35"/>
    <w:rsid w:val="00EF7C41"/>
    <w:rsid w:val="00FF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E45D0"/>
  <w15:docId w15:val="{83A231DD-200D-422A-A397-53144912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9D3"/>
    <w:pPr>
      <w:jc w:val="left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9D3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356"/>
    <w:pPr>
      <w:spacing w:after="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356"/>
    <w:pPr>
      <w:spacing w:after="0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356"/>
    <w:pPr>
      <w:spacing w:after="0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356"/>
    <w:pPr>
      <w:spacing w:after="0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356"/>
    <w:pPr>
      <w:spacing w:after="0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356"/>
    <w:pPr>
      <w:spacing w:after="0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356"/>
    <w:pPr>
      <w:spacing w:after="0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356"/>
    <w:pPr>
      <w:spacing w:after="0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3356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3356"/>
    <w:rPr>
      <w:smallCaps/>
      <w:color w:val="262626" w:themeColor="text1" w:themeTint="D9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EF0"/>
  </w:style>
  <w:style w:type="paragraph" w:styleId="Footer">
    <w:name w:val="footer"/>
    <w:basedOn w:val="Normal"/>
    <w:link w:val="FooterChar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EF0"/>
  </w:style>
  <w:style w:type="paragraph" w:styleId="BalloonText">
    <w:name w:val="Balloon Text"/>
    <w:basedOn w:val="Normal"/>
    <w:link w:val="BalloonTextChar"/>
    <w:uiPriority w:val="99"/>
    <w:semiHidden/>
    <w:unhideWhenUsed/>
    <w:rsid w:val="00C0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EF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69D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335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335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35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356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356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356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356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356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3356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35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33356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733356"/>
    <w:rPr>
      <w:b/>
      <w:bCs/>
      <w:color w:val="F79646" w:themeColor="accent6"/>
    </w:rPr>
  </w:style>
  <w:style w:type="character" w:styleId="Emphasis">
    <w:name w:val="Emphasis"/>
    <w:uiPriority w:val="20"/>
    <w:qFormat/>
    <w:rsid w:val="00733356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EA69D3"/>
    <w:pPr>
      <w:spacing w:after="0" w:line="240" w:lineRule="auto"/>
      <w:jc w:val="left"/>
    </w:pPr>
  </w:style>
  <w:style w:type="paragraph" w:styleId="Quote">
    <w:name w:val="Quote"/>
    <w:basedOn w:val="Normal"/>
    <w:next w:val="Normal"/>
    <w:link w:val="QuoteChar"/>
    <w:uiPriority w:val="29"/>
    <w:qFormat/>
    <w:rsid w:val="0073335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333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356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356"/>
    <w:rPr>
      <w:b/>
      <w:bCs/>
      <w:i/>
      <w:iCs/>
    </w:rPr>
  </w:style>
  <w:style w:type="character" w:styleId="SubtleEmphasis">
    <w:name w:val="Subtle Emphasis"/>
    <w:uiPriority w:val="19"/>
    <w:qFormat/>
    <w:rsid w:val="00733356"/>
    <w:rPr>
      <w:i/>
      <w:iCs/>
    </w:rPr>
  </w:style>
  <w:style w:type="character" w:styleId="IntenseEmphasis">
    <w:name w:val="Intense Emphasis"/>
    <w:uiPriority w:val="21"/>
    <w:qFormat/>
    <w:rsid w:val="00733356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733356"/>
    <w:rPr>
      <w:b/>
      <w:bCs/>
    </w:rPr>
  </w:style>
  <w:style w:type="character" w:styleId="IntenseReference">
    <w:name w:val="Intense Reference"/>
    <w:uiPriority w:val="32"/>
    <w:qFormat/>
    <w:rsid w:val="0073335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333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33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ho\Documents\Benutzerdefinierte%20Office-Vorlagen\Schoo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C0AE18120907E45A16442AFE45E0942" ma:contentTypeVersion="2" ma:contentTypeDescription="Ein neues Dokument erstellen." ma:contentTypeScope="" ma:versionID="1b8d00b7d26d6e1f031cac217cbd7035">
  <xsd:schema xmlns:xsd="http://www.w3.org/2001/XMLSchema" xmlns:xs="http://www.w3.org/2001/XMLSchema" xmlns:p="http://schemas.microsoft.com/office/2006/metadata/properties" xmlns:ns3="b3aa33b6-2aa8-437d-9a69-a26f602636f9" targetNamespace="http://schemas.microsoft.com/office/2006/metadata/properties" ma:root="true" ma:fieldsID="c71f48dcba688bafce8b5637f349f90e" ns3:_="">
    <xsd:import namespace="b3aa33b6-2aa8-437d-9a69-a26f602636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a33b6-2aa8-437d-9a69-a26f60263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46E435-FA08-486A-AA4F-5E527EDB2428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0E5645-7DDB-4561-A02F-65BBC3EEC43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3aa33b6-2aa8-437d-9a69-a26f602636f9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38CA84-985D-4654-9AE1-9251466D298C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C74A3FA5-A5CD-49AC-948D-EA9E80FFE3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School.dotx</Template>
  <TotalTime>4</TotalTime>
  <Pages>1</Pages>
  <Words>82</Words>
  <Characters>473</Characters>
  <Application>Microsoft Office Word</Application>
  <DocSecurity>4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AMA - APC</vt:lpstr>
    </vt:vector>
  </TitlesOfParts>
  <Company>Hewlett-Packard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 - APC</dc:title>
  <dc:subject/>
  <dc:creator>Tim Hofmann</dc:creator>
  <cp:keywords/>
  <cp:lastModifiedBy>Tim Hofmann</cp:lastModifiedBy>
  <cp:revision>32</cp:revision>
  <cp:lastPrinted>2019-05-06T15:02:00Z</cp:lastPrinted>
  <dcterms:created xsi:type="dcterms:W3CDTF">2021-02-15T06:45:00Z</dcterms:created>
  <dcterms:modified xsi:type="dcterms:W3CDTF">2021-02-24T18:43:00Z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0x0101005C0AE18120907E45A16442AFE45E0942</vt:lpwstr>
  </property>
  <property fmtid="{D5CDD505-2E9C-101B-9397-08002B2CF9AE}" pid="3" name="IsMyDocuments">
    <vt:bool>true</vt:bool>
  </property>
</Properties>
</file>