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4EA" w:rsidRDefault="008B64EA" w:rsidP="008B64EA">
      <w:pPr>
        <w:pStyle w:val="Titel"/>
      </w:pPr>
      <w:r>
        <w:t>Mitschrift: Dualzahlen mit Kommastellen</w:t>
      </w:r>
    </w:p>
    <w:p w:rsidR="008B64EA" w:rsidRPr="008B64EA" w:rsidRDefault="008B64EA" w:rsidP="008B64EA">
      <w:pPr>
        <w:rPr>
          <w:szCs w:val="24"/>
        </w:rPr>
      </w:pPr>
      <w:r>
        <w:rPr>
          <w:szCs w:val="24"/>
        </w:rPr>
        <w:t>10,011</w:t>
      </w:r>
      <w:r w:rsidRPr="008B64EA">
        <w:rPr>
          <w:szCs w:val="24"/>
          <w:vertAlign w:val="subscript"/>
        </w:rPr>
        <w:t>2</w:t>
      </w:r>
      <w:r>
        <w:rPr>
          <w:szCs w:val="24"/>
        </w:rPr>
        <w:t xml:space="preserve"> = 1 * 2</w:t>
      </w:r>
      <w:r w:rsidRPr="008B64EA">
        <w:rPr>
          <w:szCs w:val="24"/>
          <w:vertAlign w:val="superscript"/>
        </w:rPr>
        <w:t>1</w:t>
      </w:r>
      <w:r>
        <w:rPr>
          <w:szCs w:val="24"/>
        </w:rPr>
        <w:t xml:space="preserve"> + 0*2</w:t>
      </w:r>
      <w:r w:rsidRPr="008B64EA">
        <w:rPr>
          <w:szCs w:val="24"/>
          <w:vertAlign w:val="superscript"/>
        </w:rPr>
        <w:t>0</w:t>
      </w:r>
      <w:r>
        <w:rPr>
          <w:szCs w:val="24"/>
        </w:rPr>
        <w:t xml:space="preserve"> + 0*2</w:t>
      </w:r>
      <w:r w:rsidRPr="008B64EA">
        <w:rPr>
          <w:szCs w:val="24"/>
          <w:vertAlign w:val="superscript"/>
        </w:rPr>
        <w:t>-1</w:t>
      </w:r>
      <w:r>
        <w:rPr>
          <w:szCs w:val="24"/>
        </w:rPr>
        <w:t xml:space="preserve"> + 1*2</w:t>
      </w:r>
      <w:r w:rsidRPr="008B64EA">
        <w:rPr>
          <w:szCs w:val="24"/>
          <w:vertAlign w:val="superscript"/>
        </w:rPr>
        <w:t>-2</w:t>
      </w:r>
      <w:r>
        <w:rPr>
          <w:szCs w:val="24"/>
        </w:rPr>
        <w:t xml:space="preserve"> + 1*2</w:t>
      </w:r>
      <w:r w:rsidRPr="008B64EA">
        <w:rPr>
          <w:szCs w:val="24"/>
          <w:vertAlign w:val="superscript"/>
        </w:rPr>
        <w:t>-3</w:t>
      </w:r>
    </w:p>
    <w:p w:rsidR="008B64EA" w:rsidRDefault="008B64EA" w:rsidP="008B64EA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064759">
            <wp:simplePos x="0" y="0"/>
            <wp:positionH relativeFrom="column">
              <wp:posOffset>459878</wp:posOffset>
            </wp:positionH>
            <wp:positionV relativeFrom="paragraph">
              <wp:posOffset>377383</wp:posOffset>
            </wp:positionV>
            <wp:extent cx="3935896" cy="863797"/>
            <wp:effectExtent l="0" t="0" r="762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68" cy="890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Dual -&gt; Dezimal</w:t>
      </w:r>
    </w:p>
    <w:p w:rsidR="008B64EA" w:rsidRDefault="008B64EA" w:rsidP="008B64EA">
      <w:pPr>
        <w:pStyle w:val="Listenabsatz"/>
        <w:numPr>
          <w:ilvl w:val="0"/>
          <w:numId w:val="2"/>
        </w:numPr>
      </w:pPr>
    </w:p>
    <w:p w:rsidR="008B64EA" w:rsidRDefault="008B64EA" w:rsidP="008B64EA"/>
    <w:p w:rsidR="008B64EA" w:rsidRDefault="008B64EA" w:rsidP="008B64EA"/>
    <w:p w:rsidR="008B64EA" w:rsidRDefault="008B64EA" w:rsidP="008B64EA">
      <w:pPr>
        <w:pStyle w:val="Listenabsatz"/>
        <w:numPr>
          <w:ilvl w:val="0"/>
          <w:numId w:val="2"/>
        </w:numPr>
      </w:pPr>
      <w:r>
        <w:t>1,101</w:t>
      </w:r>
      <w:r w:rsidRPr="008B64EA">
        <w:rPr>
          <w:vertAlign w:val="subscript"/>
        </w:rPr>
        <w:t>2</w:t>
      </w:r>
      <w:r>
        <w:br/>
        <w:t>1*2</w:t>
      </w:r>
      <w:r w:rsidRPr="008B64EA">
        <w:rPr>
          <w:vertAlign w:val="superscript"/>
        </w:rPr>
        <w:t>0</w:t>
      </w:r>
      <w:r>
        <w:t xml:space="preserve"> + 1*2</w:t>
      </w:r>
      <w:r w:rsidRPr="008B64EA">
        <w:rPr>
          <w:vertAlign w:val="superscript"/>
        </w:rPr>
        <w:t>-1</w:t>
      </w:r>
      <w:r>
        <w:t xml:space="preserve"> + 0*2</w:t>
      </w:r>
      <w:r w:rsidRPr="008B64EA">
        <w:rPr>
          <w:vertAlign w:val="superscript"/>
        </w:rPr>
        <w:t>-2</w:t>
      </w:r>
      <w:r>
        <w:t xml:space="preserve"> + 1*2</w:t>
      </w:r>
      <w:r w:rsidRPr="008B64EA">
        <w:rPr>
          <w:vertAlign w:val="superscript"/>
        </w:rPr>
        <w:t>-3</w:t>
      </w:r>
      <w:r>
        <w:t xml:space="preserve"> = 1,625</w:t>
      </w:r>
    </w:p>
    <w:p w:rsidR="003A4979" w:rsidRDefault="003A4979" w:rsidP="003A4979">
      <w:pPr>
        <w:pStyle w:val="berschrift1"/>
      </w:pPr>
      <w:r>
        <w:t>Dezimal -&gt; Dual</w:t>
      </w:r>
    </w:p>
    <w:p w:rsidR="003A4979" w:rsidRDefault="00902EA9" w:rsidP="00902EA9">
      <w:pPr>
        <w:pStyle w:val="Listenabsatz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23F1AF">
            <wp:simplePos x="0" y="0"/>
            <wp:positionH relativeFrom="column">
              <wp:posOffset>459878</wp:posOffset>
            </wp:positionH>
            <wp:positionV relativeFrom="paragraph">
              <wp:posOffset>-552</wp:posOffset>
            </wp:positionV>
            <wp:extent cx="5760720" cy="1178560"/>
            <wp:effectExtent l="0" t="0" r="0" b="254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EA9" w:rsidRDefault="00902EA9" w:rsidP="00902EA9"/>
    <w:p w:rsidR="00902EA9" w:rsidRDefault="00902EA9" w:rsidP="00902EA9"/>
    <w:p w:rsidR="00902EA9" w:rsidRDefault="00902EA9" w:rsidP="00902EA9"/>
    <w:p w:rsidR="00902EA9" w:rsidRPr="00902EA9" w:rsidRDefault="00902EA9" w:rsidP="00902EA9">
      <w:pPr>
        <w:pStyle w:val="Listenabsatz"/>
        <w:numPr>
          <w:ilvl w:val="0"/>
          <w:numId w:val="3"/>
        </w:numPr>
        <w:jc w:val="left"/>
      </w:pPr>
      <w:r>
        <w:t>19,341</w:t>
      </w:r>
      <w:r w:rsidRPr="00902EA9">
        <w:rPr>
          <w:vertAlign w:val="subscript"/>
        </w:rPr>
        <w:t>10</w:t>
      </w:r>
      <w:r>
        <w:br/>
        <w:t>0,341 * 2 = 0,682</w:t>
      </w:r>
      <w:r>
        <w:br/>
        <w:t>0,682</w:t>
      </w:r>
      <w:r>
        <w:t xml:space="preserve"> * 2 =</w:t>
      </w:r>
      <w:r>
        <w:t xml:space="preserve"> 1,364</w:t>
      </w:r>
      <w:r>
        <w:br/>
        <w:t>0,364</w:t>
      </w:r>
      <w:r>
        <w:t xml:space="preserve"> * 2 =</w:t>
      </w:r>
      <w:r>
        <w:t xml:space="preserve"> 0,728</w:t>
      </w:r>
      <w:r>
        <w:br/>
        <w:t>0,728</w:t>
      </w:r>
      <w:r>
        <w:t xml:space="preserve"> * 2 =</w:t>
      </w:r>
      <w:r>
        <w:t xml:space="preserve"> 1,456</w:t>
      </w:r>
      <w:r>
        <w:br/>
        <w:t>0,456</w:t>
      </w:r>
      <w:r>
        <w:t xml:space="preserve"> * 2 =</w:t>
      </w:r>
      <w:r>
        <w:t xml:space="preserve"> 0,912</w:t>
      </w:r>
      <w:r>
        <w:br/>
        <w:t>0,912</w:t>
      </w:r>
      <w:r>
        <w:t xml:space="preserve"> * 2 =</w:t>
      </w:r>
      <w:r>
        <w:t xml:space="preserve"> 1,824</w:t>
      </w:r>
      <w:r>
        <w:br/>
      </w:r>
      <w:r w:rsidRPr="00902EA9">
        <w:rPr>
          <w:u w:val="double"/>
        </w:rPr>
        <w:t>1 0011, 01 0101</w:t>
      </w:r>
      <w:r w:rsidRPr="00902EA9">
        <w:rPr>
          <w:u w:val="double"/>
          <w:vertAlign w:val="subscript"/>
        </w:rPr>
        <w:t>2</w:t>
      </w:r>
    </w:p>
    <w:p w:rsidR="00902EA9" w:rsidRDefault="00902EA9" w:rsidP="00902EA9">
      <w:pPr>
        <w:pStyle w:val="berschrift2"/>
      </w:pPr>
      <w:r>
        <w:t>Anmerkung:</w:t>
      </w:r>
    </w:p>
    <w:p w:rsidR="00902EA9" w:rsidRDefault="00902EA9" w:rsidP="00902EA9">
      <w:r>
        <w:t>Wiederholung führt zum Abbruch der Rechnung. In der Schule max. 6 Nachkommaste</w:t>
      </w:r>
      <w:r>
        <w:t>l</w:t>
      </w:r>
      <w:r>
        <w:t>len.</w:t>
      </w:r>
    </w:p>
    <w:p w:rsidR="009361D9" w:rsidRDefault="009361D9" w:rsidP="009361D9">
      <w:pPr>
        <w:pStyle w:val="berschrift2"/>
      </w:pPr>
      <w:r>
        <w:t>Übung: Dezimal -&gt; Dual -&gt; Dezimal</w:t>
      </w:r>
    </w:p>
    <w:p w:rsidR="00B447C6" w:rsidRDefault="009361D9" w:rsidP="009361D9">
      <w:pPr>
        <w:pStyle w:val="Listenabsatz"/>
        <w:numPr>
          <w:ilvl w:val="0"/>
          <w:numId w:val="4"/>
        </w:numPr>
        <w:jc w:val="left"/>
      </w:pPr>
      <w:r>
        <w:t>0,2</w:t>
      </w:r>
      <w:r w:rsidRPr="009361D9">
        <w:rPr>
          <w:vertAlign w:val="subscript"/>
        </w:rPr>
        <w:t>10</w:t>
      </w:r>
      <w:r>
        <w:br/>
        <w:t>0,2 * 2 = 0,4</w:t>
      </w:r>
      <w:r>
        <w:br/>
        <w:t>0,4</w:t>
      </w:r>
      <w:r>
        <w:t xml:space="preserve"> * 2 =</w:t>
      </w:r>
      <w:r>
        <w:t xml:space="preserve"> 0,8</w:t>
      </w:r>
      <w:r>
        <w:br/>
        <w:t>0,8</w:t>
      </w:r>
      <w:r>
        <w:t xml:space="preserve"> * 2 =</w:t>
      </w:r>
      <w:r>
        <w:t xml:space="preserve"> 1,6</w:t>
      </w:r>
      <w:r>
        <w:br/>
        <w:t>0,6</w:t>
      </w:r>
      <w:r>
        <w:t xml:space="preserve"> * 2 =</w:t>
      </w:r>
      <w:r>
        <w:t xml:space="preserve"> 1,2</w:t>
      </w:r>
      <w:r>
        <w:br/>
        <w:t>…</w:t>
      </w:r>
      <w:r w:rsidR="003A3C28">
        <w:br/>
      </w:r>
      <w:r w:rsidR="003A3C28" w:rsidRPr="003A3C28">
        <w:rPr>
          <w:u w:val="double"/>
        </w:rPr>
        <w:t>0,0011</w:t>
      </w:r>
      <w:r w:rsidR="003A3C28" w:rsidRPr="003A3C28">
        <w:rPr>
          <w:u w:val="double"/>
          <w:vertAlign w:val="subscript"/>
        </w:rPr>
        <w:t>2</w:t>
      </w:r>
    </w:p>
    <w:p w:rsidR="009361D9" w:rsidRDefault="003A3C28" w:rsidP="00B447C6">
      <w:pPr>
        <w:pStyle w:val="Listenabsatz"/>
        <w:ind w:left="708"/>
        <w:jc w:val="left"/>
        <w:rPr>
          <w:rFonts w:cstheme="minorHAnsi"/>
          <w:u w:val="double"/>
        </w:rPr>
      </w:pPr>
      <w:r>
        <w:lastRenderedPageBreak/>
        <w:t>0*2</w:t>
      </w:r>
      <w:r w:rsidRPr="003A3C28">
        <w:rPr>
          <w:vertAlign w:val="superscript"/>
        </w:rPr>
        <w:t>0</w:t>
      </w:r>
      <w:r>
        <w:t xml:space="preserve"> + 0*2</w:t>
      </w:r>
      <w:r w:rsidRPr="003A3C28">
        <w:rPr>
          <w:vertAlign w:val="superscript"/>
        </w:rPr>
        <w:t>-1</w:t>
      </w:r>
      <w:r>
        <w:t xml:space="preserve"> + 0*2</w:t>
      </w:r>
      <w:r w:rsidRPr="003A3C28">
        <w:rPr>
          <w:vertAlign w:val="superscript"/>
        </w:rPr>
        <w:t>-2</w:t>
      </w:r>
      <w:r>
        <w:t xml:space="preserve"> + 1*2</w:t>
      </w:r>
      <w:r w:rsidRPr="003A3C28">
        <w:rPr>
          <w:vertAlign w:val="superscript"/>
        </w:rPr>
        <w:t>-3</w:t>
      </w:r>
      <w:r>
        <w:t xml:space="preserve"> + 1*2</w:t>
      </w:r>
      <w:r w:rsidRPr="003A3C28">
        <w:rPr>
          <w:vertAlign w:val="superscript"/>
        </w:rPr>
        <w:t>-4</w:t>
      </w:r>
      <w:r>
        <w:t xml:space="preserve"> =</w:t>
      </w:r>
      <w:r>
        <w:br/>
      </w:r>
      <w:r w:rsidRPr="003A3C28">
        <w:rPr>
          <w:u w:val="double"/>
        </w:rPr>
        <w:t>0,1875</w:t>
      </w:r>
      <w:r w:rsidRPr="003A3C28">
        <w:rPr>
          <w:u w:val="double"/>
          <w:vertAlign w:val="subscript"/>
        </w:rPr>
        <w:t>10</w:t>
      </w:r>
      <w:r w:rsidR="00B447C6" w:rsidRPr="00B447C6">
        <w:t xml:space="preserve"> </w:t>
      </w:r>
      <w:r w:rsidR="00B447C6" w:rsidRPr="00B447C6">
        <w:rPr>
          <w:rFonts w:cstheme="minorHAnsi"/>
        </w:rPr>
        <w:t>≈</w:t>
      </w:r>
      <w:r w:rsidR="00B447C6">
        <w:rPr>
          <w:rFonts w:cstheme="minorHAnsi"/>
        </w:rPr>
        <w:t xml:space="preserve"> </w:t>
      </w:r>
      <w:r w:rsidR="00B447C6" w:rsidRPr="00B447C6">
        <w:rPr>
          <w:rFonts w:cstheme="minorHAnsi"/>
          <w:u w:val="double"/>
        </w:rPr>
        <w:t>0,2</w:t>
      </w:r>
      <w:r w:rsidR="00B447C6" w:rsidRPr="00B447C6">
        <w:rPr>
          <w:rFonts w:cstheme="minorHAnsi"/>
          <w:u w:val="double"/>
          <w:vertAlign w:val="subscript"/>
        </w:rPr>
        <w:t>10</w:t>
      </w:r>
    </w:p>
    <w:p w:rsidR="00B447C6" w:rsidRDefault="00B447C6" w:rsidP="00B447C6">
      <w:pPr>
        <w:pStyle w:val="Listenabsatz"/>
        <w:ind w:left="708"/>
        <w:jc w:val="left"/>
        <w:rPr>
          <w:rFonts w:cstheme="minorHAnsi"/>
          <w:u w:val="double"/>
        </w:rPr>
      </w:pPr>
    </w:p>
    <w:p w:rsidR="00B447C6" w:rsidRPr="00B447C6" w:rsidRDefault="006775EC" w:rsidP="00B447C6">
      <w:pPr>
        <w:pStyle w:val="Listenabsatz"/>
        <w:ind w:left="708"/>
        <w:jc w:val="left"/>
      </w:pPr>
      <w:r>
        <w:t>Wie genau die Berechnung einer Fließkommazahl binär ist, hängt davon ab wie viele Bit (Speicher) für die Rechnung zur Verfügung stehen. Dies bezeichnet man als „Mantisse“.</w:t>
      </w:r>
      <w:bookmarkStart w:id="0" w:name="_GoBack"/>
      <w:bookmarkEnd w:id="0"/>
    </w:p>
    <w:sectPr w:rsidR="00B447C6" w:rsidRPr="00B447C6" w:rsidSect="006849AE">
      <w:headerReference w:type="default" r:id="rId13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72F" w:rsidRDefault="0047272F" w:rsidP="00C02EF0">
      <w:pPr>
        <w:spacing w:after="0" w:line="240" w:lineRule="auto"/>
      </w:pPr>
      <w:r>
        <w:separator/>
      </w:r>
    </w:p>
  </w:endnote>
  <w:endnote w:type="continuationSeparator" w:id="0">
    <w:p w:rsidR="0047272F" w:rsidRDefault="0047272F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72F" w:rsidRDefault="0047272F" w:rsidP="00C02EF0">
      <w:pPr>
        <w:spacing w:after="0" w:line="240" w:lineRule="auto"/>
      </w:pPr>
      <w:r>
        <w:separator/>
      </w:r>
    </w:p>
  </w:footnote>
  <w:footnote w:type="continuationSeparator" w:id="0">
    <w:p w:rsidR="0047272F" w:rsidRDefault="0047272F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6965BD" wp14:editId="1B077911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2EF0" w:rsidRDefault="0047272F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EF0">
                                <w:t>INF -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965BD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" o:allowincell="f" filled="f" stroked="f">
              <v:textbox inset=",0,,0">
                <w:txbxContent>
                  <w:p w:rsidR="00C02EF0" w:rsidRDefault="0047272F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EF0">
                          <w:t>INF -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3164E" wp14:editId="297B9A8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3164E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0A2D"/>
    <w:multiLevelType w:val="hybridMultilevel"/>
    <w:tmpl w:val="25E2B0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46E74"/>
    <w:multiLevelType w:val="hybridMultilevel"/>
    <w:tmpl w:val="A02651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08C3"/>
    <w:multiLevelType w:val="hybridMultilevel"/>
    <w:tmpl w:val="438820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12B1D"/>
    <w:multiLevelType w:val="hybridMultilevel"/>
    <w:tmpl w:val="8116CCD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EA"/>
    <w:rsid w:val="0003044C"/>
    <w:rsid w:val="00055B14"/>
    <w:rsid w:val="001D38E2"/>
    <w:rsid w:val="00292AD3"/>
    <w:rsid w:val="002E610E"/>
    <w:rsid w:val="0032350B"/>
    <w:rsid w:val="0033252E"/>
    <w:rsid w:val="003A3C28"/>
    <w:rsid w:val="003A4979"/>
    <w:rsid w:val="003D239E"/>
    <w:rsid w:val="0047272F"/>
    <w:rsid w:val="00497912"/>
    <w:rsid w:val="00507E29"/>
    <w:rsid w:val="006775EC"/>
    <w:rsid w:val="006849AE"/>
    <w:rsid w:val="00733356"/>
    <w:rsid w:val="008B64EA"/>
    <w:rsid w:val="00902EA9"/>
    <w:rsid w:val="009361D9"/>
    <w:rsid w:val="00970D90"/>
    <w:rsid w:val="00A74162"/>
    <w:rsid w:val="00B447C6"/>
    <w:rsid w:val="00C02EF0"/>
    <w:rsid w:val="00C434A5"/>
    <w:rsid w:val="00CA5F93"/>
    <w:rsid w:val="00D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BA43"/>
  <w15:docId w15:val="{85A2900D-8B67-411A-8F2B-43525E04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B64EA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paragraph" w:styleId="Listenabsatz">
    <w:name w:val="List Paragraph"/>
    <w:basedOn w:val="Standard"/>
    <w:uiPriority w:val="34"/>
    <w:qFormat/>
    <w:rsid w:val="008B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B6FBA7-60F5-4E5C-87A6-877E7A3D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-APC</dc:title>
  <dc:creator>Tim Hofmann</dc:creator>
  <cp:lastModifiedBy>Tim Hofmann</cp:lastModifiedBy>
  <cp:revision>6</cp:revision>
  <cp:lastPrinted>2019-05-06T06:02:00Z</cp:lastPrinted>
  <dcterms:created xsi:type="dcterms:W3CDTF">2020-05-25T07:02:00Z</dcterms:created>
  <dcterms:modified xsi:type="dcterms:W3CDTF">2020-05-25T07:34:00Z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