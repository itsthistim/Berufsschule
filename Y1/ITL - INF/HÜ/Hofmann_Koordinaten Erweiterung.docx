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B14" w:rsidRDefault="007D6387" w:rsidP="00CA5F93">
      <w:pPr>
        <w:pStyle w:val="Titel"/>
      </w:pPr>
      <w:r>
        <w:t>Erweiterung Koordinaten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de-DE" w:eastAsia="en-GB"/>
        </w:rPr>
      </w:pPr>
      <w:r w:rsidRPr="00F42A6B">
        <w:rPr>
          <w:rFonts w:ascii="Consolas" w:eastAsia="Times New Roman" w:hAnsi="Consolas" w:cs="Times New Roman"/>
          <w:color w:val="008000"/>
          <w:sz w:val="21"/>
          <w:szCs w:val="21"/>
          <w:lang w:val="de-DE" w:eastAsia="en-GB"/>
        </w:rPr>
        <w:t>/*T. Hofmann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de-DE" w:eastAsia="en-GB"/>
        </w:rPr>
      </w:pPr>
      <w:r w:rsidRPr="00F42A6B">
        <w:rPr>
          <w:rFonts w:ascii="Consolas" w:eastAsia="Times New Roman" w:hAnsi="Consolas" w:cs="Times New Roman"/>
          <w:color w:val="008000"/>
          <w:sz w:val="21"/>
          <w:szCs w:val="21"/>
          <w:lang w:val="de-DE" w:eastAsia="en-GB"/>
        </w:rPr>
        <w:t>Koordinaten Erweiterung*/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#include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&lt;iostream&gt;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#include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&lt;string&gt;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using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namespace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std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x;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y;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x 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y 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x;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y;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string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string res =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"("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to_string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(x) +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"|"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to_string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(y) +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")"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operator</w:t>
      </w:r>
      <w:proofErr w:type="gramStart"/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+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Point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operator</w:t>
      </w:r>
      <w:proofErr w:type="gramStart"/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-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Point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operator*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Point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*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operator</w:t>
      </w:r>
      <w:proofErr w:type="gramStart"/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/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Point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/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/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ostream</w:t>
      </w:r>
      <w:proofErr w:type="spellEnd"/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&amp;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operator&lt;</w:t>
      </w:r>
      <w:proofErr w:type="gramStart"/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&lt;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ostream</w:t>
      </w:r>
      <w:proofErr w:type="spellEnd"/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&amp;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os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&amp;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os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"("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"|"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")"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os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istream</w:t>
      </w:r>
      <w:proofErr w:type="spellEnd"/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&amp;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operator&gt;</w:t>
      </w:r>
      <w:proofErr w:type="gramStart"/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&gt;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istream</w:t>
      </w:r>
      <w:proofErr w:type="spellEnd"/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&amp;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is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F42A6B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&amp;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  <w:bookmarkStart w:id="0" w:name="_GoBack"/>
      <w:bookmarkEnd w:id="0"/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"x: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is &gt;&gt;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"y: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is &gt;&gt;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is;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gramStart"/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main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bool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repeat =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true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action 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Point a = </w:t>
      </w:r>
      <w:proofErr w:type="gramStart"/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Point b = </w:t>
      </w:r>
      <w:proofErr w:type="gramStart"/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x 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y 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a;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a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(repeat)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"Please choose your next action:"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"1) Add point"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"2) Subtract point"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"3) Multiply point"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"4) Divide point"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"5) End the program"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"Input: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action;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gram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action !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action !=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action !=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action !=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action !=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"Invalid action! Please try again."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"1) Add point"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"2) Subtract point"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"3) Multiply point"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"4) Divide point"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"5) End the program"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"Input: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action;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switch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(action)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case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cout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"Create point B that you want to add to point A:"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endl;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cout &lt;&lt; </w:t>
      </w:r>
      <w:proofErr w:type="gram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+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=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a = a +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a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case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cout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"Create point B that you want to subtract from point A:"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endl;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cout &lt;&lt; </w:t>
      </w:r>
      <w:proofErr w:type="gram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-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=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a = a -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a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case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cout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"Create point B that you want to multiply with point A:"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endl;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cout &lt;&lt; </w:t>
      </w:r>
      <w:proofErr w:type="gram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*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=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a = a *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a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case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cout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"Create point B that you want to divide with point A:"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endl;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|| </w:t>
      </w:r>
      <w:proofErr w:type="spell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cout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"Point B can't have any 0 in it. Please redefine the point:"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endl;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cin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&gt;&gt;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cout &lt;&lt; </w:t>
      </w:r>
      <w:proofErr w:type="gramStart"/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proofErr w:type="gram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/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stringPoint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=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a = a / b;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a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case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F42A6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"Result: 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cout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&lt;&lt; a &lt;&lt; </w:t>
      </w:r>
      <w:proofErr w:type="spellStart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endl</w:t>
      </w:r>
      <w:proofErr w:type="spellEnd"/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repeat = </w:t>
      </w:r>
      <w:r w:rsidRPr="00F42A6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false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default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F42A6B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F42A6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system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42A6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"pause"</w:t>
      </w: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F42A6B" w:rsidRPr="00F42A6B" w:rsidRDefault="00F42A6B" w:rsidP="00F42A6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42A6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CA5F93" w:rsidRPr="00CA5F93" w:rsidRDefault="00CA5F93" w:rsidP="00CA5F93"/>
    <w:sectPr w:rsidR="00CA5F93" w:rsidRPr="00CA5F93" w:rsidSect="006849AE">
      <w:head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526" w:rsidRDefault="00775526" w:rsidP="00C02EF0">
      <w:pPr>
        <w:spacing w:after="0" w:line="240" w:lineRule="auto"/>
      </w:pPr>
      <w:r>
        <w:separator/>
      </w:r>
    </w:p>
  </w:endnote>
  <w:endnote w:type="continuationSeparator" w:id="0">
    <w:p w:rsidR="00775526" w:rsidRDefault="00775526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526" w:rsidRDefault="00775526" w:rsidP="00C02EF0">
      <w:pPr>
        <w:spacing w:after="0" w:line="240" w:lineRule="auto"/>
      </w:pPr>
      <w:r>
        <w:separator/>
      </w:r>
    </w:p>
  </w:footnote>
  <w:footnote w:type="continuationSeparator" w:id="0">
    <w:p w:rsidR="00775526" w:rsidRDefault="00775526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6965BD" wp14:editId="1B077911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2EF0" w:rsidRDefault="00775526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965B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" o:allowincell="f" filled="f" stroked="f">
              <v:textbox inset=",0,,0">
                <w:txbxContent>
                  <w:p w:rsidR="00C02EF0" w:rsidRDefault="00775526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3164E" wp14:editId="297B9A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3164E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87"/>
    <w:rsid w:val="0003044C"/>
    <w:rsid w:val="00055B14"/>
    <w:rsid w:val="001D38E2"/>
    <w:rsid w:val="00292AD3"/>
    <w:rsid w:val="002E610E"/>
    <w:rsid w:val="0032350B"/>
    <w:rsid w:val="0033252E"/>
    <w:rsid w:val="003D239E"/>
    <w:rsid w:val="00497912"/>
    <w:rsid w:val="00507E29"/>
    <w:rsid w:val="006849AE"/>
    <w:rsid w:val="0069670C"/>
    <w:rsid w:val="00733356"/>
    <w:rsid w:val="00775526"/>
    <w:rsid w:val="007D6387"/>
    <w:rsid w:val="00970D90"/>
    <w:rsid w:val="00A74162"/>
    <w:rsid w:val="00C02EF0"/>
    <w:rsid w:val="00C434A5"/>
    <w:rsid w:val="00CA5F93"/>
    <w:rsid w:val="00DF19B9"/>
    <w:rsid w:val="00ED508B"/>
    <w:rsid w:val="00F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BA43"/>
  <w15:docId w15:val="{BACFFFB8-E1C8-4206-879E-275E0ACC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59F678-CB53-46A9-B4F4-B6838E54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</Template>
  <TotalTime>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-APC</dc:title>
  <dc:creator>Tim Hofmann</dc:creator>
  <cp:lastModifiedBy>Tim Hofmann</cp:lastModifiedBy>
  <cp:revision>2</cp:revision>
  <cp:lastPrinted>2019-05-06T06:02:00Z</cp:lastPrinted>
  <dcterms:created xsi:type="dcterms:W3CDTF">2020-06-01T23:33:00Z</dcterms:created>
  <dcterms:modified xsi:type="dcterms:W3CDTF">2020-06-01T23:34:00Z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