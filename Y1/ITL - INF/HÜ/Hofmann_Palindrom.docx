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B14" w:rsidRDefault="00C54A00" w:rsidP="00CA5F93">
      <w:pPr>
        <w:pStyle w:val="Titel"/>
      </w:pPr>
      <w:r>
        <w:t>Aufgabe: Palindrom</w:t>
      </w:r>
    </w:p>
    <w:p w:rsidR="00C54A00" w:rsidRDefault="00C54A00" w:rsidP="00C54A00">
      <w:pPr>
        <w:pStyle w:val="berschrift1"/>
      </w:pPr>
      <w:r>
        <w:t>Struktogramm</w:t>
      </w:r>
    </w:p>
    <w:p w:rsidR="00C54A00" w:rsidRDefault="00C54A00" w:rsidP="00C54A00">
      <w:r w:rsidRPr="00C54A00">
        <w:drawing>
          <wp:inline distT="0" distB="0" distL="0" distR="0" wp14:anchorId="5E8F373F" wp14:editId="2947C4B2">
            <wp:extent cx="3248526" cy="4004797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6387" cy="402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A00" w:rsidRDefault="00C54A00" w:rsidP="00C54A00">
      <w:pPr>
        <w:pStyle w:val="berschrift1"/>
      </w:pPr>
      <w:r>
        <w:t>Schreibtischtest</w:t>
      </w:r>
    </w:p>
    <w:p w:rsidR="00C54A00" w:rsidRDefault="00C54A00" w:rsidP="00C54A00">
      <w:proofErr w:type="spellStart"/>
      <w:r>
        <w:t>text</w:t>
      </w:r>
      <w:proofErr w:type="spellEnd"/>
      <w:r>
        <w:t xml:space="preserve"> = „ANNA“;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8"/>
        <w:gridCol w:w="803"/>
        <w:gridCol w:w="338"/>
        <w:gridCol w:w="805"/>
        <w:gridCol w:w="744"/>
        <w:gridCol w:w="1972"/>
        <w:gridCol w:w="1488"/>
        <w:gridCol w:w="1762"/>
      </w:tblGrid>
      <w:tr w:rsidR="00073C38" w:rsidTr="004458CE">
        <w:tc>
          <w:tcPr>
            <w:tcW w:w="0" w:type="auto"/>
          </w:tcPr>
          <w:p w:rsidR="00073C38" w:rsidRPr="00C54A00" w:rsidRDefault="00073C38" w:rsidP="00073C38">
            <w:pPr>
              <w:jc w:val="center"/>
            </w:pPr>
            <w:r>
              <w:t>i</w:t>
            </w:r>
          </w:p>
        </w:tc>
        <w:tc>
          <w:tcPr>
            <w:tcW w:w="0" w:type="auto"/>
          </w:tcPr>
          <w:p w:rsidR="00073C38" w:rsidRPr="00C54A00" w:rsidRDefault="00073C38" w:rsidP="00073C38">
            <w:pPr>
              <w:jc w:val="center"/>
            </w:pPr>
            <w:proofErr w:type="spellStart"/>
            <w:r>
              <w:t>text</w:t>
            </w:r>
            <w:proofErr w:type="spellEnd"/>
            <w:r>
              <w:t>[i]</w:t>
            </w:r>
          </w:p>
        </w:tc>
        <w:tc>
          <w:tcPr>
            <w:tcW w:w="0" w:type="auto"/>
          </w:tcPr>
          <w:p w:rsidR="00073C38" w:rsidRPr="00C54A00" w:rsidRDefault="00073C38" w:rsidP="00073C38">
            <w:pPr>
              <w:jc w:val="center"/>
            </w:pPr>
            <w:r>
              <w:t>j</w:t>
            </w:r>
          </w:p>
        </w:tc>
        <w:tc>
          <w:tcPr>
            <w:tcW w:w="0" w:type="auto"/>
          </w:tcPr>
          <w:p w:rsidR="00073C38" w:rsidRPr="00C54A00" w:rsidRDefault="00073C38" w:rsidP="00073C38">
            <w:pPr>
              <w:jc w:val="center"/>
            </w:pPr>
            <w:proofErr w:type="spellStart"/>
            <w:r>
              <w:t>text</w:t>
            </w:r>
            <w:proofErr w:type="spellEnd"/>
            <w:r>
              <w:t>[</w:t>
            </w:r>
            <w:r>
              <w:t>j</w:t>
            </w:r>
            <w:r>
              <w:t>]</w:t>
            </w:r>
          </w:p>
        </w:tc>
        <w:tc>
          <w:tcPr>
            <w:tcW w:w="0" w:type="auto"/>
          </w:tcPr>
          <w:p w:rsidR="00073C38" w:rsidRPr="00C54A00" w:rsidRDefault="00073C38" w:rsidP="00073C38">
            <w:pPr>
              <w:jc w:val="center"/>
            </w:pPr>
            <w:proofErr w:type="spellStart"/>
            <w:r>
              <w:t>while</w:t>
            </w:r>
            <w:proofErr w:type="spellEnd"/>
          </w:p>
        </w:tc>
        <w:tc>
          <w:tcPr>
            <w:tcW w:w="0" w:type="auto"/>
          </w:tcPr>
          <w:p w:rsidR="00073C38" w:rsidRPr="00C54A00" w:rsidRDefault="00073C38" w:rsidP="00073C3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Pr="00C54A00">
              <w:rPr>
                <w:lang w:val="en-GB"/>
              </w:rPr>
              <w:t>f(text[</w:t>
            </w:r>
            <w:proofErr w:type="spellStart"/>
            <w:r w:rsidRPr="00C54A00">
              <w:rPr>
                <w:lang w:val="en-GB"/>
              </w:rPr>
              <w:t>i</w:t>
            </w:r>
            <w:proofErr w:type="spellEnd"/>
            <w:r w:rsidRPr="00C54A00">
              <w:rPr>
                <w:lang w:val="en-GB"/>
              </w:rPr>
              <w:t xml:space="preserve">] != </w:t>
            </w:r>
            <w:r w:rsidRPr="00C54A00">
              <w:rPr>
                <w:lang w:val="en-GB"/>
              </w:rPr>
              <w:t>text[</w:t>
            </w:r>
            <w:r>
              <w:rPr>
                <w:lang w:val="en-GB"/>
              </w:rPr>
              <w:t>j</w:t>
            </w:r>
            <w:r w:rsidRPr="00C54A00">
              <w:rPr>
                <w:lang w:val="en-GB"/>
              </w:rPr>
              <w:t>]</w:t>
            </w:r>
            <w:r w:rsidRPr="00C54A00">
              <w:rPr>
                <w:lang w:val="en-GB"/>
              </w:rPr>
              <w:t>)</w:t>
            </w:r>
          </w:p>
        </w:tc>
        <w:tc>
          <w:tcPr>
            <w:tcW w:w="0" w:type="auto"/>
          </w:tcPr>
          <w:p w:rsidR="00073C38" w:rsidRPr="00C54A00" w:rsidRDefault="00073C38" w:rsidP="00073C38">
            <w:pPr>
              <w:jc w:val="center"/>
            </w:pPr>
            <w:proofErr w:type="spellStart"/>
            <w:r>
              <w:t>isPalindrome</w:t>
            </w:r>
            <w:proofErr w:type="spellEnd"/>
          </w:p>
        </w:tc>
        <w:tc>
          <w:tcPr>
            <w:tcW w:w="0" w:type="auto"/>
          </w:tcPr>
          <w:p w:rsidR="00073C38" w:rsidRPr="00C54A00" w:rsidRDefault="00073C38" w:rsidP="00073C38">
            <w:pPr>
              <w:jc w:val="center"/>
            </w:pP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isPalindrome</w:t>
            </w:r>
            <w:proofErr w:type="spellEnd"/>
            <w:r>
              <w:t>)</w:t>
            </w:r>
          </w:p>
        </w:tc>
      </w:tr>
      <w:tr w:rsidR="00073C38" w:rsidTr="004458CE">
        <w:tc>
          <w:tcPr>
            <w:tcW w:w="0" w:type="auto"/>
          </w:tcPr>
          <w:p w:rsidR="00073C38" w:rsidRPr="00C54A00" w:rsidRDefault="00073C38" w:rsidP="00073C38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073C38" w:rsidRPr="00C54A00" w:rsidRDefault="00073C38" w:rsidP="00073C38">
            <w:pPr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073C38" w:rsidRPr="00C54A00" w:rsidRDefault="00073C38" w:rsidP="00073C38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073C38" w:rsidRPr="00C54A00" w:rsidRDefault="00073C38" w:rsidP="00073C38">
            <w:pPr>
              <w:jc w:val="center"/>
            </w:pPr>
            <w:r>
              <w:t>A</w:t>
            </w:r>
          </w:p>
        </w:tc>
        <w:tc>
          <w:tcPr>
            <w:tcW w:w="0" w:type="auto"/>
          </w:tcPr>
          <w:p w:rsidR="00073C38" w:rsidRPr="00C54A00" w:rsidRDefault="00073C38" w:rsidP="00073C38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:rsidR="00073C38" w:rsidRPr="00C54A00" w:rsidRDefault="00073C38" w:rsidP="00073C38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:rsidR="00073C38" w:rsidRPr="00C54A00" w:rsidRDefault="00073C38" w:rsidP="00073C38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:rsidR="00073C38" w:rsidRPr="00C54A00" w:rsidRDefault="00073C38" w:rsidP="00073C38">
            <w:pPr>
              <w:jc w:val="center"/>
            </w:pPr>
            <w:r>
              <w:t>-</w:t>
            </w:r>
          </w:p>
        </w:tc>
      </w:tr>
      <w:tr w:rsidR="00073C38" w:rsidTr="004458CE">
        <w:tc>
          <w:tcPr>
            <w:tcW w:w="0" w:type="auto"/>
          </w:tcPr>
          <w:p w:rsidR="00073C38" w:rsidRPr="00C54A00" w:rsidRDefault="00073C38" w:rsidP="00073C38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073C38" w:rsidRPr="00C54A00" w:rsidRDefault="00073C38" w:rsidP="00073C38">
            <w:pPr>
              <w:jc w:val="center"/>
            </w:pPr>
            <w:r>
              <w:t>N</w:t>
            </w:r>
          </w:p>
        </w:tc>
        <w:tc>
          <w:tcPr>
            <w:tcW w:w="0" w:type="auto"/>
          </w:tcPr>
          <w:p w:rsidR="00073C38" w:rsidRPr="00C54A00" w:rsidRDefault="00073C38" w:rsidP="00073C38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073C38" w:rsidRPr="00C54A00" w:rsidRDefault="00073C38" w:rsidP="00073C38">
            <w:pPr>
              <w:jc w:val="center"/>
            </w:pPr>
            <w:r>
              <w:t>N</w:t>
            </w:r>
          </w:p>
        </w:tc>
        <w:tc>
          <w:tcPr>
            <w:tcW w:w="0" w:type="auto"/>
          </w:tcPr>
          <w:p w:rsidR="00073C38" w:rsidRPr="00C54A00" w:rsidRDefault="00073C38" w:rsidP="00073C38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:rsidR="00073C38" w:rsidRPr="00C54A00" w:rsidRDefault="00073C38" w:rsidP="00073C38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:rsidR="00073C38" w:rsidRPr="00C54A00" w:rsidRDefault="00073C38" w:rsidP="00073C38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:rsidR="00073C38" w:rsidRPr="00C54A00" w:rsidRDefault="00073C38" w:rsidP="00073C38">
            <w:pPr>
              <w:jc w:val="center"/>
            </w:pPr>
            <w:r>
              <w:t>-</w:t>
            </w:r>
          </w:p>
        </w:tc>
      </w:tr>
      <w:tr w:rsidR="00073C38" w:rsidTr="004458CE">
        <w:tc>
          <w:tcPr>
            <w:tcW w:w="0" w:type="auto"/>
          </w:tcPr>
          <w:p w:rsidR="00073C38" w:rsidRPr="00C54A00" w:rsidRDefault="00F570A0" w:rsidP="00073C38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073C38" w:rsidRPr="00C54A00" w:rsidRDefault="00F570A0" w:rsidP="00073C38">
            <w:pPr>
              <w:jc w:val="center"/>
            </w:pPr>
            <w:r>
              <w:t>N</w:t>
            </w:r>
          </w:p>
        </w:tc>
        <w:tc>
          <w:tcPr>
            <w:tcW w:w="0" w:type="auto"/>
          </w:tcPr>
          <w:p w:rsidR="00073C38" w:rsidRPr="00C54A00" w:rsidRDefault="00F570A0" w:rsidP="00073C38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073C38" w:rsidRPr="00C54A00" w:rsidRDefault="00F570A0" w:rsidP="00073C38">
            <w:pPr>
              <w:jc w:val="center"/>
            </w:pPr>
            <w:r>
              <w:t>N</w:t>
            </w:r>
          </w:p>
        </w:tc>
        <w:tc>
          <w:tcPr>
            <w:tcW w:w="0" w:type="auto"/>
          </w:tcPr>
          <w:p w:rsidR="00073C38" w:rsidRPr="00C54A00" w:rsidRDefault="00073C38" w:rsidP="00073C38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:rsidR="00073C38" w:rsidRPr="00C54A00" w:rsidRDefault="00073C38" w:rsidP="00073C38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073C38" w:rsidRPr="00C54A00" w:rsidRDefault="00073C38" w:rsidP="00073C38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:rsidR="00073C38" w:rsidRDefault="00073C38" w:rsidP="00073C38">
            <w:pPr>
              <w:jc w:val="center"/>
            </w:pPr>
            <w:r>
              <w:t>T</w:t>
            </w:r>
          </w:p>
        </w:tc>
      </w:tr>
    </w:tbl>
    <w:p w:rsidR="00073C38" w:rsidRDefault="00073C38" w:rsidP="00C54A00"/>
    <w:p w:rsidR="00073C38" w:rsidRPr="00C54A00" w:rsidRDefault="00073C38" w:rsidP="00C54A00">
      <w:bookmarkStart w:id="0" w:name="_GoBack"/>
      <w:bookmarkEnd w:id="0"/>
      <w:proofErr w:type="spellStart"/>
      <w:r>
        <w:t>text</w:t>
      </w:r>
      <w:proofErr w:type="spellEnd"/>
      <w:r>
        <w:t xml:space="preserve"> = „RELIEFPFEILER“;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8"/>
        <w:gridCol w:w="803"/>
        <w:gridCol w:w="460"/>
        <w:gridCol w:w="805"/>
        <w:gridCol w:w="744"/>
        <w:gridCol w:w="1972"/>
        <w:gridCol w:w="1488"/>
        <w:gridCol w:w="1762"/>
      </w:tblGrid>
      <w:tr w:rsidR="00073C38" w:rsidTr="00132BC0"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r>
              <w:t>i</w:t>
            </w:r>
          </w:p>
        </w:tc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proofErr w:type="spellStart"/>
            <w:r>
              <w:t>text</w:t>
            </w:r>
            <w:proofErr w:type="spellEnd"/>
            <w:r>
              <w:t>[i]</w:t>
            </w:r>
          </w:p>
        </w:tc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r>
              <w:t>j</w:t>
            </w:r>
          </w:p>
        </w:tc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proofErr w:type="spellStart"/>
            <w:r>
              <w:t>text</w:t>
            </w:r>
            <w:proofErr w:type="spellEnd"/>
            <w:r>
              <w:t>[j]</w:t>
            </w:r>
          </w:p>
        </w:tc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proofErr w:type="spellStart"/>
            <w:r>
              <w:t>while</w:t>
            </w:r>
            <w:proofErr w:type="spellEnd"/>
          </w:p>
        </w:tc>
        <w:tc>
          <w:tcPr>
            <w:tcW w:w="0" w:type="auto"/>
          </w:tcPr>
          <w:p w:rsidR="00073C38" w:rsidRPr="00C54A00" w:rsidRDefault="00073C38" w:rsidP="00132BC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Pr="00C54A00">
              <w:rPr>
                <w:lang w:val="en-GB"/>
              </w:rPr>
              <w:t>f(text[</w:t>
            </w:r>
            <w:proofErr w:type="spellStart"/>
            <w:r w:rsidRPr="00C54A00">
              <w:rPr>
                <w:lang w:val="en-GB"/>
              </w:rPr>
              <w:t>i</w:t>
            </w:r>
            <w:proofErr w:type="spellEnd"/>
            <w:r w:rsidRPr="00C54A00">
              <w:rPr>
                <w:lang w:val="en-GB"/>
              </w:rPr>
              <w:t>] != text[</w:t>
            </w:r>
            <w:r>
              <w:rPr>
                <w:lang w:val="en-GB"/>
              </w:rPr>
              <w:t>j</w:t>
            </w:r>
            <w:r w:rsidRPr="00C54A00">
              <w:rPr>
                <w:lang w:val="en-GB"/>
              </w:rPr>
              <w:t>])</w:t>
            </w:r>
          </w:p>
        </w:tc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proofErr w:type="spellStart"/>
            <w:r>
              <w:t>isPalindrome</w:t>
            </w:r>
            <w:proofErr w:type="spellEnd"/>
          </w:p>
        </w:tc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isPalindrome</w:t>
            </w:r>
            <w:proofErr w:type="spellEnd"/>
            <w:r>
              <w:t>)</w:t>
            </w:r>
          </w:p>
        </w:tc>
      </w:tr>
      <w:tr w:rsidR="00073C38" w:rsidTr="00132BC0"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r>
              <w:t>R</w:t>
            </w:r>
          </w:p>
        </w:tc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r>
              <w:t>R</w:t>
            </w:r>
          </w:p>
        </w:tc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r>
              <w:t>-</w:t>
            </w:r>
          </w:p>
        </w:tc>
      </w:tr>
      <w:tr w:rsidR="00073C38" w:rsidTr="00132BC0"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r>
              <w:t>E</w:t>
            </w:r>
          </w:p>
        </w:tc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r>
              <w:t>11</w:t>
            </w:r>
          </w:p>
        </w:tc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r>
              <w:t>E</w:t>
            </w:r>
          </w:p>
        </w:tc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r>
              <w:t>-</w:t>
            </w:r>
          </w:p>
        </w:tc>
      </w:tr>
      <w:tr w:rsidR="00073C38" w:rsidTr="00132BC0"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r>
              <w:t>L</w:t>
            </w:r>
          </w:p>
        </w:tc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r>
              <w:t>L</w:t>
            </w:r>
          </w:p>
        </w:tc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r>
              <w:t>-</w:t>
            </w:r>
          </w:p>
        </w:tc>
      </w:tr>
      <w:tr w:rsidR="00073C38" w:rsidTr="00132BC0"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r>
              <w:t>I</w:t>
            </w:r>
          </w:p>
        </w:tc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r>
              <w:t>I</w:t>
            </w:r>
          </w:p>
        </w:tc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r>
              <w:t>-</w:t>
            </w:r>
          </w:p>
        </w:tc>
      </w:tr>
      <w:tr w:rsidR="00073C38" w:rsidTr="00132BC0"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r>
              <w:t>E</w:t>
            </w:r>
          </w:p>
        </w:tc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r>
              <w:t>E</w:t>
            </w:r>
          </w:p>
        </w:tc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r>
              <w:t>-</w:t>
            </w:r>
          </w:p>
        </w:tc>
      </w:tr>
      <w:tr w:rsidR="00073C38" w:rsidTr="00132BC0"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:rsidR="00073C38" w:rsidRDefault="00073C38" w:rsidP="00132BC0">
            <w:pPr>
              <w:jc w:val="center"/>
            </w:pPr>
            <w:r>
              <w:t>-</w:t>
            </w:r>
          </w:p>
        </w:tc>
      </w:tr>
      <w:tr w:rsidR="00073C38" w:rsidTr="00132BC0">
        <w:tc>
          <w:tcPr>
            <w:tcW w:w="0" w:type="auto"/>
          </w:tcPr>
          <w:p w:rsidR="00073C38" w:rsidRDefault="00073C38" w:rsidP="00132BC0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073C38" w:rsidRDefault="00073C38" w:rsidP="00132BC0">
            <w:pPr>
              <w:jc w:val="center"/>
            </w:pPr>
            <w:r>
              <w:t>P</w:t>
            </w:r>
          </w:p>
        </w:tc>
        <w:tc>
          <w:tcPr>
            <w:tcW w:w="0" w:type="auto"/>
          </w:tcPr>
          <w:p w:rsidR="00073C38" w:rsidRDefault="00073C38" w:rsidP="00132BC0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073C38" w:rsidRDefault="00073C38" w:rsidP="00132BC0">
            <w:pPr>
              <w:jc w:val="center"/>
            </w:pPr>
            <w:r>
              <w:t>P</w:t>
            </w:r>
          </w:p>
        </w:tc>
        <w:tc>
          <w:tcPr>
            <w:tcW w:w="0" w:type="auto"/>
          </w:tcPr>
          <w:p w:rsidR="00073C38" w:rsidRDefault="00073C38" w:rsidP="00132BC0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:rsidR="00073C38" w:rsidRDefault="00073C38" w:rsidP="00132BC0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073C38" w:rsidRDefault="00073C38" w:rsidP="00132BC0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:rsidR="00073C38" w:rsidRDefault="00073C38" w:rsidP="00132BC0">
            <w:pPr>
              <w:jc w:val="center"/>
            </w:pPr>
            <w:r>
              <w:t>T</w:t>
            </w:r>
          </w:p>
        </w:tc>
      </w:tr>
    </w:tbl>
    <w:p w:rsidR="00073C38" w:rsidRDefault="00073C38" w:rsidP="00CA5F93"/>
    <w:p w:rsidR="00073C38" w:rsidRDefault="00073C38" w:rsidP="00CA5F93">
      <w:proofErr w:type="spellStart"/>
      <w:r>
        <w:lastRenderedPageBreak/>
        <w:t>text</w:t>
      </w:r>
      <w:proofErr w:type="spellEnd"/>
      <w:r>
        <w:t xml:space="preserve"> = „TEST“;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8"/>
        <w:gridCol w:w="803"/>
        <w:gridCol w:w="338"/>
        <w:gridCol w:w="805"/>
        <w:gridCol w:w="744"/>
        <w:gridCol w:w="1972"/>
        <w:gridCol w:w="1488"/>
        <w:gridCol w:w="1762"/>
      </w:tblGrid>
      <w:tr w:rsidR="00073C38" w:rsidTr="00132BC0"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r>
              <w:t>i</w:t>
            </w:r>
          </w:p>
        </w:tc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proofErr w:type="spellStart"/>
            <w:r>
              <w:t>text</w:t>
            </w:r>
            <w:proofErr w:type="spellEnd"/>
            <w:r>
              <w:t>[i]</w:t>
            </w:r>
          </w:p>
        </w:tc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r>
              <w:t>j</w:t>
            </w:r>
          </w:p>
        </w:tc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proofErr w:type="spellStart"/>
            <w:r>
              <w:t>text</w:t>
            </w:r>
            <w:proofErr w:type="spellEnd"/>
            <w:r>
              <w:t>[j]</w:t>
            </w:r>
          </w:p>
        </w:tc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proofErr w:type="spellStart"/>
            <w:r>
              <w:t>while</w:t>
            </w:r>
            <w:proofErr w:type="spellEnd"/>
          </w:p>
        </w:tc>
        <w:tc>
          <w:tcPr>
            <w:tcW w:w="0" w:type="auto"/>
          </w:tcPr>
          <w:p w:rsidR="00073C38" w:rsidRPr="00C54A00" w:rsidRDefault="00073C38" w:rsidP="00132BC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Pr="00C54A00">
              <w:rPr>
                <w:lang w:val="en-GB"/>
              </w:rPr>
              <w:t>f(text[</w:t>
            </w:r>
            <w:proofErr w:type="spellStart"/>
            <w:r w:rsidRPr="00C54A00">
              <w:rPr>
                <w:lang w:val="en-GB"/>
              </w:rPr>
              <w:t>i</w:t>
            </w:r>
            <w:proofErr w:type="spellEnd"/>
            <w:r w:rsidRPr="00C54A00">
              <w:rPr>
                <w:lang w:val="en-GB"/>
              </w:rPr>
              <w:t>] != text[</w:t>
            </w:r>
            <w:r>
              <w:rPr>
                <w:lang w:val="en-GB"/>
              </w:rPr>
              <w:t>j</w:t>
            </w:r>
            <w:r w:rsidRPr="00C54A00">
              <w:rPr>
                <w:lang w:val="en-GB"/>
              </w:rPr>
              <w:t>])</w:t>
            </w:r>
          </w:p>
        </w:tc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proofErr w:type="spellStart"/>
            <w:r>
              <w:t>isPalindrome</w:t>
            </w:r>
            <w:proofErr w:type="spellEnd"/>
          </w:p>
        </w:tc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isPalindrome</w:t>
            </w:r>
            <w:proofErr w:type="spellEnd"/>
            <w:r>
              <w:t>)</w:t>
            </w:r>
          </w:p>
        </w:tc>
      </w:tr>
      <w:tr w:rsidR="00073C38" w:rsidTr="00132BC0"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r>
              <w:t>-</w:t>
            </w:r>
          </w:p>
        </w:tc>
      </w:tr>
      <w:tr w:rsidR="00073C38" w:rsidTr="00132BC0"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r>
              <w:t>E</w:t>
            </w:r>
          </w:p>
        </w:tc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r>
              <w:t>S</w:t>
            </w:r>
          </w:p>
        </w:tc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r>
              <w:t>T</w:t>
            </w:r>
          </w:p>
        </w:tc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:rsidR="00073C38" w:rsidRPr="00C54A00" w:rsidRDefault="00073C38" w:rsidP="00132BC0">
            <w:pPr>
              <w:jc w:val="center"/>
            </w:pPr>
            <w:r>
              <w:t>-</w:t>
            </w:r>
          </w:p>
        </w:tc>
      </w:tr>
      <w:tr w:rsidR="00073C38" w:rsidTr="00132BC0">
        <w:tc>
          <w:tcPr>
            <w:tcW w:w="0" w:type="auto"/>
          </w:tcPr>
          <w:p w:rsidR="00073C38" w:rsidRPr="00C54A00" w:rsidRDefault="00F570A0" w:rsidP="00132BC0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073C38" w:rsidRPr="00C54A00" w:rsidRDefault="00F570A0" w:rsidP="00132BC0">
            <w:pPr>
              <w:jc w:val="center"/>
            </w:pPr>
            <w:r>
              <w:t>S</w:t>
            </w:r>
          </w:p>
        </w:tc>
        <w:tc>
          <w:tcPr>
            <w:tcW w:w="0" w:type="auto"/>
          </w:tcPr>
          <w:p w:rsidR="00073C38" w:rsidRPr="00C54A00" w:rsidRDefault="00F570A0" w:rsidP="00132BC0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073C38" w:rsidRPr="00C54A00" w:rsidRDefault="00F570A0" w:rsidP="00132BC0">
            <w:pPr>
              <w:jc w:val="center"/>
            </w:pPr>
            <w:r>
              <w:t>E</w:t>
            </w:r>
          </w:p>
        </w:tc>
        <w:tc>
          <w:tcPr>
            <w:tcW w:w="0" w:type="auto"/>
          </w:tcPr>
          <w:p w:rsidR="00073C38" w:rsidRPr="00C54A00" w:rsidRDefault="00F570A0" w:rsidP="00132BC0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:rsidR="00073C38" w:rsidRPr="00C54A00" w:rsidRDefault="00F570A0" w:rsidP="00132BC0">
            <w:pPr>
              <w:jc w:val="center"/>
            </w:pPr>
            <w:r>
              <w:t>-</w:t>
            </w:r>
          </w:p>
        </w:tc>
        <w:tc>
          <w:tcPr>
            <w:tcW w:w="0" w:type="auto"/>
          </w:tcPr>
          <w:p w:rsidR="00073C38" w:rsidRPr="00C54A00" w:rsidRDefault="00F570A0" w:rsidP="00132BC0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:rsidR="00073C38" w:rsidRPr="00C54A00" w:rsidRDefault="00F570A0" w:rsidP="00132BC0">
            <w:pPr>
              <w:jc w:val="center"/>
            </w:pPr>
            <w:r>
              <w:t>F</w:t>
            </w:r>
          </w:p>
        </w:tc>
      </w:tr>
    </w:tbl>
    <w:p w:rsidR="00073C38" w:rsidRPr="00CA5F93" w:rsidRDefault="00073C38" w:rsidP="00CA5F93"/>
    <w:sectPr w:rsidR="00073C38" w:rsidRPr="00CA5F93" w:rsidSect="006849AE">
      <w:headerReference w:type="default" r:id="rId11"/>
      <w:pgSz w:w="11906" w:h="16838"/>
      <w:pgMar w:top="1417" w:right="1417" w:bottom="1134" w:left="1417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4D10" w:rsidRDefault="00014D10" w:rsidP="00C02EF0">
      <w:pPr>
        <w:spacing w:after="0" w:line="240" w:lineRule="auto"/>
      </w:pPr>
      <w:r>
        <w:separator/>
      </w:r>
    </w:p>
  </w:endnote>
  <w:endnote w:type="continuationSeparator" w:id="0">
    <w:p w:rsidR="00014D10" w:rsidRDefault="00014D10" w:rsidP="00C02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4D10" w:rsidRDefault="00014D10" w:rsidP="00C02EF0">
      <w:pPr>
        <w:spacing w:after="0" w:line="240" w:lineRule="auto"/>
      </w:pPr>
      <w:r>
        <w:separator/>
      </w:r>
    </w:p>
  </w:footnote>
  <w:footnote w:type="continuationSeparator" w:id="0">
    <w:p w:rsidR="00014D10" w:rsidRDefault="00014D10" w:rsidP="00C02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49AE" w:rsidRDefault="00C02EF0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16965BD" wp14:editId="1B077911">
              <wp:simplePos x="0" y="0"/>
              <wp:positionH relativeFrom="margin">
                <wp:align>left</wp:align>
              </wp:positionH>
              <wp:positionV relativeFrom="topMargin">
                <wp:posOffset>370936</wp:posOffset>
              </wp:positionV>
              <wp:extent cx="6547449" cy="163902"/>
              <wp:effectExtent l="0" t="0" r="0" b="0"/>
              <wp:wrapNone/>
              <wp:docPr id="473" name="Textfeld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47449" cy="163902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2EF0" w:rsidRDefault="00014D10">
                          <w:pPr>
                            <w:spacing w:after="0" w:line="240" w:lineRule="auto"/>
                          </w:pPr>
                          <w:sdt>
                            <w:sdtPr>
                              <w:alias w:val="Titel"/>
                              <w:id w:val="7867924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C02EF0">
                                <w:t>INF -</w:t>
                              </w:r>
                              <w:r w:rsidR="00507E29">
                                <w:t>APC</w:t>
                              </w:r>
                            </w:sdtContent>
                          </w:sdt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  <w:t xml:space="preserve"> Tim Hofmann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6965BD" id="_x0000_t202" coordsize="21600,21600" o:spt="202" path="m,l,21600r21600,l21600,xe">
              <v:stroke joinstyle="miter"/>
              <v:path gradientshapeok="t" o:connecttype="rect"/>
            </v:shapetype>
            <v:shape id="Textfeld 473" o:spid="_x0000_s1026" type="#_x0000_t202" style="position:absolute;left:0;text-align:left;margin-left:0;margin-top:29.2pt;width:515.55pt;height:12.9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" o:allowincell="f" filled="f" stroked="f">
              <v:textbox inset=",0,,0">
                <w:txbxContent>
                  <w:p w:rsidR="00C02EF0" w:rsidRDefault="00014D10">
                    <w:pPr>
                      <w:spacing w:after="0" w:line="240" w:lineRule="auto"/>
                    </w:pPr>
                    <w:sdt>
                      <w:sdtPr>
                        <w:alias w:val="Titel"/>
                        <w:id w:val="7867924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C02EF0">
                          <w:t>INF -</w:t>
                        </w:r>
                        <w:r w:rsidR="00507E29">
                          <w:t>APC</w:t>
                        </w:r>
                      </w:sdtContent>
                    </w:sdt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  <w:t xml:space="preserve"> Tim Hofmann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803164E" wp14:editId="297B9A89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4" name="Textfeld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:rsidR="00C02EF0" w:rsidRDefault="00C02EF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Pr="00C02EF0">
                            <w:rPr>
                              <w:noProof/>
                              <w:color w:val="FFFFFF" w:themeColor="background1"/>
                              <w:lang w:val="de-DE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03164E" id="Textfeld 474" o:spid="_x0000_s1027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" o:allowincell="f" fillcolor="#4f81bd [3204]" stroked="f">
              <v:textbox style="mso-fit-shape-to-text:t" inset=",0,,0">
                <w:txbxContent>
                  <w:p w:rsidR="00C02EF0" w:rsidRDefault="00C02EF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Pr="00C02EF0">
                      <w:rPr>
                        <w:noProof/>
                        <w:color w:val="FFFFFF" w:themeColor="background1"/>
                        <w:lang w:val="de-DE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6849AE">
      <w:tab/>
    </w:r>
    <w:r w:rsidR="006849AE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A00"/>
    <w:rsid w:val="00014D10"/>
    <w:rsid w:val="0003044C"/>
    <w:rsid w:val="00055B14"/>
    <w:rsid w:val="00073C38"/>
    <w:rsid w:val="001D38E2"/>
    <w:rsid w:val="00292AD3"/>
    <w:rsid w:val="002E610E"/>
    <w:rsid w:val="0032350B"/>
    <w:rsid w:val="0033252E"/>
    <w:rsid w:val="003D239E"/>
    <w:rsid w:val="00497912"/>
    <w:rsid w:val="00507E29"/>
    <w:rsid w:val="005A57D2"/>
    <w:rsid w:val="006849AE"/>
    <w:rsid w:val="0069670C"/>
    <w:rsid w:val="00733356"/>
    <w:rsid w:val="00970D90"/>
    <w:rsid w:val="00A74162"/>
    <w:rsid w:val="00AC305F"/>
    <w:rsid w:val="00C02EF0"/>
    <w:rsid w:val="00C434A5"/>
    <w:rsid w:val="00C54A00"/>
    <w:rsid w:val="00CA5F93"/>
    <w:rsid w:val="00DF19B9"/>
    <w:rsid w:val="00ED508B"/>
    <w:rsid w:val="00F5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8BA43"/>
  <w15:docId w15:val="{02B4994B-656C-4199-BD70-B5D7247D9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A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ED508B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3335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3335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33356"/>
    <w:pPr>
      <w:spacing w:after="0"/>
      <w:jc w:val="left"/>
      <w:outlineLvl w:val="2"/>
    </w:pPr>
    <w:rPr>
      <w:smallCaps/>
      <w:spacing w:val="5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3335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33356"/>
    <w:pPr>
      <w:spacing w:after="0"/>
      <w:jc w:val="left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33356"/>
    <w:pPr>
      <w:spacing w:after="0"/>
      <w:jc w:val="left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33356"/>
    <w:pPr>
      <w:spacing w:after="0"/>
      <w:jc w:val="left"/>
      <w:outlineLvl w:val="6"/>
    </w:pPr>
    <w:rPr>
      <w:b/>
      <w:bCs/>
      <w:smallCaps/>
      <w:color w:val="F79646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33356"/>
    <w:pPr>
      <w:spacing w:after="0"/>
      <w:jc w:val="left"/>
      <w:outlineLvl w:val="7"/>
    </w:pPr>
    <w:rPr>
      <w:b/>
      <w:bCs/>
      <w:i/>
      <w:iCs/>
      <w:smallCaps/>
      <w:color w:val="E36C0A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33356"/>
    <w:pPr>
      <w:spacing w:after="0"/>
      <w:jc w:val="left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33356"/>
    <w:pPr>
      <w:pBdr>
        <w:top w:val="single" w:sz="8" w:space="1" w:color="F7964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33356"/>
    <w:rPr>
      <w:smallCaps/>
      <w:color w:val="262626" w:themeColor="text1" w:themeTint="D9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C02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2EF0"/>
  </w:style>
  <w:style w:type="paragraph" w:styleId="Fuzeile">
    <w:name w:val="footer"/>
    <w:basedOn w:val="Standard"/>
    <w:link w:val="FuzeileZchn"/>
    <w:uiPriority w:val="99"/>
    <w:unhideWhenUsed/>
    <w:rsid w:val="00C02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2EF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02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02EF0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33356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33356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33356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33356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33356"/>
    <w:rPr>
      <w:smallCaps/>
      <w:color w:val="E36C0A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33356"/>
    <w:rPr>
      <w:smallCaps/>
      <w:color w:val="F79646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33356"/>
    <w:rPr>
      <w:b/>
      <w:bCs/>
      <w:smallCaps/>
      <w:color w:val="F79646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33356"/>
    <w:rPr>
      <w:b/>
      <w:bCs/>
      <w:i/>
      <w:iCs/>
      <w:smallCaps/>
      <w:color w:val="E36C0A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33356"/>
    <w:rPr>
      <w:b/>
      <w:bCs/>
      <w:i/>
      <w:iCs/>
      <w:smallCaps/>
      <w:color w:val="984806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33356"/>
    <w:rPr>
      <w:b/>
      <w:bCs/>
      <w:caps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3335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33356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733356"/>
    <w:rPr>
      <w:b/>
      <w:bCs/>
      <w:color w:val="F79646" w:themeColor="accent6"/>
    </w:rPr>
  </w:style>
  <w:style w:type="character" w:styleId="Hervorhebung">
    <w:name w:val="Emphasis"/>
    <w:uiPriority w:val="20"/>
    <w:qFormat/>
    <w:rsid w:val="00733356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733356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733356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3335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33356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33356"/>
    <w:rPr>
      <w:b/>
      <w:bCs/>
      <w:i/>
      <w:iCs/>
    </w:rPr>
  </w:style>
  <w:style w:type="character" w:styleId="SchwacheHervorhebung">
    <w:name w:val="Subtle Emphasis"/>
    <w:uiPriority w:val="19"/>
    <w:qFormat/>
    <w:rsid w:val="00733356"/>
    <w:rPr>
      <w:i/>
      <w:iCs/>
    </w:rPr>
  </w:style>
  <w:style w:type="character" w:styleId="IntensiveHervorhebung">
    <w:name w:val="Intense Emphasis"/>
    <w:uiPriority w:val="21"/>
    <w:qFormat/>
    <w:rsid w:val="00733356"/>
    <w:rPr>
      <w:b/>
      <w:bCs/>
      <w:i/>
      <w:iCs/>
      <w:color w:val="F79646" w:themeColor="accent6"/>
      <w:spacing w:val="10"/>
    </w:rPr>
  </w:style>
  <w:style w:type="character" w:styleId="SchwacherVerweis">
    <w:name w:val="Subtle Reference"/>
    <w:uiPriority w:val="31"/>
    <w:qFormat/>
    <w:rsid w:val="00733356"/>
    <w:rPr>
      <w:b/>
      <w:bCs/>
    </w:rPr>
  </w:style>
  <w:style w:type="character" w:styleId="IntensiverVerweis">
    <w:name w:val="Intense Reference"/>
    <w:uiPriority w:val="32"/>
    <w:qFormat/>
    <w:rsid w:val="00733356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73335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33356"/>
    <w:pPr>
      <w:outlineLvl w:val="9"/>
    </w:pPr>
  </w:style>
  <w:style w:type="table" w:styleId="Tabellenraster">
    <w:name w:val="Table Grid"/>
    <w:basedOn w:val="NormaleTabelle"/>
    <w:uiPriority w:val="59"/>
    <w:rsid w:val="00C54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ho\Documents\Benutzerdefinierte%20Office-Vorlagen\Berufschul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90CC679D7A6124AB2A88EAF0C089A86" ma:contentTypeVersion="2" ma:contentTypeDescription="Ein neues Dokument erstellen." ma:contentTypeScope="" ma:versionID="ef99107c1ab2213534bb889bd3587866">
  <xsd:schema xmlns:xsd="http://www.w3.org/2001/XMLSchema" xmlns:xs="http://www.w3.org/2001/XMLSchema" xmlns:p="http://schemas.microsoft.com/office/2006/metadata/properties" xmlns:ns2="fbf5fd18-408f-4a6b-8ff4-92d6f6776c21" targetNamespace="http://schemas.microsoft.com/office/2006/metadata/properties" ma:root="true" ma:fieldsID="ef173977688bbf3f3f6b9d628cd7c7d6" ns2:_="">
    <xsd:import namespace="fbf5fd18-408f-4a6b-8ff4-92d6f6776c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f5fd18-408f-4a6b-8ff4-92d6f6776c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6E435-FA08-486A-AA4F-5E527EDB24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3597E94-FF54-4298-AECA-00A6BC3B62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f5fd18-408f-4a6b-8ff4-92d6f6776c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4A3FA5-A5CD-49AC-948D-EA9E80FFE3A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D7D306A-2F06-40AB-82EB-EFE83AE2B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Berufschule</Template>
  <TotalTime>0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INF -APC</vt:lpstr>
    </vt:vector>
  </TitlesOfParts>
  <Company>Hewlett-Packard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 -APC</dc:title>
  <dc:creator>Tim Hofmann</dc:creator>
  <cp:lastModifiedBy>Tim Hofmann</cp:lastModifiedBy>
  <cp:revision>3</cp:revision>
  <cp:lastPrinted>2019-05-06T06:02:00Z</cp:lastPrinted>
  <dcterms:created xsi:type="dcterms:W3CDTF">2020-05-26T09:11:00Z</dcterms:created>
  <dcterms:modified xsi:type="dcterms:W3CDTF">2020-05-26T09:39:00Z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0x010100490CC679D7A6124AB2A88EAF0C089A86</vt:lpwstr>
  </property>
  <property fmtid="{D5CDD505-2E9C-101B-9397-08002B2CF9AE}" pid="3" name="IsMyDocuments">
    <vt:bool>true</vt:bool>
  </property>
</Properties>
</file>