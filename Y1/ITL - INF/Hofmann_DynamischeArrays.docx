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B14" w:rsidRDefault="006A1D39" w:rsidP="00CA5F93">
      <w:pPr>
        <w:pStyle w:val="Titel"/>
      </w:pPr>
      <w:r>
        <w:t>Dynamische Arrays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/*T. Hofmann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6A1D39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dynamische</w:t>
      </w:r>
      <w:proofErr w:type="spellEnd"/>
      <w:r w:rsidRPr="006A1D39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Arrays*/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6A1D3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&lt;iostream&gt;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namespace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std;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proofErr w:type="gram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initArr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int*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a, </w:t>
      </w: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size)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6A1D39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 size;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a[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 = </w:t>
      </w:r>
      <w:r w:rsidRPr="006A1D39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  <w:bookmarkStart w:id="0" w:name="_GoBack"/>
      <w:bookmarkEnd w:id="0"/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proofErr w:type="gram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fillArr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int*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a, </w:t>
      </w: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size)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6A1D39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 size;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6A1D3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proofErr w:type="gramStart"/>
      <w:r w:rsidRPr="006A1D3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array[</w:t>
      </w:r>
      <w:proofErr w:type="gramEnd"/>
      <w:r w:rsidRPr="006A1D3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6A1D3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"]: "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cin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&gt;&gt; a[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proofErr w:type="gram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printArr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int*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a, </w:t>
      </w: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size)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6A1D39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 size;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a[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 &lt;&lt; </w:t>
      </w:r>
      <w:r w:rsidRPr="006A1D3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"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gram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main(</w:t>
      </w:r>
      <w:proofErr w:type="gram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size = </w:t>
      </w:r>
      <w:r w:rsidRPr="006A1D39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6A1D3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"Size of array: "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cin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&gt;&gt; size;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* array = </w:t>
      </w: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6A1D3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[size];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initArr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array, size);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printArr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array, size);</w:t>
      </w:r>
      <w:r w:rsidRPr="006A1D39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// print array before filling it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fillArr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array, size);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</w:t>
      </w:r>
      <w:proofErr w:type="spellStart"/>
      <w:proofErr w:type="gram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printArr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array, size);</w:t>
      </w:r>
      <w:r w:rsidRPr="006A1D39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// print array after filling it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delete[</w:t>
      </w:r>
      <w:proofErr w:type="gramEnd"/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]array;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system(</w:t>
      </w:r>
      <w:r w:rsidRPr="006A1D3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"pause"</w:t>
      </w: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6A1D39" w:rsidRPr="006A1D39" w:rsidRDefault="006A1D39" w:rsidP="006A1D3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A1D3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CA5F93" w:rsidRPr="00CA5F93" w:rsidRDefault="00CA5F93" w:rsidP="006A1D39"/>
    <w:sectPr w:rsidR="00CA5F93" w:rsidRPr="00CA5F93" w:rsidSect="006849AE">
      <w:headerReference w:type="default" r:id="rId10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D02" w:rsidRDefault="00544D02" w:rsidP="00C02EF0">
      <w:pPr>
        <w:spacing w:after="0" w:line="240" w:lineRule="auto"/>
      </w:pPr>
      <w:r>
        <w:separator/>
      </w:r>
    </w:p>
  </w:endnote>
  <w:endnote w:type="continuationSeparator" w:id="0">
    <w:p w:rsidR="00544D02" w:rsidRDefault="00544D02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D02" w:rsidRDefault="00544D02" w:rsidP="00C02EF0">
      <w:pPr>
        <w:spacing w:after="0" w:line="240" w:lineRule="auto"/>
      </w:pPr>
      <w:r>
        <w:separator/>
      </w:r>
    </w:p>
  </w:footnote>
  <w:footnote w:type="continuationSeparator" w:id="0">
    <w:p w:rsidR="00544D02" w:rsidRDefault="00544D02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16965BD" wp14:editId="1B077911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2EF0" w:rsidRDefault="00544D02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2EF0">
                                <w:t>INF -</w:t>
                              </w:r>
                              <w:r w:rsidR="006A1D39">
                                <w:t>ITL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965BD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left:0;text-align:left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" o:allowincell="f" filled="f" stroked="f">
              <v:textbox inset=",0,,0">
                <w:txbxContent>
                  <w:p w:rsidR="00C02EF0" w:rsidRDefault="00544D02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02EF0">
                          <w:t>INF -</w:t>
                        </w:r>
                        <w:r w:rsidR="006A1D39">
                          <w:t>ITL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03164E" wp14:editId="297B9A8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:lang w:val="de-DE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3164E" id="Textfeld 474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:lang w:val="de-DE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39"/>
    <w:rsid w:val="0003044C"/>
    <w:rsid w:val="00055B14"/>
    <w:rsid w:val="001D38E2"/>
    <w:rsid w:val="00292AD3"/>
    <w:rsid w:val="002E610E"/>
    <w:rsid w:val="0032350B"/>
    <w:rsid w:val="0033252E"/>
    <w:rsid w:val="003D239E"/>
    <w:rsid w:val="00497912"/>
    <w:rsid w:val="00507E29"/>
    <w:rsid w:val="00544D02"/>
    <w:rsid w:val="006849AE"/>
    <w:rsid w:val="0069670C"/>
    <w:rsid w:val="006A1D39"/>
    <w:rsid w:val="00733356"/>
    <w:rsid w:val="00970D90"/>
    <w:rsid w:val="00A74162"/>
    <w:rsid w:val="00C02EF0"/>
    <w:rsid w:val="00C434A5"/>
    <w:rsid w:val="00CA5F93"/>
    <w:rsid w:val="00DF19B9"/>
    <w:rsid w:val="00E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8BA43"/>
  <w15:docId w15:val="{6E2218C4-91C6-4052-832C-F02DE67E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ED508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33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3356"/>
    <w:pPr>
      <w:spacing w:after="0"/>
      <w:jc w:val="left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3356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73335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Berufschu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97E94-FF54-4298-AECA-00A6BC3B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46E435-FA08-486A-AA4F-5E527EDB2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6031C6-F0A5-437A-BB41-24C670CB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Berufschule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 -ITL</dc:title>
  <dc:creator>Tim Hofmann</dc:creator>
  <cp:lastModifiedBy>Tim Hofmann</cp:lastModifiedBy>
  <cp:revision>1</cp:revision>
  <cp:lastPrinted>2019-05-06T06:02:00Z</cp:lastPrinted>
  <dcterms:created xsi:type="dcterms:W3CDTF">2020-06-10T08:09:00Z</dcterms:created>
  <dcterms:modified xsi:type="dcterms:W3CDTF">2020-06-10T08:12:00Z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  <property fmtid="{D5CDD505-2E9C-101B-9397-08002B2CF9AE}" pid="3" name="IsMyDocuments">
    <vt:bool>true</vt:bool>
  </property>
</Properties>
</file>